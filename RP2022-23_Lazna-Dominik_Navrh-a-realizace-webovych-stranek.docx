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24FB"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4F7038FB" wp14:editId="1F46C7FB">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0DDDE"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F7038FB"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1FA0DDDE"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7972B701" wp14:editId="40E3A4DD">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B0AE347" w14:textId="0BB62ACE" w:rsidR="00341B93" w:rsidRPr="00BA365E" w:rsidRDefault="0069703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Návrh a realizace webových stránek</w:t>
                                </w:r>
                              </w:p>
                            </w:sdtContent>
                          </w:sdt>
                          <w:p w14:paraId="7BBDEF89" w14:textId="6CCD8926" w:rsidR="00341B93" w:rsidRPr="00BA365E" w:rsidRDefault="00413400"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972B701"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4B0AE347" w14:textId="0BB62ACE" w:rsidR="00341B93" w:rsidRPr="00BA365E" w:rsidRDefault="0069703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Návrh a realizace webových stránek</w:t>
                          </w:r>
                        </w:p>
                      </w:sdtContent>
                    </w:sdt>
                    <w:p w14:paraId="7BBDEF89" w14:textId="6CCD8926" w:rsidR="00341B93" w:rsidRPr="00BA365E" w:rsidRDefault="00413400" w:rsidP="00D06100">
                      <w:pPr>
                        <w:spacing w:line="259" w:lineRule="auto"/>
                        <w:ind w:firstLine="0"/>
                        <w:jc w:val="left"/>
                        <w:rPr>
                          <w:rFonts w:asciiTheme="majorHAnsi" w:hAnsiTheme="majorHAnsi" w:cstheme="majorHAnsi"/>
                          <w:sz w:val="36"/>
                        </w:rPr>
                      </w:pPr>
                      <w:r>
                        <w:rPr>
                          <w:rFonts w:asciiTheme="majorHAnsi" w:hAnsiTheme="majorHAnsi" w:cstheme="majorHAnsi"/>
                          <w:sz w:val="36"/>
                        </w:rPr>
                        <w:t>Ročníková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783883BB" wp14:editId="2B2287C8">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3C8AC250"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6BFDE64" wp14:editId="69C3A141">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F19A8"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D2E52">
                                  <w:rPr>
                                    <w:b/>
                                  </w:rPr>
                                  <w:t>Dominik Lazna</w:t>
                                </w:r>
                              </w:sdtContent>
                            </w:sdt>
                          </w:p>
                          <w:p w14:paraId="014804B9"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42E9D3A5" w14:textId="477FC6AD" w:rsidR="00341B93" w:rsidRPr="00B003CF" w:rsidRDefault="00341B93" w:rsidP="00D06100">
                            <w:pPr>
                              <w:tabs>
                                <w:tab w:val="right" w:pos="2268"/>
                                <w:tab w:val="left" w:pos="2977"/>
                              </w:tabs>
                              <w:spacing w:line="259" w:lineRule="auto"/>
                              <w:ind w:firstLine="0"/>
                            </w:pPr>
                            <w:r w:rsidRPr="00B003CF">
                              <w:tab/>
                              <w:t>Vedoucí práce</w:t>
                            </w:r>
                            <w:r w:rsidRPr="00B003CF">
                              <w:tab/>
                            </w:r>
                            <w:r w:rsidR="00422C03" w:rsidRPr="00422C03">
                              <w:rPr>
                                <w:b/>
                              </w:rPr>
                              <w:t>Ing. Tomáš K</w:t>
                            </w:r>
                            <w:r w:rsidR="00422C03">
                              <w:rPr>
                                <w:b/>
                              </w:rPr>
                              <w:t>azda</w:t>
                            </w:r>
                            <w:r w:rsidR="00422C03" w:rsidRPr="00422C03">
                              <w:rPr>
                                <w:b/>
                              </w:rPr>
                              <w:t xml:space="preserve">, </w:t>
                            </w:r>
                            <w:proofErr w:type="spellStart"/>
                            <w:r w:rsidR="00422C03" w:rsidRPr="00422C03">
                              <w:rPr>
                                <w:b/>
                              </w:rPr>
                              <w:t>DiS</w:t>
                            </w:r>
                            <w:proofErr w:type="spellEnd"/>
                            <w:r w:rsidR="00422C03" w:rsidRPr="00422C03">
                              <w:rPr>
                                <w:b/>
                              </w:rPr>
                              <w:t>.</w:t>
                            </w:r>
                          </w:p>
                          <w:p w14:paraId="1F6941C1" w14:textId="475CEC5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422C03">
                              <w:rPr>
                                <w:b/>
                              </w:rPr>
                              <w:t>2</w:t>
                            </w:r>
                            <w:r>
                              <w:rPr>
                                <w:b/>
                              </w:rPr>
                              <w:t>/202</w:t>
                            </w:r>
                            <w:r w:rsidR="00422C03">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BFDE6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1FBF19A8"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2D2E52">
                            <w:rPr>
                              <w:b/>
                            </w:rPr>
                            <w:t>Dominik Lazna</w:t>
                          </w:r>
                        </w:sdtContent>
                      </w:sdt>
                    </w:p>
                    <w:p w14:paraId="014804B9" w14:textId="77777777" w:rsidR="00341B93" w:rsidRPr="00B003CF" w:rsidRDefault="00341B93" w:rsidP="00D06100">
                      <w:pPr>
                        <w:tabs>
                          <w:tab w:val="right" w:pos="2268"/>
                          <w:tab w:val="left" w:pos="2977"/>
                        </w:tabs>
                        <w:spacing w:line="259" w:lineRule="auto"/>
                        <w:ind w:firstLine="0"/>
                      </w:pPr>
                      <w:r w:rsidRPr="00B003CF">
                        <w:tab/>
                        <w:t>Obor</w:t>
                      </w:r>
                      <w:r w:rsidRPr="00B003CF">
                        <w:tab/>
                      </w:r>
                      <w:r w:rsidRPr="00B003CF">
                        <w:rPr>
                          <w:b/>
                        </w:rPr>
                        <w:t>Technické lyceum</w:t>
                      </w:r>
                    </w:p>
                    <w:p w14:paraId="42E9D3A5" w14:textId="477FC6AD" w:rsidR="00341B93" w:rsidRPr="00B003CF" w:rsidRDefault="00341B93" w:rsidP="00D06100">
                      <w:pPr>
                        <w:tabs>
                          <w:tab w:val="right" w:pos="2268"/>
                          <w:tab w:val="left" w:pos="2977"/>
                        </w:tabs>
                        <w:spacing w:line="259" w:lineRule="auto"/>
                        <w:ind w:firstLine="0"/>
                      </w:pPr>
                      <w:r w:rsidRPr="00B003CF">
                        <w:tab/>
                        <w:t>Vedoucí práce</w:t>
                      </w:r>
                      <w:r w:rsidRPr="00B003CF">
                        <w:tab/>
                      </w:r>
                      <w:r w:rsidR="00422C03" w:rsidRPr="00422C03">
                        <w:rPr>
                          <w:b/>
                        </w:rPr>
                        <w:t>Ing. Tomáš K</w:t>
                      </w:r>
                      <w:r w:rsidR="00422C03">
                        <w:rPr>
                          <w:b/>
                        </w:rPr>
                        <w:t>azda</w:t>
                      </w:r>
                      <w:r w:rsidR="00422C03" w:rsidRPr="00422C03">
                        <w:rPr>
                          <w:b/>
                        </w:rPr>
                        <w:t xml:space="preserve">, </w:t>
                      </w:r>
                      <w:proofErr w:type="spellStart"/>
                      <w:r w:rsidR="00422C03" w:rsidRPr="00422C03">
                        <w:rPr>
                          <w:b/>
                        </w:rPr>
                        <w:t>DiS</w:t>
                      </w:r>
                      <w:proofErr w:type="spellEnd"/>
                      <w:r w:rsidR="00422C03" w:rsidRPr="00422C03">
                        <w:rPr>
                          <w:b/>
                        </w:rPr>
                        <w:t>.</w:t>
                      </w:r>
                    </w:p>
                    <w:p w14:paraId="1F6941C1" w14:textId="475CEC59"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422C03">
                        <w:rPr>
                          <w:b/>
                        </w:rPr>
                        <w:t>2</w:t>
                      </w:r>
                      <w:r>
                        <w:rPr>
                          <w:b/>
                        </w:rPr>
                        <w:t>/202</w:t>
                      </w:r>
                      <w:r w:rsidR="00422C03">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110E2F48" wp14:editId="68388983">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2A18ACBE" w14:textId="77777777" w:rsidR="00341B93" w:rsidRDefault="00341B93"/>
    <w:p w14:paraId="0FA7BCBC"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31002541" w14:textId="77777777" w:rsidR="00341B93" w:rsidRDefault="00341B93" w:rsidP="00341B93">
      <w:pPr>
        <w:pStyle w:val="Nezaazovannadpis"/>
      </w:pPr>
      <w:r>
        <w:lastRenderedPageBreak/>
        <w:t>Anotace</w:t>
      </w:r>
    </w:p>
    <w:p w14:paraId="2AA384FA" w14:textId="5235F037" w:rsidR="00341B93" w:rsidRDefault="00AD79E9" w:rsidP="00AD79E9">
      <w:r>
        <w:t>Práce se zabývá pravidly a konvencemi pro psaní optimálně strukturovaných a minimalisticky kódovaných webových stránek</w:t>
      </w:r>
      <w:r w:rsidR="00E41BCD">
        <w:t xml:space="preserve">. V první kapitole seznamuje čtenáře se základními technologiemi a poté se již věnuje nejlepším postupům ve zmíněných technologiích. </w:t>
      </w:r>
    </w:p>
    <w:p w14:paraId="5E31440F" w14:textId="77777777" w:rsidR="00341B93" w:rsidRPr="00341B93" w:rsidRDefault="00341B93" w:rsidP="00341B93">
      <w:pPr>
        <w:pStyle w:val="Nezaazovannadpis"/>
        <w:rPr>
          <w:lang w:val="en-GB"/>
        </w:rPr>
      </w:pPr>
      <w:r w:rsidRPr="00341B93">
        <w:rPr>
          <w:lang w:val="en-GB"/>
        </w:rPr>
        <w:t>Summary</w:t>
      </w:r>
    </w:p>
    <w:p w14:paraId="230CDA1A" w14:textId="02629DD9" w:rsidR="00341B93" w:rsidRDefault="00E41BCD" w:rsidP="00D06100">
      <w:pPr>
        <w:rPr>
          <w:lang w:val="en-GB"/>
        </w:rPr>
      </w:pPr>
      <w:r w:rsidRPr="00E41BCD">
        <w:rPr>
          <w:lang w:val="en-GB"/>
        </w:rPr>
        <w:t xml:space="preserve">The </w:t>
      </w:r>
      <w:r>
        <w:rPr>
          <w:lang w:val="en-GB"/>
        </w:rPr>
        <w:t>work</w:t>
      </w:r>
      <w:r w:rsidRPr="00E41BCD">
        <w:rPr>
          <w:lang w:val="en-GB"/>
        </w:rPr>
        <w:t xml:space="preserve"> deals with the rules and conventions for writing optimally structured and minimally coded web</w:t>
      </w:r>
      <w:r>
        <w:rPr>
          <w:lang w:val="en-GB"/>
        </w:rPr>
        <w:t>sites</w:t>
      </w:r>
      <w:r w:rsidRPr="00E41BCD">
        <w:rPr>
          <w:lang w:val="en-GB"/>
        </w:rPr>
        <w:t xml:space="preserve">. </w:t>
      </w:r>
      <w:r>
        <w:rPr>
          <w:lang w:val="en-GB"/>
        </w:rPr>
        <w:t>The first chapter</w:t>
      </w:r>
      <w:r w:rsidRPr="00E41BCD">
        <w:rPr>
          <w:lang w:val="en-GB"/>
        </w:rPr>
        <w:t xml:space="preserve"> introduces the reader to the basic technologies and then deals with the best practices in the mentioned technologies.</w:t>
      </w:r>
    </w:p>
    <w:p w14:paraId="3F17EB71" w14:textId="77777777" w:rsidR="00341B93" w:rsidRDefault="00341B93" w:rsidP="00341B93">
      <w:pPr>
        <w:pStyle w:val="Nezaazovannadpis"/>
      </w:pPr>
      <w:r w:rsidRPr="00341B93">
        <w:t>Čestné prohlášení</w:t>
      </w:r>
    </w:p>
    <w:p w14:paraId="13B01948"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5C6A0B7" w14:textId="59B71DD7" w:rsidR="00341B93" w:rsidRPr="00341B93" w:rsidRDefault="00341B93" w:rsidP="002570DC">
      <w:pPr>
        <w:pStyle w:val="Podpisovdek"/>
      </w:pPr>
      <w:r w:rsidRPr="00341B93">
        <w:t xml:space="preserve">V Liberci dne </w:t>
      </w:r>
      <w:r w:rsidR="00E528E8">
        <w:fldChar w:fldCharType="begin"/>
      </w:r>
      <w:r w:rsidR="00E528E8">
        <w:instrText xml:space="preserve"> DATE   \* MERGEFORMAT </w:instrText>
      </w:r>
      <w:r w:rsidR="00E528E8">
        <w:fldChar w:fldCharType="separate"/>
      </w:r>
      <w:r w:rsidR="00EB4020">
        <w:rPr>
          <w:noProof/>
        </w:rPr>
        <w:t>02.06.2023</w:t>
      </w:r>
      <w:r w:rsidR="00E528E8">
        <w:rPr>
          <w:noProof/>
        </w:rPr>
        <w:fldChar w:fldCharType="end"/>
      </w:r>
      <w:r w:rsidRPr="00341B93">
        <w:tab/>
      </w:r>
      <w:r w:rsidRPr="00341B93">
        <w:tab/>
      </w:r>
    </w:p>
    <w:p w14:paraId="10108A37" w14:textId="77777777" w:rsidR="00341B93" w:rsidRPr="002570DC" w:rsidRDefault="00341B93" w:rsidP="00341B93">
      <w:pPr>
        <w:pStyle w:val="Jmnopodpodpisovmdkem"/>
      </w:pPr>
      <w:r w:rsidRPr="002570DC">
        <w:tab/>
      </w:r>
      <w:sdt>
        <w:sdtPr>
          <w:alias w:val="Autor"/>
          <w:tag w:val=""/>
          <w:id w:val="172458754"/>
          <w:placeholder>
            <w:docPart w:val="205B25AA44794CC1B5DD55FE39C0AA87"/>
          </w:placeholder>
          <w:dataBinding w:prefixMappings="xmlns:ns0='http://purl.org/dc/elements/1.1/' xmlns:ns1='http://schemas.openxmlformats.org/package/2006/metadata/core-properties' " w:xpath="/ns1:coreProperties[1]/ns0:creator[1]" w:storeItemID="{6C3C8BC8-F283-45AE-878A-BAB7291924A1}"/>
          <w:text/>
        </w:sdtPr>
        <w:sdtEndPr/>
        <w:sdtContent>
          <w:r w:rsidR="002D2E52">
            <w:t>Dominik Lazna</w:t>
          </w:r>
        </w:sdtContent>
      </w:sdt>
    </w:p>
    <w:p w14:paraId="65930B83"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552D8EE2" w14:textId="77777777" w:rsidR="00236BCF" w:rsidRDefault="00236BCF">
          <w:pPr>
            <w:pStyle w:val="Nadpisobsahu"/>
          </w:pPr>
          <w:r>
            <w:t>Obsah</w:t>
          </w:r>
        </w:p>
        <w:p w14:paraId="7540E5ED" w14:textId="4B9833C1" w:rsidR="00F62321" w:rsidRDefault="00236BCF">
          <w:pPr>
            <w:pStyle w:val="Obsah1"/>
            <w:rPr>
              <w:rFonts w:eastAsiaTheme="minorEastAsia"/>
              <w:noProof/>
              <w:kern w:val="2"/>
              <w:sz w:val="22"/>
              <w:lang w:eastAsia="cs-CZ"/>
              <w14:ligatures w14:val="standardContextual"/>
            </w:rPr>
          </w:pPr>
          <w:r>
            <w:fldChar w:fldCharType="begin"/>
          </w:r>
          <w:r>
            <w:instrText xml:space="preserve"> TOC \o "1-3" \h \z \u </w:instrText>
          </w:r>
          <w:r>
            <w:fldChar w:fldCharType="separate"/>
          </w:r>
          <w:hyperlink w:anchor="_Toc136595166" w:history="1">
            <w:r w:rsidR="00F62321" w:rsidRPr="00727870">
              <w:rPr>
                <w:rStyle w:val="Hypertextovodkaz"/>
                <w:noProof/>
              </w:rPr>
              <w:t>Úvod</w:t>
            </w:r>
            <w:r w:rsidR="00F62321">
              <w:rPr>
                <w:noProof/>
                <w:webHidden/>
              </w:rPr>
              <w:tab/>
            </w:r>
            <w:r w:rsidR="00F62321">
              <w:rPr>
                <w:noProof/>
                <w:webHidden/>
              </w:rPr>
              <w:fldChar w:fldCharType="begin"/>
            </w:r>
            <w:r w:rsidR="00F62321">
              <w:rPr>
                <w:noProof/>
                <w:webHidden/>
              </w:rPr>
              <w:instrText xml:space="preserve"> PAGEREF _Toc136595166 \h </w:instrText>
            </w:r>
            <w:r w:rsidR="00F62321">
              <w:rPr>
                <w:noProof/>
                <w:webHidden/>
              </w:rPr>
            </w:r>
            <w:r w:rsidR="00F62321">
              <w:rPr>
                <w:noProof/>
                <w:webHidden/>
              </w:rPr>
              <w:fldChar w:fldCharType="separate"/>
            </w:r>
            <w:r w:rsidR="00EB4020">
              <w:rPr>
                <w:noProof/>
                <w:webHidden/>
              </w:rPr>
              <w:t>1</w:t>
            </w:r>
            <w:r w:rsidR="00F62321">
              <w:rPr>
                <w:noProof/>
                <w:webHidden/>
              </w:rPr>
              <w:fldChar w:fldCharType="end"/>
            </w:r>
          </w:hyperlink>
        </w:p>
        <w:p w14:paraId="55C1A33E" w14:textId="6FC91512" w:rsidR="00F62321" w:rsidRDefault="00E528E8">
          <w:pPr>
            <w:pStyle w:val="Obsah1"/>
            <w:tabs>
              <w:tab w:val="left" w:pos="720"/>
            </w:tabs>
            <w:rPr>
              <w:rFonts w:eastAsiaTheme="minorEastAsia"/>
              <w:noProof/>
              <w:kern w:val="2"/>
              <w:sz w:val="22"/>
              <w:lang w:eastAsia="cs-CZ"/>
              <w14:ligatures w14:val="standardContextual"/>
            </w:rPr>
          </w:pPr>
          <w:hyperlink w:anchor="_Toc136595167" w:history="1">
            <w:r w:rsidR="00F62321" w:rsidRPr="00727870">
              <w:rPr>
                <w:rStyle w:val="Hypertextovodkaz"/>
                <w:noProof/>
              </w:rPr>
              <w:t>1</w:t>
            </w:r>
            <w:r w:rsidR="00F62321">
              <w:rPr>
                <w:rFonts w:eastAsiaTheme="minorEastAsia"/>
                <w:noProof/>
                <w:kern w:val="2"/>
                <w:sz w:val="22"/>
                <w:lang w:eastAsia="cs-CZ"/>
                <w14:ligatures w14:val="standardContextual"/>
              </w:rPr>
              <w:tab/>
            </w:r>
            <w:r w:rsidR="00F62321" w:rsidRPr="00727870">
              <w:rPr>
                <w:rStyle w:val="Hypertextovodkaz"/>
                <w:noProof/>
              </w:rPr>
              <w:t>Technologie</w:t>
            </w:r>
            <w:r w:rsidR="00F62321">
              <w:rPr>
                <w:noProof/>
                <w:webHidden/>
              </w:rPr>
              <w:tab/>
            </w:r>
            <w:r w:rsidR="00F62321">
              <w:rPr>
                <w:noProof/>
                <w:webHidden/>
              </w:rPr>
              <w:fldChar w:fldCharType="begin"/>
            </w:r>
            <w:r w:rsidR="00F62321">
              <w:rPr>
                <w:noProof/>
                <w:webHidden/>
              </w:rPr>
              <w:instrText xml:space="preserve"> PAGEREF _Toc136595167 \h </w:instrText>
            </w:r>
            <w:r w:rsidR="00F62321">
              <w:rPr>
                <w:noProof/>
                <w:webHidden/>
              </w:rPr>
            </w:r>
            <w:r w:rsidR="00F62321">
              <w:rPr>
                <w:noProof/>
                <w:webHidden/>
              </w:rPr>
              <w:fldChar w:fldCharType="separate"/>
            </w:r>
            <w:r w:rsidR="00EB4020">
              <w:rPr>
                <w:noProof/>
                <w:webHidden/>
              </w:rPr>
              <w:t>2</w:t>
            </w:r>
            <w:r w:rsidR="00F62321">
              <w:rPr>
                <w:noProof/>
                <w:webHidden/>
              </w:rPr>
              <w:fldChar w:fldCharType="end"/>
            </w:r>
          </w:hyperlink>
        </w:p>
        <w:p w14:paraId="00A05BF7" w14:textId="281038C1" w:rsidR="00F62321" w:rsidRDefault="00E528E8">
          <w:pPr>
            <w:pStyle w:val="Obsah2"/>
            <w:rPr>
              <w:rFonts w:eastAsiaTheme="minorEastAsia"/>
              <w:noProof/>
              <w:kern w:val="2"/>
              <w:sz w:val="22"/>
              <w:lang w:eastAsia="cs-CZ"/>
              <w14:ligatures w14:val="standardContextual"/>
            </w:rPr>
          </w:pPr>
          <w:hyperlink w:anchor="_Toc136595168" w:history="1">
            <w:r w:rsidR="00F62321" w:rsidRPr="00727870">
              <w:rPr>
                <w:rStyle w:val="Hypertextovodkaz"/>
                <w:noProof/>
              </w:rPr>
              <w:t>1.1</w:t>
            </w:r>
            <w:r w:rsidR="00F62321">
              <w:rPr>
                <w:rFonts w:eastAsiaTheme="minorEastAsia"/>
                <w:noProof/>
                <w:kern w:val="2"/>
                <w:sz w:val="22"/>
                <w:lang w:eastAsia="cs-CZ"/>
                <w14:ligatures w14:val="standardContextual"/>
              </w:rPr>
              <w:tab/>
            </w:r>
            <w:r w:rsidR="00F62321" w:rsidRPr="00727870">
              <w:rPr>
                <w:rStyle w:val="Hypertextovodkaz"/>
                <w:noProof/>
              </w:rPr>
              <w:t>HTML</w:t>
            </w:r>
            <w:r w:rsidR="00F62321">
              <w:rPr>
                <w:noProof/>
                <w:webHidden/>
              </w:rPr>
              <w:tab/>
            </w:r>
            <w:r w:rsidR="00F62321">
              <w:rPr>
                <w:noProof/>
                <w:webHidden/>
              </w:rPr>
              <w:fldChar w:fldCharType="begin"/>
            </w:r>
            <w:r w:rsidR="00F62321">
              <w:rPr>
                <w:noProof/>
                <w:webHidden/>
              </w:rPr>
              <w:instrText xml:space="preserve"> PAGEREF _Toc136595168 \h </w:instrText>
            </w:r>
            <w:r w:rsidR="00F62321">
              <w:rPr>
                <w:noProof/>
                <w:webHidden/>
              </w:rPr>
            </w:r>
            <w:r w:rsidR="00F62321">
              <w:rPr>
                <w:noProof/>
                <w:webHidden/>
              </w:rPr>
              <w:fldChar w:fldCharType="separate"/>
            </w:r>
            <w:r w:rsidR="00EB4020">
              <w:rPr>
                <w:noProof/>
                <w:webHidden/>
              </w:rPr>
              <w:t>2</w:t>
            </w:r>
            <w:r w:rsidR="00F62321">
              <w:rPr>
                <w:noProof/>
                <w:webHidden/>
              </w:rPr>
              <w:fldChar w:fldCharType="end"/>
            </w:r>
          </w:hyperlink>
        </w:p>
        <w:p w14:paraId="22F4CF6D" w14:textId="6284CD40" w:rsidR="00F62321" w:rsidRDefault="00E528E8">
          <w:pPr>
            <w:pStyle w:val="Obsah2"/>
            <w:rPr>
              <w:rFonts w:eastAsiaTheme="minorEastAsia"/>
              <w:noProof/>
              <w:kern w:val="2"/>
              <w:sz w:val="22"/>
              <w:lang w:eastAsia="cs-CZ"/>
              <w14:ligatures w14:val="standardContextual"/>
            </w:rPr>
          </w:pPr>
          <w:hyperlink w:anchor="_Toc136595169" w:history="1">
            <w:r w:rsidR="00F62321" w:rsidRPr="00727870">
              <w:rPr>
                <w:rStyle w:val="Hypertextovodkaz"/>
                <w:noProof/>
              </w:rPr>
              <w:t>1.2</w:t>
            </w:r>
            <w:r w:rsidR="00F62321">
              <w:rPr>
                <w:rFonts w:eastAsiaTheme="minorEastAsia"/>
                <w:noProof/>
                <w:kern w:val="2"/>
                <w:sz w:val="22"/>
                <w:lang w:eastAsia="cs-CZ"/>
                <w14:ligatures w14:val="standardContextual"/>
              </w:rPr>
              <w:tab/>
            </w:r>
            <w:r w:rsidR="00F62321" w:rsidRPr="00727870">
              <w:rPr>
                <w:rStyle w:val="Hypertextovodkaz"/>
                <w:noProof/>
              </w:rPr>
              <w:t>CSS</w:t>
            </w:r>
            <w:r w:rsidR="00F62321">
              <w:rPr>
                <w:noProof/>
                <w:webHidden/>
              </w:rPr>
              <w:tab/>
            </w:r>
            <w:r w:rsidR="00F62321">
              <w:rPr>
                <w:noProof/>
                <w:webHidden/>
              </w:rPr>
              <w:fldChar w:fldCharType="begin"/>
            </w:r>
            <w:r w:rsidR="00F62321">
              <w:rPr>
                <w:noProof/>
                <w:webHidden/>
              </w:rPr>
              <w:instrText xml:space="preserve"> PAGEREF _Toc136595169 \h </w:instrText>
            </w:r>
            <w:r w:rsidR="00F62321">
              <w:rPr>
                <w:noProof/>
                <w:webHidden/>
              </w:rPr>
            </w:r>
            <w:r w:rsidR="00F62321">
              <w:rPr>
                <w:noProof/>
                <w:webHidden/>
              </w:rPr>
              <w:fldChar w:fldCharType="separate"/>
            </w:r>
            <w:r w:rsidR="00EB4020">
              <w:rPr>
                <w:noProof/>
                <w:webHidden/>
              </w:rPr>
              <w:t>2</w:t>
            </w:r>
            <w:r w:rsidR="00F62321">
              <w:rPr>
                <w:noProof/>
                <w:webHidden/>
              </w:rPr>
              <w:fldChar w:fldCharType="end"/>
            </w:r>
          </w:hyperlink>
        </w:p>
        <w:p w14:paraId="24C64106" w14:textId="230DBE54" w:rsidR="00F62321" w:rsidRDefault="00E528E8">
          <w:pPr>
            <w:pStyle w:val="Obsah1"/>
            <w:tabs>
              <w:tab w:val="left" w:pos="720"/>
            </w:tabs>
            <w:rPr>
              <w:rFonts w:eastAsiaTheme="minorEastAsia"/>
              <w:noProof/>
              <w:kern w:val="2"/>
              <w:sz w:val="22"/>
              <w:lang w:eastAsia="cs-CZ"/>
              <w14:ligatures w14:val="standardContextual"/>
            </w:rPr>
          </w:pPr>
          <w:hyperlink w:anchor="_Toc136595170" w:history="1">
            <w:r w:rsidR="00F62321" w:rsidRPr="00727870">
              <w:rPr>
                <w:rStyle w:val="Hypertextovodkaz"/>
                <w:noProof/>
              </w:rPr>
              <w:t>2</w:t>
            </w:r>
            <w:r w:rsidR="00F62321">
              <w:rPr>
                <w:rFonts w:eastAsiaTheme="minorEastAsia"/>
                <w:noProof/>
                <w:kern w:val="2"/>
                <w:sz w:val="22"/>
                <w:lang w:eastAsia="cs-CZ"/>
                <w14:ligatures w14:val="standardContextual"/>
              </w:rPr>
              <w:tab/>
            </w:r>
            <w:r w:rsidR="00F62321" w:rsidRPr="00727870">
              <w:rPr>
                <w:rStyle w:val="Hypertextovodkaz"/>
                <w:noProof/>
              </w:rPr>
              <w:t>Psaní optimálně strukturovaného HTML kódu</w:t>
            </w:r>
            <w:r w:rsidR="00F62321">
              <w:rPr>
                <w:noProof/>
                <w:webHidden/>
              </w:rPr>
              <w:tab/>
            </w:r>
            <w:r w:rsidR="00F62321">
              <w:rPr>
                <w:noProof/>
                <w:webHidden/>
              </w:rPr>
              <w:fldChar w:fldCharType="begin"/>
            </w:r>
            <w:r w:rsidR="00F62321">
              <w:rPr>
                <w:noProof/>
                <w:webHidden/>
              </w:rPr>
              <w:instrText xml:space="preserve"> PAGEREF _Toc136595170 \h </w:instrText>
            </w:r>
            <w:r w:rsidR="00F62321">
              <w:rPr>
                <w:noProof/>
                <w:webHidden/>
              </w:rPr>
            </w:r>
            <w:r w:rsidR="00F62321">
              <w:rPr>
                <w:noProof/>
                <w:webHidden/>
              </w:rPr>
              <w:fldChar w:fldCharType="separate"/>
            </w:r>
            <w:r w:rsidR="00EB4020">
              <w:rPr>
                <w:noProof/>
                <w:webHidden/>
              </w:rPr>
              <w:t>3</w:t>
            </w:r>
            <w:r w:rsidR="00F62321">
              <w:rPr>
                <w:noProof/>
                <w:webHidden/>
              </w:rPr>
              <w:fldChar w:fldCharType="end"/>
            </w:r>
          </w:hyperlink>
        </w:p>
        <w:p w14:paraId="64B9398A" w14:textId="2156F44D" w:rsidR="00F62321" w:rsidRDefault="00E528E8">
          <w:pPr>
            <w:pStyle w:val="Obsah2"/>
            <w:rPr>
              <w:rFonts w:eastAsiaTheme="minorEastAsia"/>
              <w:noProof/>
              <w:kern w:val="2"/>
              <w:sz w:val="22"/>
              <w:lang w:eastAsia="cs-CZ"/>
              <w14:ligatures w14:val="standardContextual"/>
            </w:rPr>
          </w:pPr>
          <w:hyperlink w:anchor="_Toc136595171" w:history="1">
            <w:r w:rsidR="00F62321" w:rsidRPr="00727870">
              <w:rPr>
                <w:rStyle w:val="Hypertextovodkaz"/>
                <w:noProof/>
              </w:rPr>
              <w:t>2.1</w:t>
            </w:r>
            <w:r w:rsidR="00F62321">
              <w:rPr>
                <w:rFonts w:eastAsiaTheme="minorEastAsia"/>
                <w:noProof/>
                <w:kern w:val="2"/>
                <w:sz w:val="22"/>
                <w:lang w:eastAsia="cs-CZ"/>
                <w14:ligatures w14:val="standardContextual"/>
              </w:rPr>
              <w:tab/>
            </w:r>
            <w:r w:rsidR="00F62321" w:rsidRPr="00727870">
              <w:rPr>
                <w:rStyle w:val="Hypertextovodkaz"/>
                <w:noProof/>
              </w:rPr>
              <w:t>Proč se snažit o efektivnější HTML kód</w:t>
            </w:r>
            <w:r w:rsidR="00F62321">
              <w:rPr>
                <w:noProof/>
                <w:webHidden/>
              </w:rPr>
              <w:tab/>
            </w:r>
            <w:r w:rsidR="00F62321">
              <w:rPr>
                <w:noProof/>
                <w:webHidden/>
              </w:rPr>
              <w:fldChar w:fldCharType="begin"/>
            </w:r>
            <w:r w:rsidR="00F62321">
              <w:rPr>
                <w:noProof/>
                <w:webHidden/>
              </w:rPr>
              <w:instrText xml:space="preserve"> PAGEREF _Toc136595171 \h </w:instrText>
            </w:r>
            <w:r w:rsidR="00F62321">
              <w:rPr>
                <w:noProof/>
                <w:webHidden/>
              </w:rPr>
            </w:r>
            <w:r w:rsidR="00F62321">
              <w:rPr>
                <w:noProof/>
                <w:webHidden/>
              </w:rPr>
              <w:fldChar w:fldCharType="separate"/>
            </w:r>
            <w:r w:rsidR="00EB4020">
              <w:rPr>
                <w:noProof/>
                <w:webHidden/>
              </w:rPr>
              <w:t>3</w:t>
            </w:r>
            <w:r w:rsidR="00F62321">
              <w:rPr>
                <w:noProof/>
                <w:webHidden/>
              </w:rPr>
              <w:fldChar w:fldCharType="end"/>
            </w:r>
          </w:hyperlink>
        </w:p>
        <w:p w14:paraId="30E147BA" w14:textId="79FBCC92" w:rsidR="00F62321" w:rsidRDefault="00E528E8">
          <w:pPr>
            <w:pStyle w:val="Obsah2"/>
            <w:rPr>
              <w:rFonts w:eastAsiaTheme="minorEastAsia"/>
              <w:noProof/>
              <w:kern w:val="2"/>
              <w:sz w:val="22"/>
              <w:lang w:eastAsia="cs-CZ"/>
              <w14:ligatures w14:val="standardContextual"/>
            </w:rPr>
          </w:pPr>
          <w:hyperlink w:anchor="_Toc136595172" w:history="1">
            <w:r w:rsidR="00F62321" w:rsidRPr="00727870">
              <w:rPr>
                <w:rStyle w:val="Hypertextovodkaz"/>
                <w:noProof/>
              </w:rPr>
              <w:t>2.2</w:t>
            </w:r>
            <w:r w:rsidR="00F62321">
              <w:rPr>
                <w:rFonts w:eastAsiaTheme="minorEastAsia"/>
                <w:noProof/>
                <w:kern w:val="2"/>
                <w:sz w:val="22"/>
                <w:lang w:eastAsia="cs-CZ"/>
                <w14:ligatures w14:val="standardContextual"/>
              </w:rPr>
              <w:tab/>
            </w:r>
            <w:r w:rsidR="00F62321" w:rsidRPr="00727870">
              <w:rPr>
                <w:rStyle w:val="Hypertextovodkaz"/>
                <w:noProof/>
              </w:rPr>
              <w:t>Sémantické HTML</w:t>
            </w:r>
            <w:r w:rsidR="00F62321">
              <w:rPr>
                <w:noProof/>
                <w:webHidden/>
              </w:rPr>
              <w:tab/>
            </w:r>
            <w:r w:rsidR="00F62321">
              <w:rPr>
                <w:noProof/>
                <w:webHidden/>
              </w:rPr>
              <w:fldChar w:fldCharType="begin"/>
            </w:r>
            <w:r w:rsidR="00F62321">
              <w:rPr>
                <w:noProof/>
                <w:webHidden/>
              </w:rPr>
              <w:instrText xml:space="preserve"> PAGEREF _Toc136595172 \h </w:instrText>
            </w:r>
            <w:r w:rsidR="00F62321">
              <w:rPr>
                <w:noProof/>
                <w:webHidden/>
              </w:rPr>
            </w:r>
            <w:r w:rsidR="00F62321">
              <w:rPr>
                <w:noProof/>
                <w:webHidden/>
              </w:rPr>
              <w:fldChar w:fldCharType="separate"/>
            </w:r>
            <w:r w:rsidR="00EB4020">
              <w:rPr>
                <w:noProof/>
                <w:webHidden/>
              </w:rPr>
              <w:t>3</w:t>
            </w:r>
            <w:r w:rsidR="00F62321">
              <w:rPr>
                <w:noProof/>
                <w:webHidden/>
              </w:rPr>
              <w:fldChar w:fldCharType="end"/>
            </w:r>
          </w:hyperlink>
        </w:p>
        <w:p w14:paraId="4D896B9C" w14:textId="0576D9B0" w:rsidR="00F62321" w:rsidRDefault="00E528E8">
          <w:pPr>
            <w:pStyle w:val="Obsah3"/>
            <w:rPr>
              <w:rFonts w:eastAsiaTheme="minorEastAsia"/>
              <w:noProof/>
              <w:kern w:val="2"/>
              <w:sz w:val="22"/>
              <w:lang w:eastAsia="cs-CZ"/>
              <w14:ligatures w14:val="standardContextual"/>
            </w:rPr>
          </w:pPr>
          <w:hyperlink w:anchor="_Toc136595173" w:history="1">
            <w:r w:rsidR="00F62321" w:rsidRPr="00727870">
              <w:rPr>
                <w:rStyle w:val="Hypertextovodkaz"/>
                <w:noProof/>
              </w:rPr>
              <w:t>2.2.1</w:t>
            </w:r>
            <w:r w:rsidR="00F62321">
              <w:rPr>
                <w:rFonts w:eastAsiaTheme="minorEastAsia"/>
                <w:noProof/>
                <w:kern w:val="2"/>
                <w:sz w:val="22"/>
                <w:lang w:eastAsia="cs-CZ"/>
                <w14:ligatures w14:val="standardContextual"/>
              </w:rPr>
              <w:tab/>
            </w:r>
            <w:r w:rsidR="00F62321" w:rsidRPr="00727870">
              <w:rPr>
                <w:rStyle w:val="Hypertextovodkaz"/>
                <w:noProof/>
              </w:rPr>
              <w:t>Article element</w:t>
            </w:r>
            <w:r w:rsidR="00F62321">
              <w:rPr>
                <w:noProof/>
                <w:webHidden/>
              </w:rPr>
              <w:tab/>
            </w:r>
            <w:r w:rsidR="00F62321">
              <w:rPr>
                <w:noProof/>
                <w:webHidden/>
              </w:rPr>
              <w:fldChar w:fldCharType="begin"/>
            </w:r>
            <w:r w:rsidR="00F62321">
              <w:rPr>
                <w:noProof/>
                <w:webHidden/>
              </w:rPr>
              <w:instrText xml:space="preserve"> PAGEREF _Toc136595173 \h </w:instrText>
            </w:r>
            <w:r w:rsidR="00F62321">
              <w:rPr>
                <w:noProof/>
                <w:webHidden/>
              </w:rPr>
            </w:r>
            <w:r w:rsidR="00F62321">
              <w:rPr>
                <w:noProof/>
                <w:webHidden/>
              </w:rPr>
              <w:fldChar w:fldCharType="separate"/>
            </w:r>
            <w:r w:rsidR="00EB4020">
              <w:rPr>
                <w:noProof/>
                <w:webHidden/>
              </w:rPr>
              <w:t>4</w:t>
            </w:r>
            <w:r w:rsidR="00F62321">
              <w:rPr>
                <w:noProof/>
                <w:webHidden/>
              </w:rPr>
              <w:fldChar w:fldCharType="end"/>
            </w:r>
          </w:hyperlink>
        </w:p>
        <w:p w14:paraId="2BF20CA0" w14:textId="371B7FDC" w:rsidR="00F62321" w:rsidRDefault="00E528E8">
          <w:pPr>
            <w:pStyle w:val="Obsah3"/>
            <w:rPr>
              <w:rFonts w:eastAsiaTheme="minorEastAsia"/>
              <w:noProof/>
              <w:kern w:val="2"/>
              <w:sz w:val="22"/>
              <w:lang w:eastAsia="cs-CZ"/>
              <w14:ligatures w14:val="standardContextual"/>
            </w:rPr>
          </w:pPr>
          <w:hyperlink w:anchor="_Toc136595174" w:history="1">
            <w:r w:rsidR="00F62321" w:rsidRPr="00727870">
              <w:rPr>
                <w:rStyle w:val="Hypertextovodkaz"/>
                <w:noProof/>
              </w:rPr>
              <w:t>2.2.2</w:t>
            </w:r>
            <w:r w:rsidR="00F62321">
              <w:rPr>
                <w:rFonts w:eastAsiaTheme="minorEastAsia"/>
                <w:noProof/>
                <w:kern w:val="2"/>
                <w:sz w:val="22"/>
                <w:lang w:eastAsia="cs-CZ"/>
                <w14:ligatures w14:val="standardContextual"/>
              </w:rPr>
              <w:tab/>
            </w:r>
            <w:r w:rsidR="00F62321" w:rsidRPr="00727870">
              <w:rPr>
                <w:rStyle w:val="Hypertextovodkaz"/>
                <w:noProof/>
              </w:rPr>
              <w:t>Section element</w:t>
            </w:r>
            <w:r w:rsidR="00F62321">
              <w:rPr>
                <w:noProof/>
                <w:webHidden/>
              </w:rPr>
              <w:tab/>
            </w:r>
            <w:r w:rsidR="00F62321">
              <w:rPr>
                <w:noProof/>
                <w:webHidden/>
              </w:rPr>
              <w:fldChar w:fldCharType="begin"/>
            </w:r>
            <w:r w:rsidR="00F62321">
              <w:rPr>
                <w:noProof/>
                <w:webHidden/>
              </w:rPr>
              <w:instrText xml:space="preserve"> PAGEREF _Toc136595174 \h </w:instrText>
            </w:r>
            <w:r w:rsidR="00F62321">
              <w:rPr>
                <w:noProof/>
                <w:webHidden/>
              </w:rPr>
            </w:r>
            <w:r w:rsidR="00F62321">
              <w:rPr>
                <w:noProof/>
                <w:webHidden/>
              </w:rPr>
              <w:fldChar w:fldCharType="separate"/>
            </w:r>
            <w:r w:rsidR="00EB4020">
              <w:rPr>
                <w:noProof/>
                <w:webHidden/>
              </w:rPr>
              <w:t>4</w:t>
            </w:r>
            <w:r w:rsidR="00F62321">
              <w:rPr>
                <w:noProof/>
                <w:webHidden/>
              </w:rPr>
              <w:fldChar w:fldCharType="end"/>
            </w:r>
          </w:hyperlink>
        </w:p>
        <w:p w14:paraId="7FDB1E81" w14:textId="17183214" w:rsidR="00F62321" w:rsidRDefault="00E528E8">
          <w:pPr>
            <w:pStyle w:val="Obsah3"/>
            <w:rPr>
              <w:rFonts w:eastAsiaTheme="minorEastAsia"/>
              <w:noProof/>
              <w:kern w:val="2"/>
              <w:sz w:val="22"/>
              <w:lang w:eastAsia="cs-CZ"/>
              <w14:ligatures w14:val="standardContextual"/>
            </w:rPr>
          </w:pPr>
          <w:hyperlink w:anchor="_Toc136595175" w:history="1">
            <w:r w:rsidR="00F62321" w:rsidRPr="00727870">
              <w:rPr>
                <w:rStyle w:val="Hypertextovodkaz"/>
                <w:noProof/>
              </w:rPr>
              <w:t>2.2.3</w:t>
            </w:r>
            <w:r w:rsidR="00F62321">
              <w:rPr>
                <w:rFonts w:eastAsiaTheme="minorEastAsia"/>
                <w:noProof/>
                <w:kern w:val="2"/>
                <w:sz w:val="22"/>
                <w:lang w:eastAsia="cs-CZ"/>
                <w14:ligatures w14:val="standardContextual"/>
              </w:rPr>
              <w:tab/>
            </w:r>
            <w:r w:rsidR="00F62321" w:rsidRPr="00727870">
              <w:rPr>
                <w:rStyle w:val="Hypertextovodkaz"/>
                <w:noProof/>
              </w:rPr>
              <w:t>Header element</w:t>
            </w:r>
            <w:r w:rsidR="00F62321">
              <w:rPr>
                <w:noProof/>
                <w:webHidden/>
              </w:rPr>
              <w:tab/>
            </w:r>
            <w:r w:rsidR="00F62321">
              <w:rPr>
                <w:noProof/>
                <w:webHidden/>
              </w:rPr>
              <w:fldChar w:fldCharType="begin"/>
            </w:r>
            <w:r w:rsidR="00F62321">
              <w:rPr>
                <w:noProof/>
                <w:webHidden/>
              </w:rPr>
              <w:instrText xml:space="preserve"> PAGEREF _Toc136595175 \h </w:instrText>
            </w:r>
            <w:r w:rsidR="00F62321">
              <w:rPr>
                <w:noProof/>
                <w:webHidden/>
              </w:rPr>
            </w:r>
            <w:r w:rsidR="00F62321">
              <w:rPr>
                <w:noProof/>
                <w:webHidden/>
              </w:rPr>
              <w:fldChar w:fldCharType="separate"/>
            </w:r>
            <w:r w:rsidR="00EB4020">
              <w:rPr>
                <w:noProof/>
                <w:webHidden/>
              </w:rPr>
              <w:t>5</w:t>
            </w:r>
            <w:r w:rsidR="00F62321">
              <w:rPr>
                <w:noProof/>
                <w:webHidden/>
              </w:rPr>
              <w:fldChar w:fldCharType="end"/>
            </w:r>
          </w:hyperlink>
        </w:p>
        <w:p w14:paraId="142E268A" w14:textId="143D33A7" w:rsidR="00F62321" w:rsidRDefault="00E528E8">
          <w:pPr>
            <w:pStyle w:val="Obsah3"/>
            <w:rPr>
              <w:rFonts w:eastAsiaTheme="minorEastAsia"/>
              <w:noProof/>
              <w:kern w:val="2"/>
              <w:sz w:val="22"/>
              <w:lang w:eastAsia="cs-CZ"/>
              <w14:ligatures w14:val="standardContextual"/>
            </w:rPr>
          </w:pPr>
          <w:hyperlink w:anchor="_Toc136595176" w:history="1">
            <w:r w:rsidR="00F62321" w:rsidRPr="00727870">
              <w:rPr>
                <w:rStyle w:val="Hypertextovodkaz"/>
                <w:noProof/>
              </w:rPr>
              <w:t>2.2.4</w:t>
            </w:r>
            <w:r w:rsidR="00F62321">
              <w:rPr>
                <w:rFonts w:eastAsiaTheme="minorEastAsia"/>
                <w:noProof/>
                <w:kern w:val="2"/>
                <w:sz w:val="22"/>
                <w:lang w:eastAsia="cs-CZ"/>
                <w14:ligatures w14:val="standardContextual"/>
              </w:rPr>
              <w:tab/>
            </w:r>
            <w:r w:rsidR="00F62321" w:rsidRPr="00727870">
              <w:rPr>
                <w:rStyle w:val="Hypertextovodkaz"/>
                <w:noProof/>
              </w:rPr>
              <w:t>Nav element</w:t>
            </w:r>
            <w:r w:rsidR="00F62321">
              <w:rPr>
                <w:noProof/>
                <w:webHidden/>
              </w:rPr>
              <w:tab/>
            </w:r>
            <w:r w:rsidR="00F62321">
              <w:rPr>
                <w:noProof/>
                <w:webHidden/>
              </w:rPr>
              <w:fldChar w:fldCharType="begin"/>
            </w:r>
            <w:r w:rsidR="00F62321">
              <w:rPr>
                <w:noProof/>
                <w:webHidden/>
              </w:rPr>
              <w:instrText xml:space="preserve"> PAGEREF _Toc136595176 \h </w:instrText>
            </w:r>
            <w:r w:rsidR="00F62321">
              <w:rPr>
                <w:noProof/>
                <w:webHidden/>
              </w:rPr>
            </w:r>
            <w:r w:rsidR="00F62321">
              <w:rPr>
                <w:noProof/>
                <w:webHidden/>
              </w:rPr>
              <w:fldChar w:fldCharType="separate"/>
            </w:r>
            <w:r w:rsidR="00EB4020">
              <w:rPr>
                <w:noProof/>
                <w:webHidden/>
              </w:rPr>
              <w:t>5</w:t>
            </w:r>
            <w:r w:rsidR="00F62321">
              <w:rPr>
                <w:noProof/>
                <w:webHidden/>
              </w:rPr>
              <w:fldChar w:fldCharType="end"/>
            </w:r>
          </w:hyperlink>
        </w:p>
        <w:p w14:paraId="4989305C" w14:textId="3061E243" w:rsidR="00F62321" w:rsidRDefault="00E528E8">
          <w:pPr>
            <w:pStyle w:val="Obsah2"/>
            <w:rPr>
              <w:rFonts w:eastAsiaTheme="minorEastAsia"/>
              <w:noProof/>
              <w:kern w:val="2"/>
              <w:sz w:val="22"/>
              <w:lang w:eastAsia="cs-CZ"/>
              <w14:ligatures w14:val="standardContextual"/>
            </w:rPr>
          </w:pPr>
          <w:hyperlink w:anchor="_Toc136595177" w:history="1">
            <w:r w:rsidR="00F62321" w:rsidRPr="00727870">
              <w:rPr>
                <w:rStyle w:val="Hypertextovodkaz"/>
                <w:noProof/>
              </w:rPr>
              <w:t>2.3</w:t>
            </w:r>
            <w:r w:rsidR="00F62321">
              <w:rPr>
                <w:rFonts w:eastAsiaTheme="minorEastAsia"/>
                <w:noProof/>
                <w:kern w:val="2"/>
                <w:sz w:val="22"/>
                <w:lang w:eastAsia="cs-CZ"/>
                <w14:ligatures w14:val="standardContextual"/>
              </w:rPr>
              <w:tab/>
            </w:r>
            <w:r w:rsidR="00F62321" w:rsidRPr="00727870">
              <w:rPr>
                <w:rStyle w:val="Hypertextovodkaz"/>
                <w:noProof/>
              </w:rPr>
              <w:t>Soubor nejlepších postupů a pravidel</w:t>
            </w:r>
            <w:r w:rsidR="00F62321">
              <w:rPr>
                <w:noProof/>
                <w:webHidden/>
              </w:rPr>
              <w:tab/>
            </w:r>
            <w:r w:rsidR="00F62321">
              <w:rPr>
                <w:noProof/>
                <w:webHidden/>
              </w:rPr>
              <w:fldChar w:fldCharType="begin"/>
            </w:r>
            <w:r w:rsidR="00F62321">
              <w:rPr>
                <w:noProof/>
                <w:webHidden/>
              </w:rPr>
              <w:instrText xml:space="preserve"> PAGEREF _Toc136595177 \h </w:instrText>
            </w:r>
            <w:r w:rsidR="00F62321">
              <w:rPr>
                <w:noProof/>
                <w:webHidden/>
              </w:rPr>
            </w:r>
            <w:r w:rsidR="00F62321">
              <w:rPr>
                <w:noProof/>
                <w:webHidden/>
              </w:rPr>
              <w:fldChar w:fldCharType="separate"/>
            </w:r>
            <w:r w:rsidR="00EB4020">
              <w:rPr>
                <w:noProof/>
                <w:webHidden/>
              </w:rPr>
              <w:t>5</w:t>
            </w:r>
            <w:r w:rsidR="00F62321">
              <w:rPr>
                <w:noProof/>
                <w:webHidden/>
              </w:rPr>
              <w:fldChar w:fldCharType="end"/>
            </w:r>
          </w:hyperlink>
        </w:p>
        <w:p w14:paraId="2F11040D" w14:textId="3589AC8D" w:rsidR="00F62321" w:rsidRDefault="00E528E8">
          <w:pPr>
            <w:pStyle w:val="Obsah3"/>
            <w:rPr>
              <w:rFonts w:eastAsiaTheme="minorEastAsia"/>
              <w:noProof/>
              <w:kern w:val="2"/>
              <w:sz w:val="22"/>
              <w:lang w:eastAsia="cs-CZ"/>
              <w14:ligatures w14:val="standardContextual"/>
            </w:rPr>
          </w:pPr>
          <w:hyperlink w:anchor="_Toc136595178" w:history="1">
            <w:r w:rsidR="00F62321" w:rsidRPr="00727870">
              <w:rPr>
                <w:rStyle w:val="Hypertextovodkaz"/>
                <w:noProof/>
              </w:rPr>
              <w:t>2.3.1</w:t>
            </w:r>
            <w:r w:rsidR="00F62321">
              <w:rPr>
                <w:rFonts w:eastAsiaTheme="minorEastAsia"/>
                <w:noProof/>
                <w:kern w:val="2"/>
                <w:sz w:val="22"/>
                <w:lang w:eastAsia="cs-CZ"/>
                <w14:ligatures w14:val="standardContextual"/>
              </w:rPr>
              <w:tab/>
            </w:r>
            <w:r w:rsidR="00F62321" w:rsidRPr="00727870">
              <w:rPr>
                <w:rStyle w:val="Hypertextovodkaz"/>
                <w:noProof/>
              </w:rPr>
              <w:t>Správné nastavení lang atributu v &lt;html&gt; elementu</w:t>
            </w:r>
            <w:r w:rsidR="00F62321">
              <w:rPr>
                <w:noProof/>
                <w:webHidden/>
              </w:rPr>
              <w:tab/>
            </w:r>
            <w:r w:rsidR="00F62321">
              <w:rPr>
                <w:noProof/>
                <w:webHidden/>
              </w:rPr>
              <w:fldChar w:fldCharType="begin"/>
            </w:r>
            <w:r w:rsidR="00F62321">
              <w:rPr>
                <w:noProof/>
                <w:webHidden/>
              </w:rPr>
              <w:instrText xml:space="preserve"> PAGEREF _Toc136595178 \h </w:instrText>
            </w:r>
            <w:r w:rsidR="00F62321">
              <w:rPr>
                <w:noProof/>
                <w:webHidden/>
              </w:rPr>
            </w:r>
            <w:r w:rsidR="00F62321">
              <w:rPr>
                <w:noProof/>
                <w:webHidden/>
              </w:rPr>
              <w:fldChar w:fldCharType="separate"/>
            </w:r>
            <w:r w:rsidR="00EB4020">
              <w:rPr>
                <w:noProof/>
                <w:webHidden/>
              </w:rPr>
              <w:t>5</w:t>
            </w:r>
            <w:r w:rsidR="00F62321">
              <w:rPr>
                <w:noProof/>
                <w:webHidden/>
              </w:rPr>
              <w:fldChar w:fldCharType="end"/>
            </w:r>
          </w:hyperlink>
        </w:p>
        <w:p w14:paraId="3AD53D44" w14:textId="7F61F926" w:rsidR="00F62321" w:rsidRDefault="00E528E8">
          <w:pPr>
            <w:pStyle w:val="Obsah3"/>
            <w:rPr>
              <w:rFonts w:eastAsiaTheme="minorEastAsia"/>
              <w:noProof/>
              <w:kern w:val="2"/>
              <w:sz w:val="22"/>
              <w:lang w:eastAsia="cs-CZ"/>
              <w14:ligatures w14:val="standardContextual"/>
            </w:rPr>
          </w:pPr>
          <w:hyperlink w:anchor="_Toc136595179" w:history="1">
            <w:r w:rsidR="00F62321" w:rsidRPr="00727870">
              <w:rPr>
                <w:rStyle w:val="Hypertextovodkaz"/>
                <w:noProof/>
              </w:rPr>
              <w:t>2.3.2</w:t>
            </w:r>
            <w:r w:rsidR="00F62321">
              <w:rPr>
                <w:rFonts w:eastAsiaTheme="minorEastAsia"/>
                <w:noProof/>
                <w:kern w:val="2"/>
                <w:sz w:val="22"/>
                <w:lang w:eastAsia="cs-CZ"/>
                <w14:ligatures w14:val="standardContextual"/>
              </w:rPr>
              <w:tab/>
            </w:r>
            <w:r w:rsidR="00F62321" w:rsidRPr="00727870">
              <w:rPr>
                <w:rStyle w:val="Hypertextovodkaz"/>
                <w:noProof/>
              </w:rPr>
              <w:t>Doplnění tagu &lt;img&gt; o atribut alt</w:t>
            </w:r>
            <w:r w:rsidR="00F62321">
              <w:rPr>
                <w:noProof/>
                <w:webHidden/>
              </w:rPr>
              <w:tab/>
            </w:r>
            <w:r w:rsidR="00F62321">
              <w:rPr>
                <w:noProof/>
                <w:webHidden/>
              </w:rPr>
              <w:fldChar w:fldCharType="begin"/>
            </w:r>
            <w:r w:rsidR="00F62321">
              <w:rPr>
                <w:noProof/>
                <w:webHidden/>
              </w:rPr>
              <w:instrText xml:space="preserve"> PAGEREF _Toc136595179 \h </w:instrText>
            </w:r>
            <w:r w:rsidR="00F62321">
              <w:rPr>
                <w:noProof/>
                <w:webHidden/>
              </w:rPr>
            </w:r>
            <w:r w:rsidR="00F62321">
              <w:rPr>
                <w:noProof/>
                <w:webHidden/>
              </w:rPr>
              <w:fldChar w:fldCharType="separate"/>
            </w:r>
            <w:r w:rsidR="00EB4020">
              <w:rPr>
                <w:noProof/>
                <w:webHidden/>
              </w:rPr>
              <w:t>5</w:t>
            </w:r>
            <w:r w:rsidR="00F62321">
              <w:rPr>
                <w:noProof/>
                <w:webHidden/>
              </w:rPr>
              <w:fldChar w:fldCharType="end"/>
            </w:r>
          </w:hyperlink>
        </w:p>
        <w:p w14:paraId="219C2BAD" w14:textId="57A6423B" w:rsidR="00F62321" w:rsidRDefault="00E528E8">
          <w:pPr>
            <w:pStyle w:val="Obsah3"/>
            <w:rPr>
              <w:rFonts w:eastAsiaTheme="minorEastAsia"/>
              <w:noProof/>
              <w:kern w:val="2"/>
              <w:sz w:val="22"/>
              <w:lang w:eastAsia="cs-CZ"/>
              <w14:ligatures w14:val="standardContextual"/>
            </w:rPr>
          </w:pPr>
          <w:hyperlink w:anchor="_Toc136595180" w:history="1">
            <w:r w:rsidR="00F62321" w:rsidRPr="00727870">
              <w:rPr>
                <w:rStyle w:val="Hypertextovodkaz"/>
                <w:noProof/>
              </w:rPr>
              <w:t>2.3.3</w:t>
            </w:r>
            <w:r w:rsidR="00F62321">
              <w:rPr>
                <w:rFonts w:eastAsiaTheme="minorEastAsia"/>
                <w:noProof/>
                <w:kern w:val="2"/>
                <w:sz w:val="22"/>
                <w:lang w:eastAsia="cs-CZ"/>
                <w14:ligatures w14:val="standardContextual"/>
              </w:rPr>
              <w:tab/>
            </w:r>
            <w:r w:rsidR="00F62321" w:rsidRPr="00727870">
              <w:rPr>
                <w:rStyle w:val="Hypertextovodkaz"/>
                <w:noProof/>
              </w:rPr>
              <w:t>Ideální struktura obrázku s popiskem</w:t>
            </w:r>
            <w:r w:rsidR="00F62321">
              <w:rPr>
                <w:noProof/>
                <w:webHidden/>
              </w:rPr>
              <w:tab/>
            </w:r>
            <w:r w:rsidR="00F62321">
              <w:rPr>
                <w:noProof/>
                <w:webHidden/>
              </w:rPr>
              <w:fldChar w:fldCharType="begin"/>
            </w:r>
            <w:r w:rsidR="00F62321">
              <w:rPr>
                <w:noProof/>
                <w:webHidden/>
              </w:rPr>
              <w:instrText xml:space="preserve"> PAGEREF _Toc136595180 \h </w:instrText>
            </w:r>
            <w:r w:rsidR="00F62321">
              <w:rPr>
                <w:noProof/>
                <w:webHidden/>
              </w:rPr>
            </w:r>
            <w:r w:rsidR="00F62321">
              <w:rPr>
                <w:noProof/>
                <w:webHidden/>
              </w:rPr>
              <w:fldChar w:fldCharType="separate"/>
            </w:r>
            <w:r w:rsidR="00EB4020">
              <w:rPr>
                <w:noProof/>
                <w:webHidden/>
              </w:rPr>
              <w:t>6</w:t>
            </w:r>
            <w:r w:rsidR="00F62321">
              <w:rPr>
                <w:noProof/>
                <w:webHidden/>
              </w:rPr>
              <w:fldChar w:fldCharType="end"/>
            </w:r>
          </w:hyperlink>
        </w:p>
        <w:p w14:paraId="7F445ABE" w14:textId="796863C1" w:rsidR="00F62321" w:rsidRDefault="00E528E8">
          <w:pPr>
            <w:pStyle w:val="Obsah1"/>
            <w:tabs>
              <w:tab w:val="left" w:pos="720"/>
            </w:tabs>
            <w:rPr>
              <w:rFonts w:eastAsiaTheme="minorEastAsia"/>
              <w:noProof/>
              <w:kern w:val="2"/>
              <w:sz w:val="22"/>
              <w:lang w:eastAsia="cs-CZ"/>
              <w14:ligatures w14:val="standardContextual"/>
            </w:rPr>
          </w:pPr>
          <w:hyperlink w:anchor="_Toc136595181" w:history="1">
            <w:r w:rsidR="00F62321" w:rsidRPr="00727870">
              <w:rPr>
                <w:rStyle w:val="Hypertextovodkaz"/>
                <w:noProof/>
              </w:rPr>
              <w:t>3</w:t>
            </w:r>
            <w:r w:rsidR="00F62321">
              <w:rPr>
                <w:rFonts w:eastAsiaTheme="minorEastAsia"/>
                <w:noProof/>
                <w:kern w:val="2"/>
                <w:sz w:val="22"/>
                <w:lang w:eastAsia="cs-CZ"/>
                <w14:ligatures w14:val="standardContextual"/>
              </w:rPr>
              <w:tab/>
            </w:r>
            <w:r w:rsidR="00F62321" w:rsidRPr="00727870">
              <w:rPr>
                <w:rStyle w:val="Hypertextovodkaz"/>
                <w:noProof/>
              </w:rPr>
              <w:t>Psaní čitelného a udržovatelného CSS kódu</w:t>
            </w:r>
            <w:r w:rsidR="00F62321">
              <w:rPr>
                <w:noProof/>
                <w:webHidden/>
              </w:rPr>
              <w:tab/>
            </w:r>
            <w:r w:rsidR="00F62321">
              <w:rPr>
                <w:noProof/>
                <w:webHidden/>
              </w:rPr>
              <w:fldChar w:fldCharType="begin"/>
            </w:r>
            <w:r w:rsidR="00F62321">
              <w:rPr>
                <w:noProof/>
                <w:webHidden/>
              </w:rPr>
              <w:instrText xml:space="preserve"> PAGEREF _Toc136595181 \h </w:instrText>
            </w:r>
            <w:r w:rsidR="00F62321">
              <w:rPr>
                <w:noProof/>
                <w:webHidden/>
              </w:rPr>
            </w:r>
            <w:r w:rsidR="00F62321">
              <w:rPr>
                <w:noProof/>
                <w:webHidden/>
              </w:rPr>
              <w:fldChar w:fldCharType="separate"/>
            </w:r>
            <w:r w:rsidR="00EB4020">
              <w:rPr>
                <w:noProof/>
                <w:webHidden/>
              </w:rPr>
              <w:t>8</w:t>
            </w:r>
            <w:r w:rsidR="00F62321">
              <w:rPr>
                <w:noProof/>
                <w:webHidden/>
              </w:rPr>
              <w:fldChar w:fldCharType="end"/>
            </w:r>
          </w:hyperlink>
        </w:p>
        <w:p w14:paraId="7C5A357D" w14:textId="6FED5443" w:rsidR="00F62321" w:rsidRDefault="00E528E8">
          <w:pPr>
            <w:pStyle w:val="Obsah2"/>
            <w:rPr>
              <w:rFonts w:eastAsiaTheme="minorEastAsia"/>
              <w:noProof/>
              <w:kern w:val="2"/>
              <w:sz w:val="22"/>
              <w:lang w:eastAsia="cs-CZ"/>
              <w14:ligatures w14:val="standardContextual"/>
            </w:rPr>
          </w:pPr>
          <w:hyperlink w:anchor="_Toc136595182" w:history="1">
            <w:r w:rsidR="00F62321" w:rsidRPr="00727870">
              <w:rPr>
                <w:rStyle w:val="Hypertextovodkaz"/>
                <w:noProof/>
              </w:rPr>
              <w:t>3.1</w:t>
            </w:r>
            <w:r w:rsidR="00F62321">
              <w:rPr>
                <w:rFonts w:eastAsiaTheme="minorEastAsia"/>
                <w:noProof/>
                <w:kern w:val="2"/>
                <w:sz w:val="22"/>
                <w:lang w:eastAsia="cs-CZ"/>
                <w14:ligatures w14:val="standardContextual"/>
              </w:rPr>
              <w:tab/>
            </w:r>
            <w:r w:rsidR="00F62321" w:rsidRPr="00727870">
              <w:rPr>
                <w:rStyle w:val="Hypertextovodkaz"/>
                <w:noProof/>
              </w:rPr>
              <w:t>Výhody efektivního CSS kódu</w:t>
            </w:r>
            <w:r w:rsidR="00F62321">
              <w:rPr>
                <w:noProof/>
                <w:webHidden/>
              </w:rPr>
              <w:tab/>
            </w:r>
            <w:r w:rsidR="00F62321">
              <w:rPr>
                <w:noProof/>
                <w:webHidden/>
              </w:rPr>
              <w:fldChar w:fldCharType="begin"/>
            </w:r>
            <w:r w:rsidR="00F62321">
              <w:rPr>
                <w:noProof/>
                <w:webHidden/>
              </w:rPr>
              <w:instrText xml:space="preserve"> PAGEREF _Toc136595182 \h </w:instrText>
            </w:r>
            <w:r w:rsidR="00F62321">
              <w:rPr>
                <w:noProof/>
                <w:webHidden/>
              </w:rPr>
            </w:r>
            <w:r w:rsidR="00F62321">
              <w:rPr>
                <w:noProof/>
                <w:webHidden/>
              </w:rPr>
              <w:fldChar w:fldCharType="separate"/>
            </w:r>
            <w:r w:rsidR="00EB4020">
              <w:rPr>
                <w:noProof/>
                <w:webHidden/>
              </w:rPr>
              <w:t>8</w:t>
            </w:r>
            <w:r w:rsidR="00F62321">
              <w:rPr>
                <w:noProof/>
                <w:webHidden/>
              </w:rPr>
              <w:fldChar w:fldCharType="end"/>
            </w:r>
          </w:hyperlink>
        </w:p>
        <w:p w14:paraId="2BC2F007" w14:textId="1F4C3F38" w:rsidR="00F62321" w:rsidRDefault="00E528E8">
          <w:pPr>
            <w:pStyle w:val="Obsah3"/>
            <w:rPr>
              <w:rFonts w:eastAsiaTheme="minorEastAsia"/>
              <w:noProof/>
              <w:kern w:val="2"/>
              <w:sz w:val="22"/>
              <w:lang w:eastAsia="cs-CZ"/>
              <w14:ligatures w14:val="standardContextual"/>
            </w:rPr>
          </w:pPr>
          <w:hyperlink w:anchor="_Toc136595183" w:history="1">
            <w:r w:rsidR="00F62321" w:rsidRPr="00727870">
              <w:rPr>
                <w:rStyle w:val="Hypertextovodkaz"/>
                <w:noProof/>
              </w:rPr>
              <w:t>3.1.1</w:t>
            </w:r>
            <w:r w:rsidR="00F62321">
              <w:rPr>
                <w:rFonts w:eastAsiaTheme="minorEastAsia"/>
                <w:noProof/>
                <w:kern w:val="2"/>
                <w:sz w:val="22"/>
                <w:lang w:eastAsia="cs-CZ"/>
                <w14:ligatures w14:val="standardContextual"/>
              </w:rPr>
              <w:tab/>
            </w:r>
            <w:r w:rsidR="00F62321" w:rsidRPr="00727870">
              <w:rPr>
                <w:rStyle w:val="Hypertextovodkaz"/>
                <w:noProof/>
              </w:rPr>
              <w:t>Čitelnost a srozumitelnost</w:t>
            </w:r>
            <w:r w:rsidR="00F62321">
              <w:rPr>
                <w:noProof/>
                <w:webHidden/>
              </w:rPr>
              <w:tab/>
            </w:r>
            <w:r w:rsidR="00F62321">
              <w:rPr>
                <w:noProof/>
                <w:webHidden/>
              </w:rPr>
              <w:fldChar w:fldCharType="begin"/>
            </w:r>
            <w:r w:rsidR="00F62321">
              <w:rPr>
                <w:noProof/>
                <w:webHidden/>
              </w:rPr>
              <w:instrText xml:space="preserve"> PAGEREF _Toc136595183 \h </w:instrText>
            </w:r>
            <w:r w:rsidR="00F62321">
              <w:rPr>
                <w:noProof/>
                <w:webHidden/>
              </w:rPr>
            </w:r>
            <w:r w:rsidR="00F62321">
              <w:rPr>
                <w:noProof/>
                <w:webHidden/>
              </w:rPr>
              <w:fldChar w:fldCharType="separate"/>
            </w:r>
            <w:r w:rsidR="00EB4020">
              <w:rPr>
                <w:noProof/>
                <w:webHidden/>
              </w:rPr>
              <w:t>8</w:t>
            </w:r>
            <w:r w:rsidR="00F62321">
              <w:rPr>
                <w:noProof/>
                <w:webHidden/>
              </w:rPr>
              <w:fldChar w:fldCharType="end"/>
            </w:r>
          </w:hyperlink>
        </w:p>
        <w:p w14:paraId="707EFA82" w14:textId="7235953C" w:rsidR="00F62321" w:rsidRDefault="00E528E8">
          <w:pPr>
            <w:pStyle w:val="Obsah3"/>
            <w:rPr>
              <w:rFonts w:eastAsiaTheme="minorEastAsia"/>
              <w:noProof/>
              <w:kern w:val="2"/>
              <w:sz w:val="22"/>
              <w:lang w:eastAsia="cs-CZ"/>
              <w14:ligatures w14:val="standardContextual"/>
            </w:rPr>
          </w:pPr>
          <w:hyperlink w:anchor="_Toc136595184" w:history="1">
            <w:r w:rsidR="00F62321" w:rsidRPr="00727870">
              <w:rPr>
                <w:rStyle w:val="Hypertextovodkaz"/>
                <w:noProof/>
              </w:rPr>
              <w:t>3.1.2</w:t>
            </w:r>
            <w:r w:rsidR="00F62321">
              <w:rPr>
                <w:rFonts w:eastAsiaTheme="minorEastAsia"/>
                <w:noProof/>
                <w:kern w:val="2"/>
                <w:sz w:val="22"/>
                <w:lang w:eastAsia="cs-CZ"/>
                <w14:ligatures w14:val="standardContextual"/>
              </w:rPr>
              <w:tab/>
            </w:r>
            <w:r w:rsidR="00F62321" w:rsidRPr="00727870">
              <w:rPr>
                <w:rStyle w:val="Hypertextovodkaz"/>
                <w:noProof/>
              </w:rPr>
              <w:t>Škálovatelnost</w:t>
            </w:r>
            <w:r w:rsidR="00F62321">
              <w:rPr>
                <w:noProof/>
                <w:webHidden/>
              </w:rPr>
              <w:tab/>
            </w:r>
            <w:r w:rsidR="00F62321">
              <w:rPr>
                <w:noProof/>
                <w:webHidden/>
              </w:rPr>
              <w:fldChar w:fldCharType="begin"/>
            </w:r>
            <w:r w:rsidR="00F62321">
              <w:rPr>
                <w:noProof/>
                <w:webHidden/>
              </w:rPr>
              <w:instrText xml:space="preserve"> PAGEREF _Toc136595184 \h </w:instrText>
            </w:r>
            <w:r w:rsidR="00F62321">
              <w:rPr>
                <w:noProof/>
                <w:webHidden/>
              </w:rPr>
            </w:r>
            <w:r w:rsidR="00F62321">
              <w:rPr>
                <w:noProof/>
                <w:webHidden/>
              </w:rPr>
              <w:fldChar w:fldCharType="separate"/>
            </w:r>
            <w:r w:rsidR="00EB4020">
              <w:rPr>
                <w:noProof/>
                <w:webHidden/>
              </w:rPr>
              <w:t>8</w:t>
            </w:r>
            <w:r w:rsidR="00F62321">
              <w:rPr>
                <w:noProof/>
                <w:webHidden/>
              </w:rPr>
              <w:fldChar w:fldCharType="end"/>
            </w:r>
          </w:hyperlink>
        </w:p>
        <w:p w14:paraId="525D2F62" w14:textId="18617C53" w:rsidR="00F62321" w:rsidRDefault="00E528E8">
          <w:pPr>
            <w:pStyle w:val="Obsah2"/>
            <w:rPr>
              <w:rFonts w:eastAsiaTheme="minorEastAsia"/>
              <w:noProof/>
              <w:kern w:val="2"/>
              <w:sz w:val="22"/>
              <w:lang w:eastAsia="cs-CZ"/>
              <w14:ligatures w14:val="standardContextual"/>
            </w:rPr>
          </w:pPr>
          <w:hyperlink w:anchor="_Toc136595185" w:history="1">
            <w:r w:rsidR="00F62321" w:rsidRPr="00727870">
              <w:rPr>
                <w:rStyle w:val="Hypertextovodkaz"/>
                <w:noProof/>
              </w:rPr>
              <w:t>3.2</w:t>
            </w:r>
            <w:r w:rsidR="00F62321">
              <w:rPr>
                <w:rFonts w:eastAsiaTheme="minorEastAsia"/>
                <w:noProof/>
                <w:kern w:val="2"/>
                <w:sz w:val="22"/>
                <w:lang w:eastAsia="cs-CZ"/>
                <w14:ligatures w14:val="standardContextual"/>
              </w:rPr>
              <w:tab/>
            </w:r>
            <w:r w:rsidR="00F62321" w:rsidRPr="00727870">
              <w:rPr>
                <w:rStyle w:val="Hypertextovodkaz"/>
                <w:noProof/>
              </w:rPr>
              <w:t>Postupy pro psaní efektivního kódu</w:t>
            </w:r>
            <w:r w:rsidR="00F62321">
              <w:rPr>
                <w:noProof/>
                <w:webHidden/>
              </w:rPr>
              <w:tab/>
            </w:r>
            <w:r w:rsidR="00F62321">
              <w:rPr>
                <w:noProof/>
                <w:webHidden/>
              </w:rPr>
              <w:fldChar w:fldCharType="begin"/>
            </w:r>
            <w:r w:rsidR="00F62321">
              <w:rPr>
                <w:noProof/>
                <w:webHidden/>
              </w:rPr>
              <w:instrText xml:space="preserve"> PAGEREF _Toc136595185 \h </w:instrText>
            </w:r>
            <w:r w:rsidR="00F62321">
              <w:rPr>
                <w:noProof/>
                <w:webHidden/>
              </w:rPr>
            </w:r>
            <w:r w:rsidR="00F62321">
              <w:rPr>
                <w:noProof/>
                <w:webHidden/>
              </w:rPr>
              <w:fldChar w:fldCharType="separate"/>
            </w:r>
            <w:r w:rsidR="00EB4020">
              <w:rPr>
                <w:noProof/>
                <w:webHidden/>
              </w:rPr>
              <w:t>9</w:t>
            </w:r>
            <w:r w:rsidR="00F62321">
              <w:rPr>
                <w:noProof/>
                <w:webHidden/>
              </w:rPr>
              <w:fldChar w:fldCharType="end"/>
            </w:r>
          </w:hyperlink>
        </w:p>
        <w:p w14:paraId="5BEF9AA4" w14:textId="4FCB6272" w:rsidR="00F62321" w:rsidRDefault="00E528E8">
          <w:pPr>
            <w:pStyle w:val="Obsah3"/>
            <w:rPr>
              <w:rFonts w:eastAsiaTheme="minorEastAsia"/>
              <w:noProof/>
              <w:kern w:val="2"/>
              <w:sz w:val="22"/>
              <w:lang w:eastAsia="cs-CZ"/>
              <w14:ligatures w14:val="standardContextual"/>
            </w:rPr>
          </w:pPr>
          <w:hyperlink w:anchor="_Toc136595186" w:history="1">
            <w:r w:rsidR="00F62321" w:rsidRPr="00727870">
              <w:rPr>
                <w:rStyle w:val="Hypertextovodkaz"/>
                <w:noProof/>
              </w:rPr>
              <w:t>3.2.1</w:t>
            </w:r>
            <w:r w:rsidR="00F62321">
              <w:rPr>
                <w:rFonts w:eastAsiaTheme="minorEastAsia"/>
                <w:noProof/>
                <w:kern w:val="2"/>
                <w:sz w:val="22"/>
                <w:lang w:eastAsia="cs-CZ"/>
                <w14:ligatures w14:val="standardContextual"/>
              </w:rPr>
              <w:tab/>
            </w:r>
            <w:r w:rsidR="00F62321" w:rsidRPr="00727870">
              <w:rPr>
                <w:rStyle w:val="Hypertextovodkaz"/>
                <w:noProof/>
              </w:rPr>
              <w:t>Princip DRY</w:t>
            </w:r>
            <w:r w:rsidR="00F62321">
              <w:rPr>
                <w:noProof/>
                <w:webHidden/>
              </w:rPr>
              <w:tab/>
            </w:r>
            <w:r w:rsidR="00F62321">
              <w:rPr>
                <w:noProof/>
                <w:webHidden/>
              </w:rPr>
              <w:fldChar w:fldCharType="begin"/>
            </w:r>
            <w:r w:rsidR="00F62321">
              <w:rPr>
                <w:noProof/>
                <w:webHidden/>
              </w:rPr>
              <w:instrText xml:space="preserve"> PAGEREF _Toc136595186 \h </w:instrText>
            </w:r>
            <w:r w:rsidR="00F62321">
              <w:rPr>
                <w:noProof/>
                <w:webHidden/>
              </w:rPr>
            </w:r>
            <w:r w:rsidR="00F62321">
              <w:rPr>
                <w:noProof/>
                <w:webHidden/>
              </w:rPr>
              <w:fldChar w:fldCharType="separate"/>
            </w:r>
            <w:r w:rsidR="00EB4020">
              <w:rPr>
                <w:noProof/>
                <w:webHidden/>
              </w:rPr>
              <w:t>9</w:t>
            </w:r>
            <w:r w:rsidR="00F62321">
              <w:rPr>
                <w:noProof/>
                <w:webHidden/>
              </w:rPr>
              <w:fldChar w:fldCharType="end"/>
            </w:r>
          </w:hyperlink>
        </w:p>
        <w:p w14:paraId="120C6FD4" w14:textId="50F365DF" w:rsidR="00F62321" w:rsidRDefault="00E528E8">
          <w:pPr>
            <w:pStyle w:val="Obsah3"/>
            <w:rPr>
              <w:rFonts w:eastAsiaTheme="minorEastAsia"/>
              <w:noProof/>
              <w:kern w:val="2"/>
              <w:sz w:val="22"/>
              <w:lang w:eastAsia="cs-CZ"/>
              <w14:ligatures w14:val="standardContextual"/>
            </w:rPr>
          </w:pPr>
          <w:hyperlink w:anchor="_Toc136595187" w:history="1">
            <w:r w:rsidR="00F62321" w:rsidRPr="00727870">
              <w:rPr>
                <w:rStyle w:val="Hypertextovodkaz"/>
                <w:noProof/>
              </w:rPr>
              <w:t>3.2.2</w:t>
            </w:r>
            <w:r w:rsidR="00F62321">
              <w:rPr>
                <w:rFonts w:eastAsiaTheme="minorEastAsia"/>
                <w:noProof/>
                <w:kern w:val="2"/>
                <w:sz w:val="22"/>
                <w:lang w:eastAsia="cs-CZ"/>
                <w14:ligatures w14:val="standardContextual"/>
              </w:rPr>
              <w:tab/>
            </w:r>
            <w:r w:rsidR="00F62321" w:rsidRPr="00727870">
              <w:rPr>
                <w:rStyle w:val="Hypertextovodkaz"/>
                <w:noProof/>
              </w:rPr>
              <w:t>Konvence pro pojmenovávání tříd BEM</w:t>
            </w:r>
            <w:r w:rsidR="00F62321">
              <w:rPr>
                <w:noProof/>
                <w:webHidden/>
              </w:rPr>
              <w:tab/>
            </w:r>
            <w:r w:rsidR="00F62321">
              <w:rPr>
                <w:noProof/>
                <w:webHidden/>
              </w:rPr>
              <w:fldChar w:fldCharType="begin"/>
            </w:r>
            <w:r w:rsidR="00F62321">
              <w:rPr>
                <w:noProof/>
                <w:webHidden/>
              </w:rPr>
              <w:instrText xml:space="preserve"> PAGEREF _Toc136595187 \h </w:instrText>
            </w:r>
            <w:r w:rsidR="00F62321">
              <w:rPr>
                <w:noProof/>
                <w:webHidden/>
              </w:rPr>
            </w:r>
            <w:r w:rsidR="00F62321">
              <w:rPr>
                <w:noProof/>
                <w:webHidden/>
              </w:rPr>
              <w:fldChar w:fldCharType="separate"/>
            </w:r>
            <w:r w:rsidR="00EB4020">
              <w:rPr>
                <w:noProof/>
                <w:webHidden/>
              </w:rPr>
              <w:t>10</w:t>
            </w:r>
            <w:r w:rsidR="00F62321">
              <w:rPr>
                <w:noProof/>
                <w:webHidden/>
              </w:rPr>
              <w:fldChar w:fldCharType="end"/>
            </w:r>
          </w:hyperlink>
        </w:p>
        <w:p w14:paraId="022AE13A" w14:textId="782F164A" w:rsidR="00F62321" w:rsidRDefault="00E528E8">
          <w:pPr>
            <w:pStyle w:val="Obsah3"/>
            <w:rPr>
              <w:rFonts w:eastAsiaTheme="minorEastAsia"/>
              <w:noProof/>
              <w:kern w:val="2"/>
              <w:sz w:val="22"/>
              <w:lang w:eastAsia="cs-CZ"/>
              <w14:ligatures w14:val="standardContextual"/>
            </w:rPr>
          </w:pPr>
          <w:hyperlink w:anchor="_Toc136595188" w:history="1">
            <w:r w:rsidR="00F62321" w:rsidRPr="00727870">
              <w:rPr>
                <w:rStyle w:val="Hypertextovodkaz"/>
                <w:noProof/>
              </w:rPr>
              <w:t>3.2.3</w:t>
            </w:r>
            <w:r w:rsidR="00F62321">
              <w:rPr>
                <w:rFonts w:eastAsiaTheme="minorEastAsia"/>
                <w:noProof/>
                <w:kern w:val="2"/>
                <w:sz w:val="22"/>
                <w:lang w:eastAsia="cs-CZ"/>
                <w14:ligatures w14:val="standardContextual"/>
              </w:rPr>
              <w:tab/>
            </w:r>
            <w:r w:rsidR="00F62321" w:rsidRPr="00727870">
              <w:rPr>
                <w:rStyle w:val="Hypertextovodkaz"/>
                <w:noProof/>
              </w:rPr>
              <w:t>Sjednocení stylů ve všech prohlížečích</w:t>
            </w:r>
            <w:r w:rsidR="00F62321">
              <w:rPr>
                <w:noProof/>
                <w:webHidden/>
              </w:rPr>
              <w:tab/>
            </w:r>
            <w:r w:rsidR="00F62321">
              <w:rPr>
                <w:noProof/>
                <w:webHidden/>
              </w:rPr>
              <w:fldChar w:fldCharType="begin"/>
            </w:r>
            <w:r w:rsidR="00F62321">
              <w:rPr>
                <w:noProof/>
                <w:webHidden/>
              </w:rPr>
              <w:instrText xml:space="preserve"> PAGEREF _Toc136595188 \h </w:instrText>
            </w:r>
            <w:r w:rsidR="00F62321">
              <w:rPr>
                <w:noProof/>
                <w:webHidden/>
              </w:rPr>
            </w:r>
            <w:r w:rsidR="00F62321">
              <w:rPr>
                <w:noProof/>
                <w:webHidden/>
              </w:rPr>
              <w:fldChar w:fldCharType="separate"/>
            </w:r>
            <w:r w:rsidR="00EB4020">
              <w:rPr>
                <w:noProof/>
                <w:webHidden/>
              </w:rPr>
              <w:t>12</w:t>
            </w:r>
            <w:r w:rsidR="00F62321">
              <w:rPr>
                <w:noProof/>
                <w:webHidden/>
              </w:rPr>
              <w:fldChar w:fldCharType="end"/>
            </w:r>
          </w:hyperlink>
        </w:p>
        <w:p w14:paraId="420F0CF1" w14:textId="111D36FC" w:rsidR="00F62321" w:rsidRDefault="00E528E8">
          <w:pPr>
            <w:pStyle w:val="Obsah3"/>
            <w:rPr>
              <w:rFonts w:eastAsiaTheme="minorEastAsia"/>
              <w:noProof/>
              <w:kern w:val="2"/>
              <w:sz w:val="22"/>
              <w:lang w:eastAsia="cs-CZ"/>
              <w14:ligatures w14:val="standardContextual"/>
            </w:rPr>
          </w:pPr>
          <w:hyperlink w:anchor="_Toc136595189" w:history="1">
            <w:r w:rsidR="00F62321" w:rsidRPr="00727870">
              <w:rPr>
                <w:rStyle w:val="Hypertextovodkaz"/>
                <w:noProof/>
              </w:rPr>
              <w:t>3.2.4</w:t>
            </w:r>
            <w:r w:rsidR="00F62321">
              <w:rPr>
                <w:rFonts w:eastAsiaTheme="minorEastAsia"/>
                <w:noProof/>
                <w:kern w:val="2"/>
                <w:sz w:val="22"/>
                <w:lang w:eastAsia="cs-CZ"/>
                <w14:ligatures w14:val="standardContextual"/>
              </w:rPr>
              <w:tab/>
            </w:r>
            <w:r w:rsidR="00F62321" w:rsidRPr="00727870">
              <w:rPr>
                <w:rStyle w:val="Hypertextovodkaz"/>
                <w:noProof/>
              </w:rPr>
              <w:t>Jednotky</w:t>
            </w:r>
            <w:r w:rsidR="00F62321">
              <w:rPr>
                <w:noProof/>
                <w:webHidden/>
              </w:rPr>
              <w:tab/>
            </w:r>
            <w:r w:rsidR="00F62321">
              <w:rPr>
                <w:noProof/>
                <w:webHidden/>
              </w:rPr>
              <w:fldChar w:fldCharType="begin"/>
            </w:r>
            <w:r w:rsidR="00F62321">
              <w:rPr>
                <w:noProof/>
                <w:webHidden/>
              </w:rPr>
              <w:instrText xml:space="preserve"> PAGEREF _Toc136595189 \h </w:instrText>
            </w:r>
            <w:r w:rsidR="00F62321">
              <w:rPr>
                <w:noProof/>
                <w:webHidden/>
              </w:rPr>
            </w:r>
            <w:r w:rsidR="00F62321">
              <w:rPr>
                <w:noProof/>
                <w:webHidden/>
              </w:rPr>
              <w:fldChar w:fldCharType="separate"/>
            </w:r>
            <w:r w:rsidR="00EB4020">
              <w:rPr>
                <w:noProof/>
                <w:webHidden/>
              </w:rPr>
              <w:t>13</w:t>
            </w:r>
            <w:r w:rsidR="00F62321">
              <w:rPr>
                <w:noProof/>
                <w:webHidden/>
              </w:rPr>
              <w:fldChar w:fldCharType="end"/>
            </w:r>
          </w:hyperlink>
        </w:p>
        <w:p w14:paraId="56704D19" w14:textId="43450B16" w:rsidR="00F62321" w:rsidRDefault="00E528E8">
          <w:pPr>
            <w:pStyle w:val="Obsah1"/>
            <w:rPr>
              <w:rFonts w:eastAsiaTheme="minorEastAsia"/>
              <w:noProof/>
              <w:kern w:val="2"/>
              <w:sz w:val="22"/>
              <w:lang w:eastAsia="cs-CZ"/>
              <w14:ligatures w14:val="standardContextual"/>
            </w:rPr>
          </w:pPr>
          <w:hyperlink w:anchor="_Toc136595190" w:history="1">
            <w:r w:rsidR="00F62321" w:rsidRPr="00727870">
              <w:rPr>
                <w:rStyle w:val="Hypertextovodkaz"/>
                <w:noProof/>
              </w:rPr>
              <w:t>Závěr</w:t>
            </w:r>
            <w:r w:rsidR="00F62321">
              <w:rPr>
                <w:noProof/>
                <w:webHidden/>
              </w:rPr>
              <w:tab/>
            </w:r>
            <w:r w:rsidR="00F62321">
              <w:rPr>
                <w:noProof/>
                <w:webHidden/>
              </w:rPr>
              <w:fldChar w:fldCharType="begin"/>
            </w:r>
            <w:r w:rsidR="00F62321">
              <w:rPr>
                <w:noProof/>
                <w:webHidden/>
              </w:rPr>
              <w:instrText xml:space="preserve"> PAGEREF _Toc136595190 \h </w:instrText>
            </w:r>
            <w:r w:rsidR="00F62321">
              <w:rPr>
                <w:noProof/>
                <w:webHidden/>
              </w:rPr>
            </w:r>
            <w:r w:rsidR="00F62321">
              <w:rPr>
                <w:noProof/>
                <w:webHidden/>
              </w:rPr>
              <w:fldChar w:fldCharType="separate"/>
            </w:r>
            <w:r w:rsidR="00EB4020">
              <w:rPr>
                <w:noProof/>
                <w:webHidden/>
              </w:rPr>
              <w:t>15</w:t>
            </w:r>
            <w:r w:rsidR="00F62321">
              <w:rPr>
                <w:noProof/>
                <w:webHidden/>
              </w:rPr>
              <w:fldChar w:fldCharType="end"/>
            </w:r>
          </w:hyperlink>
        </w:p>
        <w:p w14:paraId="2D4A96DE" w14:textId="55A32820" w:rsidR="00F62321" w:rsidRDefault="00E528E8">
          <w:pPr>
            <w:pStyle w:val="Obsah1"/>
            <w:rPr>
              <w:rFonts w:eastAsiaTheme="minorEastAsia"/>
              <w:noProof/>
              <w:kern w:val="2"/>
              <w:sz w:val="22"/>
              <w:lang w:eastAsia="cs-CZ"/>
              <w14:ligatures w14:val="standardContextual"/>
            </w:rPr>
          </w:pPr>
          <w:hyperlink w:anchor="_Toc136595191" w:history="1">
            <w:r w:rsidR="00F62321" w:rsidRPr="00727870">
              <w:rPr>
                <w:rStyle w:val="Hypertextovodkaz"/>
                <w:noProof/>
              </w:rPr>
              <w:t>Seznam zkratek a odborných výrazů</w:t>
            </w:r>
            <w:r w:rsidR="00F62321">
              <w:rPr>
                <w:noProof/>
                <w:webHidden/>
              </w:rPr>
              <w:tab/>
            </w:r>
            <w:r w:rsidR="00F62321">
              <w:rPr>
                <w:noProof/>
                <w:webHidden/>
              </w:rPr>
              <w:fldChar w:fldCharType="begin"/>
            </w:r>
            <w:r w:rsidR="00F62321">
              <w:rPr>
                <w:noProof/>
                <w:webHidden/>
              </w:rPr>
              <w:instrText xml:space="preserve"> PAGEREF _Toc136595191 \h </w:instrText>
            </w:r>
            <w:r w:rsidR="00F62321">
              <w:rPr>
                <w:noProof/>
                <w:webHidden/>
              </w:rPr>
            </w:r>
            <w:r w:rsidR="00F62321">
              <w:rPr>
                <w:noProof/>
                <w:webHidden/>
              </w:rPr>
              <w:fldChar w:fldCharType="separate"/>
            </w:r>
            <w:r w:rsidR="00EB4020">
              <w:rPr>
                <w:noProof/>
                <w:webHidden/>
              </w:rPr>
              <w:t>16</w:t>
            </w:r>
            <w:r w:rsidR="00F62321">
              <w:rPr>
                <w:noProof/>
                <w:webHidden/>
              </w:rPr>
              <w:fldChar w:fldCharType="end"/>
            </w:r>
          </w:hyperlink>
        </w:p>
        <w:p w14:paraId="218A93DF" w14:textId="1BF7F9C1" w:rsidR="00F62321" w:rsidRDefault="00E528E8">
          <w:pPr>
            <w:pStyle w:val="Obsah1"/>
            <w:rPr>
              <w:rFonts w:eastAsiaTheme="minorEastAsia"/>
              <w:noProof/>
              <w:kern w:val="2"/>
              <w:sz w:val="22"/>
              <w:lang w:eastAsia="cs-CZ"/>
              <w14:ligatures w14:val="standardContextual"/>
            </w:rPr>
          </w:pPr>
          <w:hyperlink w:anchor="_Toc136595192" w:history="1">
            <w:r w:rsidR="00F62321" w:rsidRPr="00727870">
              <w:rPr>
                <w:rStyle w:val="Hypertextovodkaz"/>
                <w:noProof/>
              </w:rPr>
              <w:t>Seznam obrázků</w:t>
            </w:r>
            <w:r w:rsidR="00F62321">
              <w:rPr>
                <w:noProof/>
                <w:webHidden/>
              </w:rPr>
              <w:tab/>
            </w:r>
            <w:r w:rsidR="00F62321">
              <w:rPr>
                <w:noProof/>
                <w:webHidden/>
              </w:rPr>
              <w:fldChar w:fldCharType="begin"/>
            </w:r>
            <w:r w:rsidR="00F62321">
              <w:rPr>
                <w:noProof/>
                <w:webHidden/>
              </w:rPr>
              <w:instrText xml:space="preserve"> PAGEREF _Toc136595192 \h </w:instrText>
            </w:r>
            <w:r w:rsidR="00F62321">
              <w:rPr>
                <w:noProof/>
                <w:webHidden/>
              </w:rPr>
            </w:r>
            <w:r w:rsidR="00F62321">
              <w:rPr>
                <w:noProof/>
                <w:webHidden/>
              </w:rPr>
              <w:fldChar w:fldCharType="separate"/>
            </w:r>
            <w:r w:rsidR="00EB4020">
              <w:rPr>
                <w:noProof/>
                <w:webHidden/>
              </w:rPr>
              <w:t>17</w:t>
            </w:r>
            <w:r w:rsidR="00F62321">
              <w:rPr>
                <w:noProof/>
                <w:webHidden/>
              </w:rPr>
              <w:fldChar w:fldCharType="end"/>
            </w:r>
          </w:hyperlink>
        </w:p>
        <w:p w14:paraId="5C57A7F4" w14:textId="781E629C" w:rsidR="00F62321" w:rsidRDefault="00E528E8">
          <w:pPr>
            <w:pStyle w:val="Obsah1"/>
            <w:rPr>
              <w:rFonts w:eastAsiaTheme="minorEastAsia"/>
              <w:noProof/>
              <w:kern w:val="2"/>
              <w:sz w:val="22"/>
              <w:lang w:eastAsia="cs-CZ"/>
              <w14:ligatures w14:val="standardContextual"/>
            </w:rPr>
          </w:pPr>
          <w:hyperlink w:anchor="_Toc136595193" w:history="1">
            <w:r w:rsidR="00F62321" w:rsidRPr="00727870">
              <w:rPr>
                <w:rStyle w:val="Hypertextovodkaz"/>
                <w:noProof/>
              </w:rPr>
              <w:t>Použité zdroje</w:t>
            </w:r>
            <w:r w:rsidR="00F62321">
              <w:rPr>
                <w:noProof/>
                <w:webHidden/>
              </w:rPr>
              <w:tab/>
            </w:r>
            <w:r w:rsidR="00F62321">
              <w:rPr>
                <w:noProof/>
                <w:webHidden/>
              </w:rPr>
              <w:fldChar w:fldCharType="begin"/>
            </w:r>
            <w:r w:rsidR="00F62321">
              <w:rPr>
                <w:noProof/>
                <w:webHidden/>
              </w:rPr>
              <w:instrText xml:space="preserve"> PAGEREF _Toc136595193 \h </w:instrText>
            </w:r>
            <w:r w:rsidR="00F62321">
              <w:rPr>
                <w:noProof/>
                <w:webHidden/>
              </w:rPr>
            </w:r>
            <w:r w:rsidR="00F62321">
              <w:rPr>
                <w:noProof/>
                <w:webHidden/>
              </w:rPr>
              <w:fldChar w:fldCharType="separate"/>
            </w:r>
            <w:r w:rsidR="00EB4020">
              <w:rPr>
                <w:noProof/>
                <w:webHidden/>
              </w:rPr>
              <w:t>18</w:t>
            </w:r>
            <w:r w:rsidR="00F62321">
              <w:rPr>
                <w:noProof/>
                <w:webHidden/>
              </w:rPr>
              <w:fldChar w:fldCharType="end"/>
            </w:r>
          </w:hyperlink>
        </w:p>
        <w:p w14:paraId="29D32298" w14:textId="36A9D9DA" w:rsidR="00F62321" w:rsidRDefault="00E528E8">
          <w:pPr>
            <w:pStyle w:val="Obsah1"/>
            <w:tabs>
              <w:tab w:val="left" w:pos="720"/>
            </w:tabs>
            <w:rPr>
              <w:rFonts w:eastAsiaTheme="minorEastAsia"/>
              <w:noProof/>
              <w:kern w:val="2"/>
              <w:sz w:val="22"/>
              <w:lang w:eastAsia="cs-CZ"/>
              <w14:ligatures w14:val="standardContextual"/>
            </w:rPr>
          </w:pPr>
          <w:hyperlink w:anchor="_Toc136595194" w:history="1">
            <w:r w:rsidR="00F62321" w:rsidRPr="00727870">
              <w:rPr>
                <w:rStyle w:val="Hypertextovodkaz"/>
                <w:noProof/>
              </w:rPr>
              <w:t>A.</w:t>
            </w:r>
            <w:r w:rsidR="00F62321">
              <w:rPr>
                <w:rFonts w:eastAsiaTheme="minorEastAsia"/>
                <w:noProof/>
                <w:kern w:val="2"/>
                <w:sz w:val="22"/>
                <w:lang w:eastAsia="cs-CZ"/>
                <w14:ligatures w14:val="standardContextual"/>
              </w:rPr>
              <w:tab/>
            </w:r>
            <w:r w:rsidR="00F62321" w:rsidRPr="00727870">
              <w:rPr>
                <w:rStyle w:val="Hypertextovodkaz"/>
                <w:noProof/>
              </w:rPr>
              <w:t>Seznam přiložených souborů</w:t>
            </w:r>
            <w:r w:rsidR="00F62321">
              <w:rPr>
                <w:noProof/>
                <w:webHidden/>
              </w:rPr>
              <w:tab/>
            </w:r>
            <w:r w:rsidR="00F62321">
              <w:rPr>
                <w:noProof/>
                <w:webHidden/>
              </w:rPr>
              <w:fldChar w:fldCharType="begin"/>
            </w:r>
            <w:r w:rsidR="00F62321">
              <w:rPr>
                <w:noProof/>
                <w:webHidden/>
              </w:rPr>
              <w:instrText xml:space="preserve"> PAGEREF _Toc136595194 \h </w:instrText>
            </w:r>
            <w:r w:rsidR="00F62321">
              <w:rPr>
                <w:noProof/>
                <w:webHidden/>
              </w:rPr>
            </w:r>
            <w:r w:rsidR="00F62321">
              <w:rPr>
                <w:noProof/>
                <w:webHidden/>
              </w:rPr>
              <w:fldChar w:fldCharType="separate"/>
            </w:r>
            <w:r w:rsidR="00EB4020">
              <w:rPr>
                <w:noProof/>
                <w:webHidden/>
              </w:rPr>
              <w:t>I</w:t>
            </w:r>
            <w:r w:rsidR="00F62321">
              <w:rPr>
                <w:noProof/>
                <w:webHidden/>
              </w:rPr>
              <w:fldChar w:fldCharType="end"/>
            </w:r>
          </w:hyperlink>
        </w:p>
        <w:p w14:paraId="4B2E173E" w14:textId="23E2EABA" w:rsidR="00236BCF" w:rsidRDefault="00236BCF">
          <w:r>
            <w:rPr>
              <w:b/>
              <w:bCs/>
            </w:rPr>
            <w:fldChar w:fldCharType="end"/>
          </w:r>
        </w:p>
      </w:sdtContent>
    </w:sdt>
    <w:p w14:paraId="423E81FC"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730D7FEE" w14:textId="77777777" w:rsidR="00341B93" w:rsidRDefault="00A758D8" w:rsidP="00B06BFF">
      <w:pPr>
        <w:pStyle w:val="Neslovannadpis"/>
      </w:pPr>
      <w:bookmarkStart w:id="0" w:name="_Toc86047591"/>
      <w:bookmarkStart w:id="1" w:name="_Toc86055198"/>
      <w:bookmarkStart w:id="2" w:name="_Toc136595166"/>
      <w:r w:rsidRPr="00B06BFF">
        <w:lastRenderedPageBreak/>
        <w:t>Úvod</w:t>
      </w:r>
      <w:bookmarkEnd w:id="0"/>
      <w:bookmarkEnd w:id="1"/>
      <w:bookmarkEnd w:id="2"/>
    </w:p>
    <w:p w14:paraId="14B6268B" w14:textId="7D6E1630" w:rsidR="00A758D8" w:rsidRDefault="00F17E9A" w:rsidP="00F17E9A">
      <w:r>
        <w:t>S webovými stránkami se v dnešní době setkal už nejspíš každý. Ať už si chceme přečíst článek, novou zprávu ze světa nebo koupit něco nového na sebe či do bytu</w:t>
      </w:r>
      <w:r w:rsidR="00795DE5">
        <w:t>,</w:t>
      </w:r>
      <w:r>
        <w:t xml:space="preserve"> je zde velká pravděpodobnost, že tak učiníme právě na nějaké webové stránce. Web se stal důležitou součástí našeho každodenního života a vývojáři, kteří na něj umisťují webové stránky by měly dělat maximum pro to, aby se na něm lidé dobře orientovali a našli to co hledají.</w:t>
      </w:r>
    </w:p>
    <w:p w14:paraId="7B86362D" w14:textId="70B9741C" w:rsidR="004661C8" w:rsidRPr="00F17E9A" w:rsidRDefault="00A2733A" w:rsidP="00F17E9A">
      <w:r>
        <w:t>Rozhodl jsem se tedy</w:t>
      </w:r>
      <w:r w:rsidR="004661C8">
        <w:t xml:space="preserve"> napsat práci na téma Návrh a realizace webových stránek</w:t>
      </w:r>
      <w:r>
        <w:t xml:space="preserve">, </w:t>
      </w:r>
      <w:r w:rsidR="004661C8">
        <w:t>aby</w:t>
      </w:r>
      <w:r>
        <w:t>ch</w:t>
      </w:r>
      <w:r w:rsidR="004661C8">
        <w:t xml:space="preserve"> se pokusil vylepšit a přiblížit schopnost vytvářet webové stránky nejen sebe, ale i ostatní čtenáře.</w:t>
      </w:r>
      <w:r w:rsidR="00767B70">
        <w:t xml:space="preserve"> Z tohoto důvodu se dokument odkazuje na vytvořenou webovou stránku, na které ukazuj</w:t>
      </w:r>
      <w:r>
        <w:t>i</w:t>
      </w:r>
      <w:r w:rsidR="00767B70">
        <w:t xml:space="preserve"> reálné příklady a využití nejlepších postupů, které jsou v práci zmíněny. Dalším cílem práce bylo vytvořit stručné </w:t>
      </w:r>
      <w:proofErr w:type="spellStart"/>
      <w:r w:rsidR="00767B70">
        <w:t>kodérovo</w:t>
      </w:r>
      <w:proofErr w:type="spellEnd"/>
      <w:r w:rsidR="00767B70">
        <w:t xml:space="preserve"> desatero, které obsahuje výtah nejlepších postupů a konvencí v přístupném formátu a mohlo by být využito</w:t>
      </w:r>
      <w:r>
        <w:t xml:space="preserve"> i</w:t>
      </w:r>
      <w:r w:rsidR="00767B70">
        <w:t xml:space="preserve"> v </w:t>
      </w:r>
      <w:r>
        <w:t>budoucích</w:t>
      </w:r>
      <w:r w:rsidR="00767B70">
        <w:t xml:space="preserve"> třídách oboru Informační technologie.</w:t>
      </w:r>
    </w:p>
    <w:p w14:paraId="2AF14FD4" w14:textId="35C7386B" w:rsidR="00A758D8" w:rsidRDefault="002E52CA" w:rsidP="001860A3">
      <w:pPr>
        <w:pStyle w:val="Nadpis1"/>
      </w:pPr>
      <w:bookmarkStart w:id="3" w:name="_Toc136595167"/>
      <w:r>
        <w:lastRenderedPageBreak/>
        <w:t>Technologie</w:t>
      </w:r>
      <w:bookmarkEnd w:id="3"/>
    </w:p>
    <w:p w14:paraId="2FB1295B" w14:textId="6E3E575B" w:rsidR="002E52CA" w:rsidRDefault="005704BB" w:rsidP="005704BB">
      <w:pPr>
        <w:pStyle w:val="Nadpis2"/>
      </w:pPr>
      <w:bookmarkStart w:id="4" w:name="_Toc136595168"/>
      <w:r>
        <w:t>HTML</w:t>
      </w:r>
      <w:bookmarkEnd w:id="4"/>
    </w:p>
    <w:p w14:paraId="68AA4022" w14:textId="3CEA387B" w:rsidR="005704BB" w:rsidRDefault="005704BB" w:rsidP="005704BB">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je nejzákladnějším stavebním blokem webových stránek. Definuje strukturu a význam obsahu. Umožňuje propojovat jednotlivé webové stránky mezi sebou za pomoci odkazů.</w:t>
      </w:r>
      <w:sdt>
        <w:sdtPr>
          <w:id w:val="1612701343"/>
          <w:citation/>
        </w:sdtPr>
        <w:sdtEndPr/>
        <w:sdtContent>
          <w:r w:rsidR="00341791">
            <w:fldChar w:fldCharType="begin"/>
          </w:r>
          <w:r w:rsidR="00AC788E">
            <w:instrText xml:space="preserve">CITATION Moz22 \l 1029 </w:instrText>
          </w:r>
          <w:r w:rsidR="00341791">
            <w:fldChar w:fldCharType="separate"/>
          </w:r>
          <w:r w:rsidR="002F7D4F">
            <w:rPr>
              <w:noProof/>
            </w:rPr>
            <w:t xml:space="preserve"> (1)</w:t>
          </w:r>
          <w:r w:rsidR="00341791">
            <w:fldChar w:fldCharType="end"/>
          </w:r>
        </w:sdtContent>
      </w:sdt>
    </w:p>
    <w:p w14:paraId="58AE6715" w14:textId="06DA6367" w:rsidR="005704BB" w:rsidRDefault="005704BB" w:rsidP="005704BB">
      <w:r>
        <w:t xml:space="preserve">HTML využívá tagy, kterými můžeme označovat jednotlivý text </w:t>
      </w:r>
      <w:r w:rsidR="00341791">
        <w:t>a přidělovat mu tak jeho význam a následně ho stylovat pomocí CSS.</w:t>
      </w:r>
      <w:sdt>
        <w:sdtPr>
          <w:id w:val="424540140"/>
          <w:citation/>
        </w:sdtPr>
        <w:sdtEndPr/>
        <w:sdtContent>
          <w:r w:rsidR="00341791">
            <w:fldChar w:fldCharType="begin"/>
          </w:r>
          <w:r w:rsidR="00AC788E">
            <w:instrText xml:space="preserve">CITATION Moz22 \l 1029 </w:instrText>
          </w:r>
          <w:r w:rsidR="00341791">
            <w:fldChar w:fldCharType="separate"/>
          </w:r>
          <w:r w:rsidR="002F7D4F">
            <w:rPr>
              <w:noProof/>
            </w:rPr>
            <w:t xml:space="preserve"> (1)</w:t>
          </w:r>
          <w:r w:rsidR="00341791">
            <w:fldChar w:fldCharType="end"/>
          </w:r>
        </w:sdtContent>
      </w:sdt>
    </w:p>
    <w:p w14:paraId="5D39AFED" w14:textId="091EF416" w:rsidR="00FB7964" w:rsidRDefault="00FB7964" w:rsidP="00AA2073">
      <w:pPr>
        <w:pStyle w:val="Zdrojovkd"/>
      </w:pPr>
      <w:r>
        <w:t>&lt;body&gt;</w:t>
      </w:r>
    </w:p>
    <w:p w14:paraId="0386B36F" w14:textId="7C10E01A" w:rsidR="00FB7964" w:rsidRDefault="00FB7964" w:rsidP="00AA2073">
      <w:pPr>
        <w:pStyle w:val="Zdrojovkd"/>
      </w:pPr>
      <w:r>
        <w:t xml:space="preserve">    &lt;h</w:t>
      </w:r>
      <w:proofErr w:type="gramStart"/>
      <w:r>
        <w:t>1&gt;Ukázka</w:t>
      </w:r>
      <w:proofErr w:type="gramEnd"/>
      <w:r>
        <w:t xml:space="preserve"> HTML syntaxe&lt;/h1&gt;</w:t>
      </w:r>
    </w:p>
    <w:p w14:paraId="2E723EC1" w14:textId="0658DF07" w:rsidR="00FB7964" w:rsidRDefault="00FB7964" w:rsidP="00AA2073">
      <w:pPr>
        <w:pStyle w:val="Zdrojovkd"/>
      </w:pPr>
      <w:r>
        <w:t xml:space="preserve">    &lt;p&gt;h1 představuje nadpis první úrovně, zatímco tag p nový odstavec&lt;/p&gt;</w:t>
      </w:r>
    </w:p>
    <w:p w14:paraId="6AC17643" w14:textId="12CCFE05" w:rsidR="00AA2073" w:rsidRDefault="00FB7964" w:rsidP="00AA2073">
      <w:pPr>
        <w:pStyle w:val="Zdrojovkd"/>
      </w:pPr>
      <w:r>
        <w:t>&lt;/body&gt;</w:t>
      </w:r>
    </w:p>
    <w:p w14:paraId="1EDB4AD0" w14:textId="77EDF2A3" w:rsidR="00341791" w:rsidRDefault="00341791" w:rsidP="00341791">
      <w:pPr>
        <w:pStyle w:val="Nadpis2"/>
      </w:pPr>
      <w:bookmarkStart w:id="5" w:name="_Toc136595169"/>
      <w:r>
        <w:t>CSS</w:t>
      </w:r>
      <w:bookmarkEnd w:id="5"/>
    </w:p>
    <w:p w14:paraId="7E824BCD" w14:textId="3C000EDC" w:rsidR="00341791" w:rsidRDefault="00341791" w:rsidP="00341791">
      <w:r>
        <w:t>CSS (</w:t>
      </w:r>
      <w:proofErr w:type="spellStart"/>
      <w:r>
        <w:t>Cascading</w:t>
      </w:r>
      <w:proofErr w:type="spellEnd"/>
      <w:r>
        <w:t xml:space="preserve"> Style </w:t>
      </w:r>
      <w:proofErr w:type="spellStart"/>
      <w:r>
        <w:t>Sheets</w:t>
      </w:r>
      <w:proofErr w:type="spellEnd"/>
      <w:r>
        <w:t xml:space="preserve">) je technologie, která umožňuje stylovat obsah na webové stránce. Sděluje </w:t>
      </w:r>
      <w:proofErr w:type="gramStart"/>
      <w:r w:rsidR="00D4560C">
        <w:t>prohlížeči</w:t>
      </w:r>
      <w:proofErr w:type="gramEnd"/>
      <w:r>
        <w:t xml:space="preserve"> jak vykreslovat jednotlivé elementy našeho HTML kódu.</w:t>
      </w:r>
      <w:sdt>
        <w:sdtPr>
          <w:id w:val="-12382377"/>
          <w:citation/>
        </w:sdtPr>
        <w:sdtEndPr/>
        <w:sdtContent>
          <w:r>
            <w:fldChar w:fldCharType="begin"/>
          </w:r>
          <w:r w:rsidR="00AC788E">
            <w:instrText xml:space="preserve">CITATION Moz221 \l 1029 </w:instrText>
          </w:r>
          <w:r>
            <w:fldChar w:fldCharType="separate"/>
          </w:r>
          <w:r w:rsidR="002F7D4F">
            <w:rPr>
              <w:noProof/>
            </w:rPr>
            <w:t xml:space="preserve"> (2)</w:t>
          </w:r>
          <w:r>
            <w:fldChar w:fldCharType="end"/>
          </w:r>
        </w:sdtContent>
      </w:sdt>
    </w:p>
    <w:p w14:paraId="0F3658E8" w14:textId="77777777" w:rsidR="00B96400" w:rsidRDefault="00B96400" w:rsidP="00B96400">
      <w:pPr>
        <w:pStyle w:val="Zdrojovkd"/>
      </w:pPr>
      <w:r>
        <w:t>h1 {</w:t>
      </w:r>
    </w:p>
    <w:p w14:paraId="3E1D0983" w14:textId="683CD2EA" w:rsidR="00B96400" w:rsidRDefault="00B96400" w:rsidP="00B96400">
      <w:pPr>
        <w:pStyle w:val="Zdrojovkd"/>
        <w:ind w:firstLine="141"/>
      </w:pPr>
      <w:r>
        <w:t>font-</w:t>
      </w:r>
      <w:proofErr w:type="spellStart"/>
      <w:r>
        <w:t>size</w:t>
      </w:r>
      <w:proofErr w:type="spellEnd"/>
      <w:r>
        <w:t xml:space="preserve">: </w:t>
      </w:r>
      <w:proofErr w:type="gramStart"/>
      <w:r>
        <w:t>120%</w:t>
      </w:r>
      <w:proofErr w:type="gramEnd"/>
      <w:r>
        <w:t>;</w:t>
      </w:r>
    </w:p>
    <w:p w14:paraId="6A335DA1" w14:textId="1E76BD69" w:rsidR="00B96400" w:rsidRDefault="00B96400" w:rsidP="00B96400">
      <w:pPr>
        <w:pStyle w:val="Zdrojovkd"/>
      </w:pPr>
      <w:r>
        <w:tab/>
      </w:r>
      <w:proofErr w:type="spellStart"/>
      <w:r>
        <w:t>color</w:t>
      </w:r>
      <w:proofErr w:type="spellEnd"/>
      <w:r>
        <w:t xml:space="preserve">: </w:t>
      </w:r>
      <w:proofErr w:type="spellStart"/>
      <w:r>
        <w:t>red</w:t>
      </w:r>
      <w:proofErr w:type="spellEnd"/>
      <w:r>
        <w:t>;</w:t>
      </w:r>
    </w:p>
    <w:p w14:paraId="4C4D1C37" w14:textId="2F041FBA" w:rsidR="00B96400" w:rsidRDefault="00B96400" w:rsidP="00B96400">
      <w:pPr>
        <w:pStyle w:val="Zdrojovkd"/>
      </w:pPr>
      <w:r>
        <w:tab/>
        <w:t>text-</w:t>
      </w:r>
      <w:proofErr w:type="spellStart"/>
      <w:r>
        <w:t>align</w:t>
      </w:r>
      <w:proofErr w:type="spellEnd"/>
      <w:r>
        <w:t>: center;</w:t>
      </w:r>
    </w:p>
    <w:p w14:paraId="7999F3C8" w14:textId="4EC4D65C" w:rsidR="00B96400" w:rsidRDefault="00B96400" w:rsidP="00B96400">
      <w:pPr>
        <w:pStyle w:val="Zdrojovkd"/>
      </w:pPr>
      <w:r>
        <w:t>}</w:t>
      </w:r>
    </w:p>
    <w:p w14:paraId="70607856" w14:textId="46645B6A" w:rsidR="00B96400" w:rsidRDefault="00B96400" w:rsidP="00B96400">
      <w:r>
        <w:t xml:space="preserve">Výše je ukázka CSS kódu, který styluje jakýkoli text, který je obalený h1 tagem. Tomuto textu zvětšuje velikost fontu na 120% základní velikosti, barvu na </w:t>
      </w:r>
      <w:r w:rsidR="00D4560C">
        <w:t>červenou,</w:t>
      </w:r>
      <w:r>
        <w:t xml:space="preserve"> a nakonec ho zarovnává na středu.</w:t>
      </w:r>
    </w:p>
    <w:p w14:paraId="549FB2E9" w14:textId="4E25788E" w:rsidR="006F27AD" w:rsidRDefault="00191A49" w:rsidP="006F27AD">
      <w:pPr>
        <w:pStyle w:val="Nadpis1"/>
      </w:pPr>
      <w:bookmarkStart w:id="6" w:name="_Toc136595170"/>
      <w:r>
        <w:lastRenderedPageBreak/>
        <w:t>Psaní optimálně strukturovaného HTML kódu</w:t>
      </w:r>
      <w:bookmarkEnd w:id="6"/>
    </w:p>
    <w:p w14:paraId="0E8EB0E3" w14:textId="5B58EB9C" w:rsidR="00214B98" w:rsidRDefault="00214B98" w:rsidP="00214B98">
      <w:r>
        <w:t xml:space="preserve">Psaní HTML kódu není nijak složité, tento jazyk má velmi jednoduchý syntax, díky čemuž je možné se jej v rámci možností naučit i za jedno odpoledne. Stačí se naučit základní syntaxi </w:t>
      </w:r>
      <w:r w:rsidR="004C5497">
        <w:t xml:space="preserve">a můžete začít vytvářet jednoduché webové stránky. </w:t>
      </w:r>
      <w:proofErr w:type="gramStart"/>
      <w:r w:rsidR="004C5497">
        <w:t>To</w:t>
      </w:r>
      <w:proofErr w:type="gramEnd"/>
      <w:r w:rsidR="004C5497">
        <w:t xml:space="preserve"> co ale dělí experta a amatéra, který se dnes rozhodl naučit HTML je psaní efektivního a lehce udržovatelného kódu.</w:t>
      </w:r>
    </w:p>
    <w:p w14:paraId="7D539756" w14:textId="1313CCA0" w:rsidR="004C5497" w:rsidRDefault="004C5497" w:rsidP="00214B98">
      <w:r>
        <w:t xml:space="preserve">Efektivní </w:t>
      </w:r>
      <w:r w:rsidR="008E66D3">
        <w:t>kód</w:t>
      </w:r>
      <w:r>
        <w:t xml:space="preserve"> </w:t>
      </w:r>
      <w:r w:rsidR="008E66D3">
        <w:t>je srozumitelný a rozumí mu i vývojář který ho vidí prvně nebo po dlouhé době. Na rozdíl od špatného kódu, který je napsán bez hlubšího přemýšlení do budoucna je efektivní kód psaný tak</w:t>
      </w:r>
      <w:r w:rsidR="00D4560C">
        <w:t>,</w:t>
      </w:r>
      <w:r w:rsidR="008E66D3">
        <w:t xml:space="preserve"> aby byl lehce škálovatelný a mohly se do něj přidávat další funkce bez strachu z přepisování celého souboru.</w:t>
      </w:r>
      <w:sdt>
        <w:sdtPr>
          <w:id w:val="-1789812082"/>
          <w:citation/>
        </w:sdtPr>
        <w:sdtEndPr/>
        <w:sdtContent>
          <w:r w:rsidR="00020B74">
            <w:fldChar w:fldCharType="begin"/>
          </w:r>
          <w:r w:rsidR="00020B74">
            <w:instrText xml:space="preserve"> CITATION Gee18 \l 1029 </w:instrText>
          </w:r>
          <w:r w:rsidR="00020B74">
            <w:fldChar w:fldCharType="separate"/>
          </w:r>
          <w:r w:rsidR="002F7D4F">
            <w:rPr>
              <w:noProof/>
            </w:rPr>
            <w:t xml:space="preserve"> (3)</w:t>
          </w:r>
          <w:r w:rsidR="00020B74">
            <w:fldChar w:fldCharType="end"/>
          </w:r>
        </w:sdtContent>
      </w:sdt>
    </w:p>
    <w:p w14:paraId="00CC5EB2" w14:textId="28AA98E8" w:rsidR="00B608E4" w:rsidRDefault="00885972" w:rsidP="00B608E4">
      <w:pPr>
        <w:pStyle w:val="Nadpis2"/>
      </w:pPr>
      <w:bookmarkStart w:id="7" w:name="_Toc136595171"/>
      <w:r>
        <w:t>Proč se snažit o efektivnější HTML kód</w:t>
      </w:r>
      <w:bookmarkEnd w:id="7"/>
    </w:p>
    <w:p w14:paraId="33B8C0D7" w14:textId="69C316DF" w:rsidR="00B608E4" w:rsidRDefault="006C4298" w:rsidP="00B608E4">
      <w:r>
        <w:t>Validní HTML kód nepomáhá jen vývojářům, kteří ho píšou a spravují, ale také uživatelům, kteří jeho výslednou podobu ve formě webové stránky navštěvují. Ideálně strukturovaná stránka dokáže razantně vylepšit přístupnost pro uživatele s</w:t>
      </w:r>
      <w:r w:rsidR="006F799F">
        <w:t>e zrakovým postižením. Správně rozmístěné HTML elementy s některými dodatečnými atributy dělají nástrojům jako je čtečka mnohem jednodušší práci v popisování obsahu na stránce a dávají tak uživatelům lepší představu o tom co se na stránce děje.</w:t>
      </w:r>
      <w:sdt>
        <w:sdtPr>
          <w:id w:val="-1030487284"/>
          <w:citation/>
        </w:sdtPr>
        <w:sdtEndPr/>
        <w:sdtContent>
          <w:r w:rsidR="008A3D82">
            <w:fldChar w:fldCharType="begin"/>
          </w:r>
          <w:r w:rsidR="008A3D82">
            <w:instrText xml:space="preserve"> CITATION Ulr22 \l 1029 </w:instrText>
          </w:r>
          <w:r w:rsidR="008A3D82">
            <w:fldChar w:fldCharType="separate"/>
          </w:r>
          <w:r w:rsidR="002F7D4F">
            <w:rPr>
              <w:noProof/>
            </w:rPr>
            <w:t xml:space="preserve"> (4)</w:t>
          </w:r>
          <w:r w:rsidR="008A3D82">
            <w:fldChar w:fldCharType="end"/>
          </w:r>
        </w:sdtContent>
      </w:sdt>
    </w:p>
    <w:p w14:paraId="73BB624B" w14:textId="792C93C8" w:rsidR="008A3D82" w:rsidRPr="00B608E4" w:rsidRDefault="008A3D82" w:rsidP="00B608E4">
      <w:r>
        <w:t xml:space="preserve">Dalším </w:t>
      </w:r>
      <w:proofErr w:type="gramStart"/>
      <w:r>
        <w:t>důvodem</w:t>
      </w:r>
      <w:proofErr w:type="gramEnd"/>
      <w:r>
        <w:t xml:space="preserve"> proč by vývojáři měli dávat ohled na správně strukturovaný kód je optimalizace pro vyhledávače.</w:t>
      </w:r>
      <w:r w:rsidR="00B45BD6">
        <w:t xml:space="preserve"> Webové vyhledávače totiž využívají roboty, kteří procházejí celý </w:t>
      </w:r>
      <w:proofErr w:type="spellStart"/>
      <w:r w:rsidR="00B45BD6">
        <w:t>World</w:t>
      </w:r>
      <w:proofErr w:type="spellEnd"/>
      <w:r w:rsidR="00B45BD6">
        <w:t xml:space="preserve"> </w:t>
      </w:r>
      <w:proofErr w:type="spellStart"/>
      <w:r w:rsidR="00B45BD6">
        <w:t>Wide</w:t>
      </w:r>
      <w:proofErr w:type="spellEnd"/>
      <w:r w:rsidR="00B45BD6">
        <w:t xml:space="preserve"> Web a zaznamenávají slova, která na jednotlivých stránkách vidí. Ideálně navržený HTML kód jim tuto činnost umožňuje dělat efektivněji a naše webová stránka se tak může zobrazovat většímu množství uživatelů.</w:t>
      </w:r>
      <w:sdt>
        <w:sdtPr>
          <w:id w:val="222340642"/>
          <w:citation/>
        </w:sdtPr>
        <w:sdtEndPr/>
        <w:sdtContent>
          <w:r w:rsidR="00B45BD6">
            <w:fldChar w:fldCharType="begin"/>
          </w:r>
          <w:r w:rsidR="00B45BD6">
            <w:instrText xml:space="preserve"> CITATION Ulr22 \l 1029 </w:instrText>
          </w:r>
          <w:r w:rsidR="00B45BD6">
            <w:fldChar w:fldCharType="separate"/>
          </w:r>
          <w:r w:rsidR="002F7D4F">
            <w:rPr>
              <w:noProof/>
            </w:rPr>
            <w:t xml:space="preserve"> (4)</w:t>
          </w:r>
          <w:r w:rsidR="00B45BD6">
            <w:fldChar w:fldCharType="end"/>
          </w:r>
        </w:sdtContent>
      </w:sdt>
    </w:p>
    <w:p w14:paraId="03A947BD" w14:textId="3161B02E" w:rsidR="00885972" w:rsidRDefault="00885972" w:rsidP="00885972">
      <w:pPr>
        <w:pStyle w:val="Nadpis2"/>
      </w:pPr>
      <w:bookmarkStart w:id="8" w:name="_Toc136595172"/>
      <w:r>
        <w:t>Sémantické HTML</w:t>
      </w:r>
      <w:bookmarkEnd w:id="8"/>
    </w:p>
    <w:p w14:paraId="0BB0ADBB" w14:textId="5063222F" w:rsidR="00315F0D" w:rsidRDefault="00315F0D" w:rsidP="00315F0D">
      <w:r>
        <w:t xml:space="preserve">Smysl sémantického HTML je přiřazování významu našemu obsahu zabalenému v konkrétních HTML tazích. </w:t>
      </w:r>
      <w:r w:rsidR="004A03F9">
        <w:t>Tagy,</w:t>
      </w:r>
      <w:r w:rsidR="00944509">
        <w:t xml:space="preserve"> které obsahu dávají nějaký význam nazýváme sémantické tagy a mezi ty nejpoužívanější </w:t>
      </w:r>
      <w:proofErr w:type="gramStart"/>
      <w:r w:rsidR="00944509">
        <w:t>patří</w:t>
      </w:r>
      <w:proofErr w:type="gramEnd"/>
      <w:r w:rsidR="00944509">
        <w:t xml:space="preserve"> např. &lt;</w:t>
      </w:r>
      <w:proofErr w:type="spellStart"/>
      <w:r w:rsidR="00944509">
        <w:t>header</w:t>
      </w:r>
      <w:proofErr w:type="spellEnd"/>
      <w:r w:rsidR="00944509">
        <w:t>&gt;, &lt;nav&gt;, &lt;</w:t>
      </w:r>
      <w:proofErr w:type="spellStart"/>
      <w:r w:rsidR="00944509">
        <w:t>article</w:t>
      </w:r>
      <w:proofErr w:type="spellEnd"/>
      <w:r w:rsidR="00944509">
        <w:t>&gt;, &lt;</w:t>
      </w:r>
      <w:proofErr w:type="spellStart"/>
      <w:r w:rsidR="00944509">
        <w:t>section</w:t>
      </w:r>
      <w:proofErr w:type="spellEnd"/>
      <w:r w:rsidR="00944509">
        <w:t>&gt;, &lt;</w:t>
      </w:r>
      <w:proofErr w:type="spellStart"/>
      <w:r w:rsidR="00944509">
        <w:t>figure</w:t>
      </w:r>
      <w:proofErr w:type="spellEnd"/>
      <w:r w:rsidR="00944509">
        <w:t>&gt; nebo &lt;</w:t>
      </w:r>
      <w:proofErr w:type="spellStart"/>
      <w:r w:rsidR="00944509">
        <w:t>footer</w:t>
      </w:r>
      <w:proofErr w:type="spellEnd"/>
      <w:r w:rsidR="00944509">
        <w:t>&gt;.</w:t>
      </w:r>
      <w:sdt>
        <w:sdtPr>
          <w:id w:val="1190496071"/>
          <w:citation/>
        </w:sdtPr>
        <w:sdtEndPr/>
        <w:sdtContent>
          <w:r w:rsidR="0074215D">
            <w:fldChar w:fldCharType="begin"/>
          </w:r>
          <w:r w:rsidR="0074215D">
            <w:instrText xml:space="preserve"> CITATION Oli23 \l 1029 </w:instrText>
          </w:r>
          <w:r w:rsidR="0074215D">
            <w:fldChar w:fldCharType="separate"/>
          </w:r>
          <w:r w:rsidR="002F7D4F">
            <w:rPr>
              <w:noProof/>
            </w:rPr>
            <w:t xml:space="preserve"> (5)</w:t>
          </w:r>
          <w:r w:rsidR="0074215D">
            <w:fldChar w:fldCharType="end"/>
          </w:r>
        </w:sdtContent>
      </w:sdt>
      <w:sdt>
        <w:sdtPr>
          <w:id w:val="-1843466399"/>
          <w:citation/>
        </w:sdtPr>
        <w:sdtEndPr/>
        <w:sdtContent>
          <w:r w:rsidR="0074215D">
            <w:fldChar w:fldCharType="begin"/>
          </w:r>
          <w:r w:rsidR="0074215D">
            <w:instrText xml:space="preserve"> CITATION Vla22 \l 1029 </w:instrText>
          </w:r>
          <w:r w:rsidR="0074215D">
            <w:fldChar w:fldCharType="separate"/>
          </w:r>
          <w:r w:rsidR="002F7D4F">
            <w:rPr>
              <w:noProof/>
            </w:rPr>
            <w:t xml:space="preserve"> (6)</w:t>
          </w:r>
          <w:r w:rsidR="0074215D">
            <w:fldChar w:fldCharType="end"/>
          </w:r>
        </w:sdtContent>
      </w:sdt>
    </w:p>
    <w:p w14:paraId="6CF00B98" w14:textId="68872D54" w:rsidR="00F15453" w:rsidRDefault="00F15453" w:rsidP="00315F0D">
      <w:r>
        <w:lastRenderedPageBreak/>
        <w:t xml:space="preserve">Využívání sémantických tagů oproti &lt;div&gt; tagu vylepšuje web v několika již výše zmiňovaných aspektech, mezi které </w:t>
      </w:r>
      <w:proofErr w:type="gramStart"/>
      <w:r>
        <w:t>patří</w:t>
      </w:r>
      <w:proofErr w:type="gramEnd"/>
      <w:r>
        <w:t xml:space="preserve"> zlepšení přístupnosti pro zrakově postižené, lepší optimalizace pro vyhledávače a také přehlednost pro vývojáře.</w:t>
      </w:r>
      <w:sdt>
        <w:sdtPr>
          <w:id w:val="-1714262530"/>
          <w:citation/>
        </w:sdtPr>
        <w:sdtEndPr/>
        <w:sdtContent>
          <w:r>
            <w:fldChar w:fldCharType="begin"/>
          </w:r>
          <w:r>
            <w:instrText xml:space="preserve"> CITATION Vla22 \l 1029 </w:instrText>
          </w:r>
          <w:r>
            <w:fldChar w:fldCharType="separate"/>
          </w:r>
          <w:r w:rsidR="002F7D4F">
            <w:rPr>
              <w:noProof/>
            </w:rPr>
            <w:t xml:space="preserve"> (6)</w:t>
          </w:r>
          <w:r>
            <w:fldChar w:fldCharType="end"/>
          </w:r>
        </w:sdtContent>
      </w:sdt>
    </w:p>
    <w:p w14:paraId="3676DBFA" w14:textId="77777777" w:rsidR="00CA5515" w:rsidRDefault="00CA5515" w:rsidP="00CA5515">
      <w:pPr>
        <w:pStyle w:val="ObrzekvMP"/>
        <w:keepNext/>
      </w:pPr>
      <w:r>
        <w:rPr>
          <w:noProof/>
        </w:rPr>
        <w:drawing>
          <wp:inline distT="0" distB="0" distL="0" distR="0" wp14:anchorId="7754D379" wp14:editId="4C5ACAEA">
            <wp:extent cx="5760720" cy="3441065"/>
            <wp:effectExtent l="0" t="0" r="0" b="6985"/>
            <wp:docPr id="5" name="Obrázek 5" descr="Why using semantic markup is important in web design and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using semantic markup is important in web design and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41065"/>
                    </a:xfrm>
                    <a:prstGeom prst="rect">
                      <a:avLst/>
                    </a:prstGeom>
                    <a:noFill/>
                    <a:ln>
                      <a:noFill/>
                    </a:ln>
                  </pic:spPr>
                </pic:pic>
              </a:graphicData>
            </a:graphic>
          </wp:inline>
        </w:drawing>
      </w:r>
    </w:p>
    <w:p w14:paraId="1C4101A5" w14:textId="2A950962" w:rsidR="00CA5515" w:rsidRDefault="00CA5515" w:rsidP="00CA5515">
      <w:pPr>
        <w:pStyle w:val="Titulek"/>
      </w:pPr>
      <w:bookmarkStart w:id="9" w:name="_Toc136005104"/>
      <w:r>
        <w:t xml:space="preserve">Obrázek </w:t>
      </w:r>
      <w:fldSimple w:instr=" SEQ Obrázek \* ARABIC ">
        <w:r w:rsidR="00EB4020">
          <w:rPr>
            <w:noProof/>
          </w:rPr>
          <w:t>1</w:t>
        </w:r>
      </w:fldSimple>
      <w:r>
        <w:t xml:space="preserve"> Struktura stránky bez využití sémantických tagů vlevo a s jejich využitím vpravo</w:t>
      </w:r>
      <w:sdt>
        <w:sdtPr>
          <w:id w:val="169992924"/>
          <w:citation/>
        </w:sdtPr>
        <w:sdtEndPr/>
        <w:sdtContent>
          <w:r>
            <w:fldChar w:fldCharType="begin"/>
          </w:r>
          <w:r>
            <w:instrText xml:space="preserve"> CITATION Bre17 \l 1029 </w:instrText>
          </w:r>
          <w:r>
            <w:fldChar w:fldCharType="separate"/>
          </w:r>
          <w:r w:rsidR="002F7D4F">
            <w:rPr>
              <w:noProof/>
            </w:rPr>
            <w:t xml:space="preserve"> (7)</w:t>
          </w:r>
          <w:r>
            <w:fldChar w:fldCharType="end"/>
          </w:r>
        </w:sdtContent>
      </w:sdt>
      <w:bookmarkEnd w:id="9"/>
    </w:p>
    <w:p w14:paraId="4B183D21" w14:textId="1E5B5F5C" w:rsidR="004962D9" w:rsidRDefault="004962D9" w:rsidP="00DC06A1">
      <w:pPr>
        <w:pStyle w:val="Nadpis3"/>
      </w:pPr>
      <w:bookmarkStart w:id="10" w:name="_Toc136595173"/>
      <w:proofErr w:type="spellStart"/>
      <w:r>
        <w:t>Article</w:t>
      </w:r>
      <w:proofErr w:type="spellEnd"/>
      <w:r>
        <w:t xml:space="preserve"> element</w:t>
      </w:r>
      <w:bookmarkEnd w:id="10"/>
    </w:p>
    <w:p w14:paraId="32660B83" w14:textId="2ADA0FF0" w:rsidR="004962D9" w:rsidRPr="004962D9" w:rsidRDefault="00E7040E" w:rsidP="004962D9">
      <w:r>
        <w:t xml:space="preserve">Definuje samostatný </w:t>
      </w:r>
      <w:r w:rsidR="004F59D1">
        <w:t>článek</w:t>
      </w:r>
      <w:r>
        <w:t xml:space="preserve"> na webové stránce. Obsah v &lt;</w:t>
      </w:r>
      <w:proofErr w:type="spellStart"/>
      <w:r>
        <w:t>article</w:t>
      </w:r>
      <w:proofErr w:type="spellEnd"/>
      <w:r>
        <w:t xml:space="preserve">&gt; elementu, by měl </w:t>
      </w:r>
      <w:r w:rsidR="004F59D1">
        <w:t xml:space="preserve">obsahovat text, který může fungovat sám na sobě, bez </w:t>
      </w:r>
      <w:r w:rsidR="00D4560C">
        <w:t>toho,</w:t>
      </w:r>
      <w:r w:rsidR="004F59D1">
        <w:t xml:space="preserve"> aniž by bylo potřeba kontextu ze zbytku stránky. Využívá se například pro novinový článek, příspěvek na fóru nebo blogu.</w:t>
      </w:r>
      <w:sdt>
        <w:sdtPr>
          <w:id w:val="-2014831296"/>
          <w:citation/>
        </w:sdtPr>
        <w:sdtEndPr/>
        <w:sdtContent>
          <w:r w:rsidR="004F59D1">
            <w:fldChar w:fldCharType="begin"/>
          </w:r>
          <w:r w:rsidR="004F59D1">
            <w:instrText xml:space="preserve"> CITATION Oli23 \l 1029 </w:instrText>
          </w:r>
          <w:r w:rsidR="004F59D1">
            <w:fldChar w:fldCharType="separate"/>
          </w:r>
          <w:r w:rsidR="002F7D4F">
            <w:rPr>
              <w:noProof/>
            </w:rPr>
            <w:t xml:space="preserve"> (5)</w:t>
          </w:r>
          <w:r w:rsidR="004F59D1">
            <w:fldChar w:fldCharType="end"/>
          </w:r>
        </w:sdtContent>
      </w:sdt>
    </w:p>
    <w:p w14:paraId="70E5C5BD" w14:textId="64452138" w:rsidR="00A50571" w:rsidRDefault="00DC06A1" w:rsidP="00DC06A1">
      <w:pPr>
        <w:pStyle w:val="Nadpis3"/>
      </w:pPr>
      <w:bookmarkStart w:id="11" w:name="_Toc136595174"/>
      <w:proofErr w:type="spellStart"/>
      <w:r>
        <w:t>Section</w:t>
      </w:r>
      <w:proofErr w:type="spellEnd"/>
      <w:r>
        <w:t xml:space="preserve"> element</w:t>
      </w:r>
      <w:bookmarkEnd w:id="11"/>
    </w:p>
    <w:p w14:paraId="573ED73E" w14:textId="3AE70C1A" w:rsidR="00DC06A1" w:rsidRDefault="00DC06A1" w:rsidP="00DC06A1">
      <w:r>
        <w:t xml:space="preserve">Jedná se pravděpodobně o nejflexibilnější sémantický element. Často se </w:t>
      </w:r>
      <w:r w:rsidR="00037A0C">
        <w:t>zaměňuje</w:t>
      </w:r>
      <w:r>
        <w:t xml:space="preserve"> s elementem &lt;</w:t>
      </w:r>
      <w:proofErr w:type="spellStart"/>
      <w:r>
        <w:t>article</w:t>
      </w:r>
      <w:proofErr w:type="spellEnd"/>
      <w:r>
        <w:t>&gt;</w:t>
      </w:r>
      <w:r w:rsidR="00EE6051">
        <w:t>, na rozdíl od &lt;</w:t>
      </w:r>
      <w:proofErr w:type="spellStart"/>
      <w:r w:rsidR="00EE6051">
        <w:t>article</w:t>
      </w:r>
      <w:proofErr w:type="spellEnd"/>
      <w:r w:rsidR="00EE6051">
        <w:t>&gt; elementu může však obalovat obsah, který potřebuje ke svému pochopení kontext ze zbytku stránky. Využívá se k vytváření oddílu například právě &lt;</w:t>
      </w:r>
      <w:proofErr w:type="spellStart"/>
      <w:r w:rsidR="00EE6051">
        <w:t>article</w:t>
      </w:r>
      <w:proofErr w:type="spellEnd"/>
      <w:r w:rsidR="00EE6051">
        <w:t>&gt; obsahu.</w:t>
      </w:r>
      <w:sdt>
        <w:sdtPr>
          <w:id w:val="1655953369"/>
          <w:citation/>
        </w:sdtPr>
        <w:sdtEndPr/>
        <w:sdtContent>
          <w:r w:rsidR="004962D9">
            <w:fldChar w:fldCharType="begin"/>
          </w:r>
          <w:r w:rsidR="004962D9">
            <w:instrText xml:space="preserve"> CITATION Ann22 \l 1029 </w:instrText>
          </w:r>
          <w:r w:rsidR="004962D9">
            <w:fldChar w:fldCharType="separate"/>
          </w:r>
          <w:r w:rsidR="002F7D4F">
            <w:rPr>
              <w:noProof/>
            </w:rPr>
            <w:t xml:space="preserve"> (8)</w:t>
          </w:r>
          <w:r w:rsidR="004962D9">
            <w:fldChar w:fldCharType="end"/>
          </w:r>
        </w:sdtContent>
      </w:sdt>
    </w:p>
    <w:p w14:paraId="3F2DE931" w14:textId="7281EBBE" w:rsidR="00EE6051" w:rsidRDefault="00EE6051" w:rsidP="00DC06A1">
      <w:r>
        <w:t xml:space="preserve">Pokud </w:t>
      </w:r>
      <w:r w:rsidR="00D4560C">
        <w:t>bychom</w:t>
      </w:r>
      <w:r>
        <w:t xml:space="preserve"> chtěli </w:t>
      </w:r>
      <w:r w:rsidR="00B66D90">
        <w:t>například vytvořit</w:t>
      </w:r>
      <w:r>
        <w:t xml:space="preserve"> stránku, která obsahuje souvislý text o</w:t>
      </w:r>
      <w:r w:rsidR="00B66D90">
        <w:t xml:space="preserve"> nejlepších basketbalistech, &lt;</w:t>
      </w:r>
      <w:proofErr w:type="spellStart"/>
      <w:r w:rsidR="00B66D90">
        <w:t>article</w:t>
      </w:r>
      <w:proofErr w:type="spellEnd"/>
      <w:r w:rsidR="00B66D90">
        <w:t>&gt; by obaloval celý náš článek, zatímco &lt;</w:t>
      </w:r>
      <w:proofErr w:type="spellStart"/>
      <w:r w:rsidR="00B66D90">
        <w:t>section</w:t>
      </w:r>
      <w:proofErr w:type="spellEnd"/>
      <w:r w:rsidR="00B66D90">
        <w:t>&gt; elementy by obaloval</w:t>
      </w:r>
      <w:r w:rsidR="00E60E54">
        <w:t>y</w:t>
      </w:r>
      <w:r w:rsidR="00B66D90">
        <w:t xml:space="preserve"> jednotlivé oddíly tohoto článku.</w:t>
      </w:r>
      <w:r>
        <w:t xml:space="preserve"> </w:t>
      </w:r>
    </w:p>
    <w:p w14:paraId="6DED6D63" w14:textId="7750178B" w:rsidR="00814CC3" w:rsidRDefault="00814CC3" w:rsidP="00814CC3">
      <w:pPr>
        <w:pStyle w:val="Nadpis3"/>
      </w:pPr>
      <w:bookmarkStart w:id="12" w:name="_Toc136595175"/>
      <w:proofErr w:type="spellStart"/>
      <w:r>
        <w:lastRenderedPageBreak/>
        <w:t>Header</w:t>
      </w:r>
      <w:proofErr w:type="spellEnd"/>
      <w:r>
        <w:t xml:space="preserve"> element</w:t>
      </w:r>
      <w:bookmarkEnd w:id="12"/>
    </w:p>
    <w:p w14:paraId="56A432B2" w14:textId="5FB45D80" w:rsidR="00814CC3" w:rsidRDefault="00814CC3" w:rsidP="00814CC3">
      <w:r>
        <w:t>Využívá se jako záhlaví stránky či nového obsahu</w:t>
      </w:r>
      <w:r w:rsidR="00696863">
        <w:t>,</w:t>
      </w:r>
      <w:r>
        <w:t xml:space="preserve"> jakým může být nová sekce nebo článek. Nejvíce se využívá právě v záhlaví stránky a často obsahuje například navigaci, vyhledávač nebo logo společnosti. V případě článku může obsahovat údaje </w:t>
      </w:r>
      <w:r w:rsidR="003249AA">
        <w:t>o textu – název článku, kdo je autorem, datum.</w:t>
      </w:r>
      <w:sdt>
        <w:sdtPr>
          <w:id w:val="585418673"/>
          <w:citation/>
        </w:sdtPr>
        <w:sdtEndPr/>
        <w:sdtContent>
          <w:r w:rsidR="003249AA">
            <w:fldChar w:fldCharType="begin"/>
          </w:r>
          <w:r w:rsidR="003249AA">
            <w:instrText xml:space="preserve"> CITATION Oli23 \l 1029 </w:instrText>
          </w:r>
          <w:r w:rsidR="003249AA">
            <w:fldChar w:fldCharType="separate"/>
          </w:r>
          <w:r w:rsidR="002F7D4F">
            <w:rPr>
              <w:noProof/>
            </w:rPr>
            <w:t xml:space="preserve"> (5)</w:t>
          </w:r>
          <w:r w:rsidR="003249AA">
            <w:fldChar w:fldCharType="end"/>
          </w:r>
        </w:sdtContent>
      </w:sdt>
    </w:p>
    <w:p w14:paraId="7ECD9B41" w14:textId="47BCF34A" w:rsidR="003249AA" w:rsidRDefault="003249AA" w:rsidP="003249AA">
      <w:pPr>
        <w:pStyle w:val="Nadpis3"/>
      </w:pPr>
      <w:bookmarkStart w:id="13" w:name="_Toc136595176"/>
      <w:r>
        <w:t>Nav element</w:t>
      </w:r>
      <w:bookmarkEnd w:id="13"/>
    </w:p>
    <w:p w14:paraId="36CE4A61" w14:textId="1B84BD1E" w:rsidR="003249AA" w:rsidRDefault="003249AA" w:rsidP="003249AA">
      <w:r>
        <w:t>Jedná se o zkráceninu slova navigace, což je přesně to k čemu by se měl tento tag využívat. Využívá se k vytvoření hlavní navigace webové stránky, což ale neznamená, že se nemůže používat například i jako vedlejší menu, či menu nějaké podsekce.</w:t>
      </w:r>
      <w:sdt>
        <w:sdtPr>
          <w:id w:val="817919226"/>
          <w:citation/>
        </w:sdtPr>
        <w:sdtEndPr/>
        <w:sdtContent>
          <w:r w:rsidR="0044152A">
            <w:fldChar w:fldCharType="begin"/>
          </w:r>
          <w:r w:rsidR="0044152A">
            <w:instrText xml:space="preserve"> CITATION Oli23 \l 1029 </w:instrText>
          </w:r>
          <w:r w:rsidR="0044152A">
            <w:fldChar w:fldCharType="separate"/>
          </w:r>
          <w:r w:rsidR="002F7D4F">
            <w:rPr>
              <w:noProof/>
            </w:rPr>
            <w:t xml:space="preserve"> (5)</w:t>
          </w:r>
          <w:r w:rsidR="0044152A">
            <w:fldChar w:fldCharType="end"/>
          </w:r>
        </w:sdtContent>
      </w:sdt>
      <w:sdt>
        <w:sdtPr>
          <w:id w:val="-1606112647"/>
          <w:citation/>
        </w:sdtPr>
        <w:sdtEndPr/>
        <w:sdtContent>
          <w:r w:rsidR="0044152A">
            <w:fldChar w:fldCharType="begin"/>
          </w:r>
          <w:r w:rsidR="0044152A">
            <w:instrText xml:space="preserve"> CITATION Vla22 \l 1029 </w:instrText>
          </w:r>
          <w:r w:rsidR="0044152A">
            <w:fldChar w:fldCharType="separate"/>
          </w:r>
          <w:r w:rsidR="002F7D4F">
            <w:rPr>
              <w:noProof/>
            </w:rPr>
            <w:t xml:space="preserve"> (6)</w:t>
          </w:r>
          <w:r w:rsidR="0044152A">
            <w:fldChar w:fldCharType="end"/>
          </w:r>
        </w:sdtContent>
      </w:sdt>
    </w:p>
    <w:p w14:paraId="2C7ABA4B" w14:textId="05BFD016" w:rsidR="00D535B4" w:rsidRDefault="00D535B4" w:rsidP="00D535B4">
      <w:pPr>
        <w:pStyle w:val="Nadpis2"/>
      </w:pPr>
      <w:bookmarkStart w:id="14" w:name="_Toc136595177"/>
      <w:r>
        <w:t>Soubor nejlepších postupů a pravidel</w:t>
      </w:r>
      <w:bookmarkEnd w:id="14"/>
    </w:p>
    <w:p w14:paraId="1C131DE4" w14:textId="39D89FCC" w:rsidR="00243455" w:rsidRDefault="00243455" w:rsidP="00243455">
      <w:pPr>
        <w:pStyle w:val="Nadpis3"/>
      </w:pPr>
      <w:bookmarkStart w:id="15" w:name="_Toc136595178"/>
      <w:r>
        <w:t xml:space="preserve">Správné nastavení </w:t>
      </w:r>
      <w:proofErr w:type="spellStart"/>
      <w:r>
        <w:t>lang</w:t>
      </w:r>
      <w:proofErr w:type="spellEnd"/>
      <w:r>
        <w:t xml:space="preserve"> atributu v &lt;html&gt; elementu</w:t>
      </w:r>
      <w:bookmarkEnd w:id="15"/>
    </w:p>
    <w:p w14:paraId="64F4F616" w14:textId="09EB0E48" w:rsidR="00243455" w:rsidRDefault="00243455" w:rsidP="00243455">
      <w:r>
        <w:t xml:space="preserve">Tento atribut </w:t>
      </w:r>
      <w:r w:rsidR="003E522F">
        <w:t>specifikuje,</w:t>
      </w:r>
      <w:r>
        <w:t xml:space="preserve"> jaký jazyk se na naší stránce nachází. Vyskytuje se v elementu &lt;html</w:t>
      </w:r>
      <w:r w:rsidR="003E522F">
        <w:t>&gt;, kde</w:t>
      </w:r>
      <w:r>
        <w:t xml:space="preserve"> je jeho správné nastavení také nejdůležitější. Pokud se na naší stránce však nachází více jazyků, které se nevyskytují tak hojně, je možné </w:t>
      </w:r>
      <w:r w:rsidR="006769E9">
        <w:t xml:space="preserve">atribut </w:t>
      </w:r>
      <w:proofErr w:type="spellStart"/>
      <w:r w:rsidR="006769E9">
        <w:t>lang</w:t>
      </w:r>
      <w:proofErr w:type="spellEnd"/>
      <w:r w:rsidR="006769E9">
        <w:t xml:space="preserve"> nastavit i dalším elementům jako je například &lt;</w:t>
      </w:r>
      <w:proofErr w:type="spellStart"/>
      <w:r w:rsidR="006769E9">
        <w:t>section</w:t>
      </w:r>
      <w:proofErr w:type="spellEnd"/>
      <w:r w:rsidR="006769E9">
        <w:t>&gt;.</w:t>
      </w:r>
      <w:sdt>
        <w:sdtPr>
          <w:id w:val="252329824"/>
          <w:citation/>
        </w:sdtPr>
        <w:sdtEndPr/>
        <w:sdtContent>
          <w:r w:rsidR="006769E9">
            <w:fldChar w:fldCharType="begin"/>
          </w:r>
          <w:r w:rsidR="006769E9">
            <w:instrText xml:space="preserve"> CITATION Joy23 \l 1029 </w:instrText>
          </w:r>
          <w:r w:rsidR="006769E9">
            <w:fldChar w:fldCharType="separate"/>
          </w:r>
          <w:r w:rsidR="002F7D4F">
            <w:rPr>
              <w:noProof/>
            </w:rPr>
            <w:t xml:space="preserve"> (9)</w:t>
          </w:r>
          <w:r w:rsidR="006769E9">
            <w:fldChar w:fldCharType="end"/>
          </w:r>
        </w:sdtContent>
      </w:sdt>
    </w:p>
    <w:p w14:paraId="7D611098" w14:textId="52BBADA8" w:rsidR="006769E9" w:rsidRPr="00243455" w:rsidRDefault="006769E9" w:rsidP="00243455">
      <w:r>
        <w:t xml:space="preserve">Atribut </w:t>
      </w:r>
      <w:proofErr w:type="spellStart"/>
      <w:r>
        <w:t>lang</w:t>
      </w:r>
      <w:proofErr w:type="spellEnd"/>
      <w:r>
        <w:t xml:space="preserve"> je velmi </w:t>
      </w:r>
      <w:r w:rsidR="003E522F">
        <w:t>důležitý,</w:t>
      </w:r>
      <w:r>
        <w:t xml:space="preserve"> co se týče přístupnosti pro zrakově postižené návštěvníky naší stránky, jelikož dává čtečkám najevo jakou výslovnost mají pro text zvolit.</w:t>
      </w:r>
      <w:sdt>
        <w:sdtPr>
          <w:id w:val="-1203015492"/>
          <w:citation/>
        </w:sdtPr>
        <w:sdtEndPr/>
        <w:sdtContent>
          <w:r>
            <w:fldChar w:fldCharType="begin"/>
          </w:r>
          <w:r>
            <w:instrText xml:space="preserve"> CITATION Joy23 \l 1029 </w:instrText>
          </w:r>
          <w:r>
            <w:fldChar w:fldCharType="separate"/>
          </w:r>
          <w:r w:rsidR="002F7D4F">
            <w:rPr>
              <w:noProof/>
            </w:rPr>
            <w:t xml:space="preserve"> (9)</w:t>
          </w:r>
          <w:r>
            <w:fldChar w:fldCharType="end"/>
          </w:r>
        </w:sdtContent>
      </w:sdt>
    </w:p>
    <w:p w14:paraId="01DA85E4" w14:textId="1B8BC63B" w:rsidR="001B4A84" w:rsidRDefault="001B4A84" w:rsidP="001B4A84">
      <w:pPr>
        <w:pStyle w:val="Nadpis3"/>
      </w:pPr>
      <w:bookmarkStart w:id="16" w:name="_Toc136595179"/>
      <w:r>
        <w:t>Doplnění tagu &lt;</w:t>
      </w:r>
      <w:proofErr w:type="spellStart"/>
      <w:r>
        <w:t>img</w:t>
      </w:r>
      <w:proofErr w:type="spellEnd"/>
      <w:r>
        <w:t>&gt; o atribut alt</w:t>
      </w:r>
      <w:bookmarkEnd w:id="16"/>
    </w:p>
    <w:p w14:paraId="324B5EB8" w14:textId="4C32D51C" w:rsidR="001B4A84" w:rsidRDefault="001B4A84" w:rsidP="001B4A84">
      <w:r>
        <w:t xml:space="preserve">Alt neboli alternativní text </w:t>
      </w:r>
      <w:proofErr w:type="gramStart"/>
      <w:r>
        <w:t>slouží</w:t>
      </w:r>
      <w:proofErr w:type="gramEnd"/>
      <w:r>
        <w:t xml:space="preserve"> k poskytnutí textového popisu našeho obrázku. Využívá se v případě, že se obrázek nedokáže načíst nebo také pro zrakově postižené, jímž je předčítán za pomoci čtečky. Má využití i pro optimalizaci pro vyhledáv</w:t>
      </w:r>
      <w:r w:rsidR="00CA491F">
        <w:t>a</w:t>
      </w:r>
      <w:r>
        <w:t xml:space="preserve">če, jelikož vyhledávačům </w:t>
      </w:r>
      <w:r w:rsidR="00BC12D8">
        <w:t>sděluje,</w:t>
      </w:r>
      <w:r>
        <w:t xml:space="preserve"> </w:t>
      </w:r>
      <w:r w:rsidR="00BC12D8">
        <w:t>co se na obrázku nachází.</w:t>
      </w:r>
      <w:sdt>
        <w:sdtPr>
          <w:id w:val="658884487"/>
          <w:citation/>
        </w:sdtPr>
        <w:sdtEndPr/>
        <w:sdtContent>
          <w:r w:rsidR="00684D7F">
            <w:fldChar w:fldCharType="begin"/>
          </w:r>
          <w:r w:rsidR="00684D7F">
            <w:instrText xml:space="preserve"> CITATION Joe22 \l 1029 </w:instrText>
          </w:r>
          <w:r w:rsidR="00684D7F">
            <w:fldChar w:fldCharType="separate"/>
          </w:r>
          <w:r w:rsidR="002F7D4F">
            <w:rPr>
              <w:noProof/>
            </w:rPr>
            <w:t xml:space="preserve"> (12)</w:t>
          </w:r>
          <w:r w:rsidR="00684D7F">
            <w:fldChar w:fldCharType="end"/>
          </w:r>
        </w:sdtContent>
      </w:sdt>
    </w:p>
    <w:p w14:paraId="45089B11" w14:textId="6B2D5579" w:rsidR="00BC12D8" w:rsidRDefault="00BC12D8" w:rsidP="001B4A84">
      <w:r>
        <w:t>Text v atributu alt by měl být stručný, přesně vystihovat co se na obrázku nachází a rozhodně by neměl obsahovat náhodný text.</w:t>
      </w:r>
      <w:sdt>
        <w:sdtPr>
          <w:id w:val="689955337"/>
          <w:citation/>
        </w:sdtPr>
        <w:sdtEndPr/>
        <w:sdtContent>
          <w:r w:rsidR="00E2177D">
            <w:fldChar w:fldCharType="begin"/>
          </w:r>
          <w:r w:rsidR="00E2177D">
            <w:instrText xml:space="preserve"> CITATION Joe22 \l 1029 </w:instrText>
          </w:r>
          <w:r w:rsidR="00E2177D">
            <w:fldChar w:fldCharType="separate"/>
          </w:r>
          <w:r w:rsidR="002F7D4F">
            <w:rPr>
              <w:noProof/>
            </w:rPr>
            <w:t xml:space="preserve"> (12)</w:t>
          </w:r>
          <w:r w:rsidR="00E2177D">
            <w:fldChar w:fldCharType="end"/>
          </w:r>
        </w:sdtContent>
      </w:sdt>
      <w:sdt>
        <w:sdtPr>
          <w:id w:val="1604450389"/>
          <w:citation/>
        </w:sdtPr>
        <w:sdtEndPr/>
        <w:sdtContent>
          <w:r w:rsidR="00E2177D">
            <w:fldChar w:fldCharType="begin"/>
          </w:r>
          <w:r w:rsidR="00E2177D">
            <w:instrText xml:space="preserve"> CITATION SEO23 \l 1029 </w:instrText>
          </w:r>
          <w:r w:rsidR="00E2177D">
            <w:fldChar w:fldCharType="separate"/>
          </w:r>
          <w:r w:rsidR="002F7D4F">
            <w:rPr>
              <w:noProof/>
            </w:rPr>
            <w:t xml:space="preserve"> (13)</w:t>
          </w:r>
          <w:r w:rsidR="00E2177D">
            <w:fldChar w:fldCharType="end"/>
          </w:r>
        </w:sdtContent>
      </w:sdt>
    </w:p>
    <w:p w14:paraId="0332D11A" w14:textId="77777777" w:rsidR="00C52148" w:rsidRDefault="007E686A" w:rsidP="00C52148">
      <w:pPr>
        <w:pStyle w:val="ObrzekvMP"/>
        <w:keepNext/>
      </w:pPr>
      <w:r>
        <w:rPr>
          <w:noProof/>
        </w:rPr>
        <w:lastRenderedPageBreak/>
        <w:drawing>
          <wp:inline distT="0" distB="0" distL="0" distR="0" wp14:anchorId="315F1866" wp14:editId="17021D76">
            <wp:extent cx="3074670" cy="2049780"/>
            <wp:effectExtent l="0" t="0" r="0" b="7620"/>
            <wp:docPr id="11203523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52395" name="Obrázek 11203523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4670" cy="2049780"/>
                    </a:xfrm>
                    <a:prstGeom prst="rect">
                      <a:avLst/>
                    </a:prstGeom>
                  </pic:spPr>
                </pic:pic>
              </a:graphicData>
            </a:graphic>
          </wp:inline>
        </w:drawing>
      </w:r>
    </w:p>
    <w:p w14:paraId="4264EF83" w14:textId="3D1E502A" w:rsidR="007E686A" w:rsidRPr="001B4A84" w:rsidRDefault="00C52148" w:rsidP="00C52148">
      <w:pPr>
        <w:pStyle w:val="Titulek"/>
      </w:pPr>
      <w:bookmarkStart w:id="17" w:name="_Toc136005105"/>
      <w:r>
        <w:t xml:space="preserve">Obrázek </w:t>
      </w:r>
      <w:fldSimple w:instr=" SEQ Obrázek \* ARABIC ">
        <w:r w:rsidR="00EB4020">
          <w:rPr>
            <w:noProof/>
          </w:rPr>
          <w:t>2</w:t>
        </w:r>
      </w:fldSimple>
      <w:r>
        <w:t xml:space="preserve"> Vzorový obrázek z webové stránky</w:t>
      </w:r>
      <w:bookmarkEnd w:id="17"/>
    </w:p>
    <w:p w14:paraId="07B387F9" w14:textId="46A8CF01" w:rsidR="007E686A" w:rsidRDefault="007E686A" w:rsidP="007E686A">
      <w:r>
        <w:t>Na výše vloženém obrázku, který se vyskytuje na podkladovém webu, můžeme vidět producenta, který právě pracuje s mixerem na hudbu. Alt atribut proto obsahuje text „</w:t>
      </w:r>
      <w:r w:rsidRPr="007E686A">
        <w:t>Pohled na producenta, který právě pracuje s mixerem na hudbu</w:t>
      </w:r>
      <w:r>
        <w:t>“. Text není moc dlouhý a perfektně vystihuje co se na obrázku děje.</w:t>
      </w:r>
    </w:p>
    <w:p w14:paraId="5B92B8F9" w14:textId="579B9BC4" w:rsidR="00DF5575" w:rsidRDefault="002873D5" w:rsidP="002873D5">
      <w:pPr>
        <w:pStyle w:val="Nadpis3"/>
      </w:pPr>
      <w:bookmarkStart w:id="18" w:name="_Toc136595180"/>
      <w:r>
        <w:t>Ideální struktura obrázku s popiskem</w:t>
      </w:r>
      <w:bookmarkEnd w:id="18"/>
    </w:p>
    <w:p w14:paraId="0E6275F8" w14:textId="66E0A218" w:rsidR="0060553F" w:rsidRDefault="0060553F" w:rsidP="00140724">
      <w:r>
        <w:t xml:space="preserve">Je zde několik </w:t>
      </w:r>
      <w:r w:rsidR="00E43860">
        <w:t>cest,</w:t>
      </w:r>
      <w:r>
        <w:t xml:space="preserve"> jak docílit vytvoření obrázku, na který se váže popisek. Ta ideální by však měla zahrnovat tagy &lt;</w:t>
      </w:r>
      <w:proofErr w:type="spellStart"/>
      <w:r>
        <w:t>figure</w:t>
      </w:r>
      <w:proofErr w:type="spellEnd"/>
      <w:r>
        <w:t>&gt; a &lt;</w:t>
      </w:r>
      <w:proofErr w:type="spellStart"/>
      <w:r>
        <w:t>figcaption</w:t>
      </w:r>
      <w:proofErr w:type="spellEnd"/>
      <w:r>
        <w:t>&gt;.</w:t>
      </w:r>
    </w:p>
    <w:p w14:paraId="2594CF85" w14:textId="28B2EAB9" w:rsidR="0060553F" w:rsidRDefault="0060553F" w:rsidP="0060553F">
      <w:pPr>
        <w:pStyle w:val="Zdrojovkd"/>
        <w:rPr>
          <w:noProof/>
        </w:rPr>
      </w:pPr>
      <w:r>
        <w:rPr>
          <w:noProof/>
        </w:rPr>
        <w:t>&lt;div&gt;</w:t>
      </w:r>
    </w:p>
    <w:p w14:paraId="2007BCF7" w14:textId="5CEFF072" w:rsidR="0060553F" w:rsidRDefault="0060553F" w:rsidP="0060553F">
      <w:pPr>
        <w:pStyle w:val="Zdrojovkd"/>
        <w:rPr>
          <w:noProof/>
        </w:rPr>
      </w:pPr>
      <w:r>
        <w:rPr>
          <w:noProof/>
        </w:rPr>
        <w:t xml:space="preserve">  &lt;img src=“./složka/obrázek.jgp“ alt=“Popis obrázku“&gt;</w:t>
      </w:r>
    </w:p>
    <w:p w14:paraId="13C189C1" w14:textId="482632F9" w:rsidR="0060553F" w:rsidRDefault="0060553F" w:rsidP="0060553F">
      <w:pPr>
        <w:pStyle w:val="Zdrojovkd"/>
        <w:rPr>
          <w:noProof/>
        </w:rPr>
      </w:pPr>
      <w:r>
        <w:rPr>
          <w:noProof/>
        </w:rPr>
        <w:t xml:space="preserve">  &lt;p&gt;Popisek k obrázku&lt;/p&gt;</w:t>
      </w:r>
    </w:p>
    <w:p w14:paraId="141EA8AD" w14:textId="374C76FF" w:rsidR="0060553F" w:rsidRDefault="0060553F" w:rsidP="0060553F">
      <w:pPr>
        <w:pStyle w:val="Zdrojovkd"/>
        <w:rPr>
          <w:noProof/>
        </w:rPr>
      </w:pPr>
      <w:r>
        <w:rPr>
          <w:noProof/>
        </w:rPr>
        <w:t>&lt;/div&gt;</w:t>
      </w:r>
    </w:p>
    <w:p w14:paraId="34BDFAE3" w14:textId="77777777" w:rsidR="0060553F" w:rsidRDefault="0060553F" w:rsidP="0060553F">
      <w:pPr>
        <w:ind w:firstLine="0"/>
      </w:pPr>
    </w:p>
    <w:p w14:paraId="6F232168" w14:textId="5804A99B" w:rsidR="00140724" w:rsidRDefault="00140724" w:rsidP="00140724">
      <w:pPr>
        <w:pStyle w:val="Zdrojovkd"/>
        <w:rPr>
          <w:noProof/>
        </w:rPr>
      </w:pPr>
      <w:r>
        <w:rPr>
          <w:noProof/>
        </w:rPr>
        <w:t>&lt;figure&gt;</w:t>
      </w:r>
    </w:p>
    <w:p w14:paraId="5C6BA69E" w14:textId="28CF4C4B" w:rsidR="00140724" w:rsidRDefault="00140724" w:rsidP="00140724">
      <w:pPr>
        <w:pStyle w:val="Zdrojovkd"/>
        <w:rPr>
          <w:noProof/>
        </w:rPr>
      </w:pPr>
      <w:r>
        <w:rPr>
          <w:noProof/>
        </w:rPr>
        <w:t xml:space="preserve">  &lt;img src=“./složka/obrázek.jpg“ alt=“Popis obrázku“&gt;</w:t>
      </w:r>
    </w:p>
    <w:p w14:paraId="4B7BB9D1" w14:textId="0B90CCC9" w:rsidR="00140724" w:rsidRDefault="00140724" w:rsidP="00140724">
      <w:pPr>
        <w:pStyle w:val="Zdrojovkd"/>
        <w:rPr>
          <w:noProof/>
        </w:rPr>
      </w:pPr>
      <w:r>
        <w:rPr>
          <w:noProof/>
        </w:rPr>
        <w:t xml:space="preserve">  &lt;figcaption&gt;Popisek k obrázku&lt;/figcaption&gt;</w:t>
      </w:r>
    </w:p>
    <w:p w14:paraId="0CD7F10A" w14:textId="7EC75043" w:rsidR="00140724" w:rsidRDefault="00140724" w:rsidP="0060553F">
      <w:pPr>
        <w:pStyle w:val="Zdrojovkd"/>
        <w:rPr>
          <w:noProof/>
        </w:rPr>
      </w:pPr>
      <w:r>
        <w:rPr>
          <w:noProof/>
        </w:rPr>
        <w:t>&lt;/figure&gt;</w:t>
      </w:r>
    </w:p>
    <w:p w14:paraId="7163223C" w14:textId="77777777" w:rsidR="00345D44" w:rsidRDefault="0060553F" w:rsidP="00140724">
      <w:r>
        <w:t xml:space="preserve">I přesto že obě výše vyobrazené HTML struktury fungují, </w:t>
      </w:r>
      <w:r w:rsidR="00345D44">
        <w:t>ta druhá poskytuje jisté výhody a je tedy lepším řešením.</w:t>
      </w:r>
    </w:p>
    <w:p w14:paraId="5E80CA1B" w14:textId="3EB9C8E1" w:rsidR="00140724" w:rsidRPr="00140724" w:rsidRDefault="00345D44" w:rsidP="00140724">
      <w:r>
        <w:t>Element &lt;</w:t>
      </w:r>
      <w:proofErr w:type="spellStart"/>
      <w:r>
        <w:t>figure</w:t>
      </w:r>
      <w:proofErr w:type="spellEnd"/>
      <w:r>
        <w:t xml:space="preserve">&gt; </w:t>
      </w:r>
      <w:proofErr w:type="gramStart"/>
      <w:r>
        <w:t>slouží</w:t>
      </w:r>
      <w:proofErr w:type="gramEnd"/>
      <w:r>
        <w:t xml:space="preserve"> k vkládání soběstačného obsahu a nejčastěji se využívá právě při vkládání obrázk</w:t>
      </w:r>
      <w:r w:rsidR="00696863">
        <w:t>ů</w:t>
      </w:r>
      <w:r>
        <w:t xml:space="preserve">, grafů, schémat či videí. Zatímco v prvním vyobrazeném </w:t>
      </w:r>
      <w:r>
        <w:lastRenderedPageBreak/>
        <w:t>příkladu &lt;div&gt; slouží jen k seskupení elementů &lt;</w:t>
      </w:r>
      <w:proofErr w:type="spellStart"/>
      <w:r>
        <w:t>img</w:t>
      </w:r>
      <w:proofErr w:type="spellEnd"/>
      <w:r>
        <w:t>&gt; a &lt;p&gt; pro následné aplikování stylů, element &lt;</w:t>
      </w:r>
      <w:proofErr w:type="spellStart"/>
      <w:r>
        <w:t>figure</w:t>
      </w:r>
      <w:proofErr w:type="spellEnd"/>
      <w:r>
        <w:t xml:space="preserve">&gt; říká vyhledávačům, že </w:t>
      </w:r>
      <w:proofErr w:type="gramStart"/>
      <w:r>
        <w:t>vše</w:t>
      </w:r>
      <w:proofErr w:type="gramEnd"/>
      <w:r>
        <w:t xml:space="preserve"> co se v něm nachází k sobě patří. Element &lt;</w:t>
      </w:r>
      <w:proofErr w:type="spellStart"/>
      <w:r>
        <w:t>figcaption</w:t>
      </w:r>
      <w:proofErr w:type="spellEnd"/>
      <w:r>
        <w:t>&gt; pak reprezentuje popisek zbytku obsahu v rodiči. Správně by měl být prvním nebo posledním potomkem elementu &lt;</w:t>
      </w:r>
      <w:proofErr w:type="spellStart"/>
      <w:r>
        <w:t>figure</w:t>
      </w:r>
      <w:proofErr w:type="spellEnd"/>
      <w:r>
        <w:t>&gt;.</w:t>
      </w:r>
      <w:sdt>
        <w:sdtPr>
          <w:id w:val="2021347059"/>
          <w:citation/>
        </w:sdtPr>
        <w:sdtEndPr/>
        <w:sdtContent>
          <w:r w:rsidR="00AC788E">
            <w:fldChar w:fldCharType="begin"/>
          </w:r>
          <w:r w:rsidR="00AC788E">
            <w:instrText xml:space="preserve"> CITATION CES22 \l 1029 </w:instrText>
          </w:r>
          <w:r w:rsidR="00AC788E">
            <w:fldChar w:fldCharType="separate"/>
          </w:r>
          <w:r w:rsidR="002F7D4F">
            <w:rPr>
              <w:noProof/>
            </w:rPr>
            <w:t xml:space="preserve"> (10)</w:t>
          </w:r>
          <w:r w:rsidR="00AC788E">
            <w:fldChar w:fldCharType="end"/>
          </w:r>
        </w:sdtContent>
      </w:sdt>
      <w:sdt>
        <w:sdtPr>
          <w:id w:val="1751854857"/>
          <w:citation/>
        </w:sdtPr>
        <w:sdtEndPr/>
        <w:sdtContent>
          <w:r w:rsidR="00AC788E">
            <w:fldChar w:fldCharType="begin"/>
          </w:r>
          <w:r w:rsidR="00AC788E">
            <w:instrText xml:space="preserve"> CITATION Moz23 \l 1029 </w:instrText>
          </w:r>
          <w:r w:rsidR="00AC788E">
            <w:fldChar w:fldCharType="separate"/>
          </w:r>
          <w:r w:rsidR="002F7D4F">
            <w:rPr>
              <w:noProof/>
            </w:rPr>
            <w:t xml:space="preserve"> (14)</w:t>
          </w:r>
          <w:r w:rsidR="00AC788E">
            <w:fldChar w:fldCharType="end"/>
          </w:r>
        </w:sdtContent>
      </w:sdt>
      <w:sdt>
        <w:sdtPr>
          <w:id w:val="2146696009"/>
          <w:citation/>
        </w:sdtPr>
        <w:sdtEndPr/>
        <w:sdtContent>
          <w:r w:rsidR="00AC788E">
            <w:fldChar w:fldCharType="begin"/>
          </w:r>
          <w:r w:rsidR="00AC788E">
            <w:instrText xml:space="preserve"> CITATION Sat18 \l 1029 </w:instrText>
          </w:r>
          <w:r w:rsidR="00AC788E">
            <w:fldChar w:fldCharType="separate"/>
          </w:r>
          <w:r w:rsidR="002F7D4F">
            <w:rPr>
              <w:noProof/>
            </w:rPr>
            <w:t xml:space="preserve"> (15)</w:t>
          </w:r>
          <w:r w:rsidR="00AC788E">
            <w:fldChar w:fldCharType="end"/>
          </w:r>
        </w:sdtContent>
      </w:sdt>
    </w:p>
    <w:p w14:paraId="6D42AC89" w14:textId="7D73CA12" w:rsidR="00885972" w:rsidRDefault="00463194" w:rsidP="00616CD8">
      <w:pPr>
        <w:pStyle w:val="Nadpis1"/>
      </w:pPr>
      <w:bookmarkStart w:id="19" w:name="_Toc136595181"/>
      <w:r>
        <w:lastRenderedPageBreak/>
        <w:t>Psaní čitelného a udržovatelného CSS kódu</w:t>
      </w:r>
      <w:bookmarkEnd w:id="19"/>
    </w:p>
    <w:p w14:paraId="7C39EE2B" w14:textId="7E3B27CB" w:rsidR="00954BF8" w:rsidRDefault="00954BF8" w:rsidP="00954BF8">
      <w:r>
        <w:t xml:space="preserve">Podobně jako HTML je </w:t>
      </w:r>
      <w:r w:rsidR="00463194">
        <w:t xml:space="preserve">i </w:t>
      </w:r>
      <w:r>
        <w:t xml:space="preserve">CSS z počátku velmi jednoduché na pochopení a použití. Stačí se </w:t>
      </w:r>
      <w:r w:rsidR="00463194">
        <w:t>naučit,</w:t>
      </w:r>
      <w:r>
        <w:t xml:space="preserve"> jak využívat selektory, které nám </w:t>
      </w:r>
      <w:proofErr w:type="gramStart"/>
      <w:r>
        <w:t>zaměří</w:t>
      </w:r>
      <w:proofErr w:type="gramEnd"/>
      <w:r>
        <w:t xml:space="preserve"> naše HTML elementy a poté za pomocí vlastností modifikovat jejich výsledný vzhled na naší stránce. Pokud </w:t>
      </w:r>
      <w:r w:rsidR="00463194">
        <w:t>však nebudeme nad stylem, kterým náš CSS kód píšeme nijak přemýšlet, je velmi pravděpodobné že u větších projektů za chvíli narazíme na problémy.</w:t>
      </w:r>
      <w:sdt>
        <w:sdtPr>
          <w:id w:val="542255873"/>
          <w:citation/>
        </w:sdtPr>
        <w:sdtEndPr/>
        <w:sdtContent>
          <w:r w:rsidR="005B7571">
            <w:fldChar w:fldCharType="begin"/>
          </w:r>
          <w:r w:rsidR="005B7571">
            <w:instrText xml:space="preserve"> CITATION Har22 \l 1029 </w:instrText>
          </w:r>
          <w:r w:rsidR="005B7571">
            <w:fldChar w:fldCharType="separate"/>
          </w:r>
          <w:r w:rsidR="002F7D4F">
            <w:rPr>
              <w:noProof/>
            </w:rPr>
            <w:t xml:space="preserve"> (16)</w:t>
          </w:r>
          <w:r w:rsidR="005B7571">
            <w:fldChar w:fldCharType="end"/>
          </w:r>
        </w:sdtContent>
      </w:sdt>
    </w:p>
    <w:p w14:paraId="6FBF0B99" w14:textId="08225E3E" w:rsidR="00463194" w:rsidRDefault="00463194" w:rsidP="00463194">
      <w:pPr>
        <w:pStyle w:val="Nadpis2"/>
      </w:pPr>
      <w:bookmarkStart w:id="20" w:name="_Toc136595182"/>
      <w:r>
        <w:t>Výhody efektivního CSS kódu</w:t>
      </w:r>
      <w:bookmarkEnd w:id="20"/>
    </w:p>
    <w:p w14:paraId="1693C18D" w14:textId="612709AD" w:rsidR="00A906F3" w:rsidRDefault="00D278F5" w:rsidP="00A906F3">
      <w:pPr>
        <w:pStyle w:val="Nadpis3"/>
      </w:pPr>
      <w:bookmarkStart w:id="21" w:name="_Toc136595183"/>
      <w:r>
        <w:t>Čitelnost</w:t>
      </w:r>
      <w:r w:rsidR="000E13C8">
        <w:t xml:space="preserve"> a srozumitelnost</w:t>
      </w:r>
      <w:bookmarkEnd w:id="21"/>
    </w:p>
    <w:p w14:paraId="70964835" w14:textId="39E3B0D0" w:rsidR="00D278F5" w:rsidRDefault="00D278F5" w:rsidP="00D278F5">
      <w:r>
        <w:t xml:space="preserve">Jedním z hlavních benefitů efektivního CSS kódu je čitelnost. Dobrá čitelnost nám pomáhá v porozumění </w:t>
      </w:r>
      <w:r w:rsidR="000E13C8">
        <w:t>našeho kódu, díky čemuž je pak lehčí se k němu vracet a modifikovat ho i po delší době jeho nečtení. Jistě</w:t>
      </w:r>
      <w:r w:rsidR="00455C5E">
        <w:t>,</w:t>
      </w:r>
      <w:r w:rsidR="000E13C8">
        <w:t xml:space="preserve"> když náš kód zrovna píšeme nejspíš víme, co se zhruba děje. Za jak dlouho se v něm však dokážeme zorientovat po 14denním volnu? Právě zde hraje roli čitelnost a srozumitelnost. Dbát na tyto aspekty je pak velmi důležité i v týmovém prostředí, kdy nečteme kód jen my, ale i naši kolegové, kteří na kódu pracují s námi a správně by mu tedy měli rozumět i oni.</w:t>
      </w:r>
      <w:sdt>
        <w:sdtPr>
          <w:id w:val="1253550362"/>
          <w:citation/>
        </w:sdtPr>
        <w:sdtEndPr/>
        <w:sdtContent>
          <w:r w:rsidR="005B7571">
            <w:fldChar w:fldCharType="begin"/>
          </w:r>
          <w:r w:rsidR="005B7571">
            <w:instrText xml:space="preserve"> CITATION The23 \l 1029 </w:instrText>
          </w:r>
          <w:r w:rsidR="005B7571">
            <w:fldChar w:fldCharType="separate"/>
          </w:r>
          <w:r w:rsidR="002F7D4F">
            <w:rPr>
              <w:noProof/>
            </w:rPr>
            <w:t xml:space="preserve"> (17)</w:t>
          </w:r>
          <w:r w:rsidR="005B7571">
            <w:fldChar w:fldCharType="end"/>
          </w:r>
        </w:sdtContent>
      </w:sdt>
    </w:p>
    <w:p w14:paraId="2EB1F4C7" w14:textId="5DDBD648" w:rsidR="00827948" w:rsidRDefault="00827948" w:rsidP="00827948">
      <w:pPr>
        <w:pStyle w:val="Nadpis3"/>
      </w:pPr>
      <w:bookmarkStart w:id="22" w:name="_Toc136595184"/>
      <w:r>
        <w:t>Škálovatelnost</w:t>
      </w:r>
      <w:bookmarkEnd w:id="22"/>
    </w:p>
    <w:p w14:paraId="303ED2A4" w14:textId="564E5688" w:rsidR="002E59DA" w:rsidRDefault="00827948" w:rsidP="002E59DA">
      <w:r>
        <w:t>Na začátku téhle kapitoly je už zmíněno, že psaní nepromyšleného CSS je velmi jednoduché a zvládne to opravdu i začátečník. Na problém s takovým kódem ale narazíme velmi brzy</w:t>
      </w:r>
      <w:r w:rsidR="00455C5E">
        <w:t>,</w:t>
      </w:r>
      <w:r>
        <w:t xml:space="preserve"> jakmile se pokusíme vytvořit nějaký větší projekt, který bude obsahovat stovky řádků kódu. Vzhled naší stránky začne dělat něco co nechceme a my zjistíme, že pokud chceme chybu opravit</w:t>
      </w:r>
      <w:r w:rsidR="00855A52">
        <w:t>,</w:t>
      </w:r>
      <w:r>
        <w:t xml:space="preserve"> musíme upravit naše CSS hned na několika místech najednou</w:t>
      </w:r>
      <w:r w:rsidR="00455C5E">
        <w:t>,</w:t>
      </w:r>
      <w:r>
        <w:t xml:space="preserve"> či zcela odstranit třetinu souboru a napsat vše úplně jinak.</w:t>
      </w:r>
      <w:sdt>
        <w:sdtPr>
          <w:id w:val="1771422144"/>
          <w:citation/>
        </w:sdtPr>
        <w:sdtEndPr/>
        <w:sdtContent>
          <w:r w:rsidR="005B7571">
            <w:fldChar w:fldCharType="begin"/>
          </w:r>
          <w:r w:rsidR="005B7571">
            <w:instrText xml:space="preserve"> CITATION The23 \l 1029 </w:instrText>
          </w:r>
          <w:r w:rsidR="005B7571">
            <w:fldChar w:fldCharType="separate"/>
          </w:r>
          <w:r w:rsidR="002F7D4F">
            <w:rPr>
              <w:noProof/>
            </w:rPr>
            <w:t xml:space="preserve"> (17)</w:t>
          </w:r>
          <w:r w:rsidR="005B7571">
            <w:fldChar w:fldCharType="end"/>
          </w:r>
        </w:sdtContent>
      </w:sdt>
      <w:sdt>
        <w:sdtPr>
          <w:id w:val="-1209032659"/>
          <w:citation/>
        </w:sdtPr>
        <w:sdtEndPr/>
        <w:sdtContent>
          <w:r w:rsidR="005B7571">
            <w:fldChar w:fldCharType="begin"/>
          </w:r>
          <w:r w:rsidR="005B7571">
            <w:instrText xml:space="preserve"> CITATION Har22 \l 1029 </w:instrText>
          </w:r>
          <w:r w:rsidR="005B7571">
            <w:fldChar w:fldCharType="separate"/>
          </w:r>
          <w:r w:rsidR="002F7D4F">
            <w:rPr>
              <w:noProof/>
            </w:rPr>
            <w:t xml:space="preserve"> (16)</w:t>
          </w:r>
          <w:r w:rsidR="005B7571">
            <w:fldChar w:fldCharType="end"/>
          </w:r>
        </w:sdtContent>
      </w:sdt>
    </w:p>
    <w:p w14:paraId="3C0CB66E" w14:textId="6ED3094C" w:rsidR="00827948" w:rsidRDefault="002E59DA" w:rsidP="002E59DA">
      <w:r>
        <w:t>Efektivní kód nám na rozdíl od toho nepromyšleného umožňuje provádět změny bez nutnosti přepisování poloviny souboru či psaní dalších stovek řádků kódu.</w:t>
      </w:r>
      <w:sdt>
        <w:sdtPr>
          <w:id w:val="147794115"/>
          <w:citation/>
        </w:sdtPr>
        <w:sdtEndPr/>
        <w:sdtContent>
          <w:r w:rsidR="005B7571">
            <w:fldChar w:fldCharType="begin"/>
          </w:r>
          <w:r w:rsidR="005B7571">
            <w:instrText xml:space="preserve"> CITATION The23 \l 1029 </w:instrText>
          </w:r>
          <w:r w:rsidR="005B7571">
            <w:fldChar w:fldCharType="separate"/>
          </w:r>
          <w:r w:rsidR="002F7D4F">
            <w:rPr>
              <w:noProof/>
            </w:rPr>
            <w:t xml:space="preserve"> (17)</w:t>
          </w:r>
          <w:r w:rsidR="005B7571">
            <w:fldChar w:fldCharType="end"/>
          </w:r>
        </w:sdtContent>
      </w:sdt>
    </w:p>
    <w:p w14:paraId="41D9234C" w14:textId="57042B42" w:rsidR="00F45E74" w:rsidRDefault="00463194" w:rsidP="00F45E74">
      <w:pPr>
        <w:pStyle w:val="Nadpis2"/>
      </w:pPr>
      <w:bookmarkStart w:id="23" w:name="_Toc136595185"/>
      <w:r>
        <w:lastRenderedPageBreak/>
        <w:t>Postupy pro psaní efektivního kódu</w:t>
      </w:r>
      <w:bookmarkEnd w:id="23"/>
    </w:p>
    <w:p w14:paraId="49B337FB" w14:textId="42C755DE" w:rsidR="00F45E74" w:rsidRDefault="00F45E74" w:rsidP="00F45E74">
      <w:pPr>
        <w:pStyle w:val="Nadpis3"/>
      </w:pPr>
      <w:bookmarkStart w:id="24" w:name="_Toc136595186"/>
      <w:r>
        <w:t>Pr</w:t>
      </w:r>
      <w:r w:rsidR="0085060F">
        <w:t xml:space="preserve">incip </w:t>
      </w:r>
      <w:r>
        <w:t>DRY</w:t>
      </w:r>
      <w:bookmarkEnd w:id="24"/>
    </w:p>
    <w:p w14:paraId="564F5350" w14:textId="6775355F" w:rsidR="0085060F" w:rsidRDefault="004024AB" w:rsidP="0085060F">
      <w:r>
        <w:t>Zkratka DRY stojí pro „</w:t>
      </w:r>
      <w:proofErr w:type="spellStart"/>
      <w:r>
        <w:t>Dont</w:t>
      </w:r>
      <w:proofErr w:type="spellEnd"/>
      <w:r>
        <w:t xml:space="preserve"> </w:t>
      </w:r>
      <w:proofErr w:type="spellStart"/>
      <w:r>
        <w:t>Repeat</w:t>
      </w:r>
      <w:proofErr w:type="spellEnd"/>
      <w:r>
        <w:t xml:space="preserve"> </w:t>
      </w:r>
      <w:proofErr w:type="spellStart"/>
      <w:r>
        <w:t>Yourself</w:t>
      </w:r>
      <w:proofErr w:type="spellEnd"/>
      <w:r>
        <w:t>“, česky „neopakuj se“. Jedná se o princip hojně využívaný v celém průmyslu softwarového vývoje a zkrátka nám říká abychom neopakovali kód, který jsme už jednou napsali.</w:t>
      </w:r>
      <w:r w:rsidR="00027829">
        <w:t xml:space="preserve"> Jedná se tak o princip, který pokud je dobře využíván, může velmi rychle zkrátit celý kód.</w:t>
      </w:r>
      <w:sdt>
        <w:sdtPr>
          <w:id w:val="-957330063"/>
          <w:citation/>
        </w:sdtPr>
        <w:sdtEndPr/>
        <w:sdtContent>
          <w:r w:rsidR="001E4453">
            <w:fldChar w:fldCharType="begin"/>
          </w:r>
          <w:r w:rsidR="001E4453">
            <w:instrText xml:space="preserve"> CITATION Har22 \l 1029 </w:instrText>
          </w:r>
          <w:r w:rsidR="001E4453">
            <w:fldChar w:fldCharType="separate"/>
          </w:r>
          <w:r w:rsidR="001E4453">
            <w:rPr>
              <w:noProof/>
            </w:rPr>
            <w:t xml:space="preserve"> (16)</w:t>
          </w:r>
          <w:r w:rsidR="001E4453">
            <w:fldChar w:fldCharType="end"/>
          </w:r>
        </w:sdtContent>
      </w:sdt>
    </w:p>
    <w:p w14:paraId="0486FC97" w14:textId="77777777" w:rsidR="00027829" w:rsidRDefault="00027829" w:rsidP="00027829">
      <w:pPr>
        <w:pStyle w:val="ObrzekvMP"/>
        <w:keepNext/>
      </w:pPr>
      <w:r>
        <w:rPr>
          <w:noProof/>
        </w:rPr>
        <w:drawing>
          <wp:inline distT="0" distB="0" distL="0" distR="0" wp14:anchorId="589AC2F7" wp14:editId="56EAB3D0">
            <wp:extent cx="2613887" cy="495343"/>
            <wp:effectExtent l="0" t="0" r="0" b="0"/>
            <wp:docPr id="1384968733" name="Obrázek 1" descr="Obsah obrázku Písmo, Grafika, Elektricky modrá,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68733" name="Obrázek 1" descr="Obsah obrázku Písmo, Grafika, Elektricky modrá, logo&#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2613887" cy="495343"/>
                    </a:xfrm>
                    <a:prstGeom prst="rect">
                      <a:avLst/>
                    </a:prstGeom>
                  </pic:spPr>
                </pic:pic>
              </a:graphicData>
            </a:graphic>
          </wp:inline>
        </w:drawing>
      </w:r>
    </w:p>
    <w:p w14:paraId="06A81FFB" w14:textId="387B7911" w:rsidR="00027829" w:rsidRPr="0085060F" w:rsidRDefault="00027829" w:rsidP="00027829">
      <w:pPr>
        <w:pStyle w:val="Titulek"/>
      </w:pPr>
      <w:bookmarkStart w:id="25" w:name="_Toc136005106"/>
      <w:r>
        <w:t xml:space="preserve">Obrázek </w:t>
      </w:r>
      <w:fldSimple w:instr=" SEQ Obrázek \* ARABIC ">
        <w:r w:rsidR="00EB4020">
          <w:rPr>
            <w:noProof/>
          </w:rPr>
          <w:t>3</w:t>
        </w:r>
      </w:fldSimple>
      <w:r>
        <w:t xml:space="preserve"> Dvě varianty tlačítka</w:t>
      </w:r>
      <w:bookmarkEnd w:id="25"/>
    </w:p>
    <w:p w14:paraId="127BAA5C" w14:textId="23AB6801" w:rsidR="00027829" w:rsidRDefault="00027829" w:rsidP="00027829">
      <w:r>
        <w:t xml:space="preserve">Na obrázku lze vidět reálný příklad přímo z podkladové stránky ve formě dvou tlačítek. Tlačítka hned na první pohled vypadají úplně stejně až na jejich barvy a délku. Délka souvisí s obsahem uvnitř tlačítka, což se současným tématem nesouvisí ale barva je již zajímavější. Tlačítka by bylo možné vytvořit následujícím kódem, s tím že </w:t>
      </w:r>
      <w:proofErr w:type="spellStart"/>
      <w:r>
        <w:t>btn-orange</w:t>
      </w:r>
      <w:proofErr w:type="spellEnd"/>
      <w:r>
        <w:t xml:space="preserve"> je tlačítko oranžové a </w:t>
      </w:r>
      <w:proofErr w:type="spellStart"/>
      <w:r>
        <w:t>btn</w:t>
      </w:r>
      <w:proofErr w:type="spellEnd"/>
      <w:r>
        <w:t>-blue modré.</w:t>
      </w:r>
    </w:p>
    <w:p w14:paraId="6E30B4BA" w14:textId="620FA001" w:rsidR="00027829" w:rsidRDefault="00027829" w:rsidP="00027829">
      <w:pPr>
        <w:pStyle w:val="Zdrojovkd"/>
        <w:rPr>
          <w:noProof/>
        </w:rPr>
      </w:pPr>
      <w:r>
        <w:rPr>
          <w:noProof/>
        </w:rPr>
        <w:t>.btn-blue {</w:t>
      </w:r>
    </w:p>
    <w:p w14:paraId="5D922713" w14:textId="77777777" w:rsidR="00027829" w:rsidRDefault="00027829" w:rsidP="00027829">
      <w:pPr>
        <w:pStyle w:val="Zdrojovkd"/>
        <w:rPr>
          <w:noProof/>
        </w:rPr>
      </w:pPr>
      <w:r>
        <w:rPr>
          <w:noProof/>
        </w:rPr>
        <w:t xml:space="preserve">    display: block;</w:t>
      </w:r>
    </w:p>
    <w:p w14:paraId="4AF1E622" w14:textId="77777777" w:rsidR="00027829" w:rsidRDefault="00027829" w:rsidP="00027829">
      <w:pPr>
        <w:pStyle w:val="Zdrojovkd"/>
        <w:rPr>
          <w:noProof/>
        </w:rPr>
      </w:pPr>
      <w:r>
        <w:rPr>
          <w:noProof/>
        </w:rPr>
        <w:t xml:space="preserve">    width: max-content;</w:t>
      </w:r>
    </w:p>
    <w:p w14:paraId="3D168536" w14:textId="77777777" w:rsidR="00027829" w:rsidRDefault="00027829" w:rsidP="00027829">
      <w:pPr>
        <w:pStyle w:val="Zdrojovkd"/>
        <w:rPr>
          <w:noProof/>
        </w:rPr>
      </w:pPr>
      <w:r>
        <w:rPr>
          <w:noProof/>
        </w:rPr>
        <w:t xml:space="preserve">    color: var(--light-blue);</w:t>
      </w:r>
    </w:p>
    <w:p w14:paraId="240140CF" w14:textId="77777777" w:rsidR="00027829" w:rsidRDefault="00027829" w:rsidP="00027829">
      <w:pPr>
        <w:pStyle w:val="Zdrojovkd"/>
        <w:rPr>
          <w:noProof/>
        </w:rPr>
      </w:pPr>
      <w:r>
        <w:rPr>
          <w:noProof/>
        </w:rPr>
        <w:t xml:space="preserve">    padding: .5rem 1rem;</w:t>
      </w:r>
    </w:p>
    <w:p w14:paraId="5F201705" w14:textId="77777777" w:rsidR="00027829" w:rsidRDefault="00027829" w:rsidP="00027829">
      <w:pPr>
        <w:pStyle w:val="Zdrojovkd"/>
        <w:rPr>
          <w:noProof/>
        </w:rPr>
      </w:pPr>
      <w:r>
        <w:rPr>
          <w:noProof/>
        </w:rPr>
        <w:t xml:space="preserve">    margin: 0 auto;</w:t>
      </w:r>
    </w:p>
    <w:p w14:paraId="6D200224" w14:textId="77777777" w:rsidR="00027829" w:rsidRDefault="00027829" w:rsidP="00027829">
      <w:pPr>
        <w:pStyle w:val="Zdrojovkd"/>
        <w:rPr>
          <w:noProof/>
        </w:rPr>
      </w:pPr>
      <w:r>
        <w:rPr>
          <w:noProof/>
        </w:rPr>
        <w:t xml:space="preserve">    border: 1px solid var(--light-blue);</w:t>
      </w:r>
    </w:p>
    <w:p w14:paraId="7FFF0B6C" w14:textId="77777777" w:rsidR="00027829" w:rsidRDefault="00027829" w:rsidP="00027829">
      <w:pPr>
        <w:pStyle w:val="Zdrojovkd"/>
        <w:rPr>
          <w:noProof/>
        </w:rPr>
      </w:pPr>
      <w:r>
        <w:rPr>
          <w:noProof/>
        </w:rPr>
        <w:t xml:space="preserve">    border-radius: 50px;</w:t>
      </w:r>
    </w:p>
    <w:p w14:paraId="7C59478D" w14:textId="7666213F" w:rsidR="00027829" w:rsidRDefault="00027829" w:rsidP="00027829">
      <w:pPr>
        <w:pStyle w:val="Zdrojovkd"/>
        <w:rPr>
          <w:noProof/>
        </w:rPr>
      </w:pPr>
      <w:r>
        <w:rPr>
          <w:noProof/>
        </w:rPr>
        <w:t>}</w:t>
      </w:r>
    </w:p>
    <w:p w14:paraId="43B0179B" w14:textId="14D8758E" w:rsidR="00027829" w:rsidRDefault="00027829" w:rsidP="00027829">
      <w:pPr>
        <w:pStyle w:val="Zdrojovkd"/>
        <w:rPr>
          <w:noProof/>
        </w:rPr>
      </w:pPr>
      <w:r>
        <w:rPr>
          <w:noProof/>
        </w:rPr>
        <w:t>.btn-orange {</w:t>
      </w:r>
    </w:p>
    <w:p w14:paraId="55866CD3" w14:textId="77777777" w:rsidR="00027829" w:rsidRDefault="00027829" w:rsidP="00027829">
      <w:pPr>
        <w:pStyle w:val="Zdrojovkd"/>
        <w:rPr>
          <w:noProof/>
        </w:rPr>
      </w:pPr>
      <w:r>
        <w:rPr>
          <w:noProof/>
        </w:rPr>
        <w:t xml:space="preserve">    display: block;</w:t>
      </w:r>
    </w:p>
    <w:p w14:paraId="2109BA7D" w14:textId="77777777" w:rsidR="00027829" w:rsidRDefault="00027829" w:rsidP="00027829">
      <w:pPr>
        <w:pStyle w:val="Zdrojovkd"/>
        <w:rPr>
          <w:noProof/>
        </w:rPr>
      </w:pPr>
      <w:r>
        <w:rPr>
          <w:noProof/>
        </w:rPr>
        <w:t xml:space="preserve">    width: max-content;</w:t>
      </w:r>
    </w:p>
    <w:p w14:paraId="0D440D1A" w14:textId="321B6A3C" w:rsidR="00027829" w:rsidRDefault="00027829" w:rsidP="00027829">
      <w:pPr>
        <w:pStyle w:val="Zdrojovkd"/>
        <w:rPr>
          <w:noProof/>
        </w:rPr>
      </w:pPr>
      <w:r>
        <w:rPr>
          <w:noProof/>
        </w:rPr>
        <w:t xml:space="preserve">    color: var(--orange);</w:t>
      </w:r>
    </w:p>
    <w:p w14:paraId="06B7610F" w14:textId="77777777" w:rsidR="00027829" w:rsidRDefault="00027829" w:rsidP="00027829">
      <w:pPr>
        <w:pStyle w:val="Zdrojovkd"/>
        <w:rPr>
          <w:noProof/>
        </w:rPr>
      </w:pPr>
      <w:r>
        <w:rPr>
          <w:noProof/>
        </w:rPr>
        <w:t xml:space="preserve">    padding: .5rem 1rem;</w:t>
      </w:r>
    </w:p>
    <w:p w14:paraId="44134248" w14:textId="77777777" w:rsidR="00027829" w:rsidRDefault="00027829" w:rsidP="00027829">
      <w:pPr>
        <w:pStyle w:val="Zdrojovkd"/>
        <w:rPr>
          <w:noProof/>
        </w:rPr>
      </w:pPr>
      <w:r>
        <w:rPr>
          <w:noProof/>
        </w:rPr>
        <w:t xml:space="preserve">    margin: 0 auto;</w:t>
      </w:r>
    </w:p>
    <w:p w14:paraId="31E2A916" w14:textId="743E55CA" w:rsidR="00027829" w:rsidRDefault="00027829" w:rsidP="00027829">
      <w:pPr>
        <w:pStyle w:val="Zdrojovkd"/>
        <w:rPr>
          <w:noProof/>
        </w:rPr>
      </w:pPr>
      <w:r>
        <w:rPr>
          <w:noProof/>
        </w:rPr>
        <w:t xml:space="preserve">    border: 1px solid var(--orange);</w:t>
      </w:r>
    </w:p>
    <w:p w14:paraId="5F7D7E2B" w14:textId="77777777" w:rsidR="00027829" w:rsidRDefault="00027829" w:rsidP="00027829">
      <w:pPr>
        <w:pStyle w:val="Zdrojovkd"/>
        <w:rPr>
          <w:noProof/>
        </w:rPr>
      </w:pPr>
      <w:r>
        <w:rPr>
          <w:noProof/>
        </w:rPr>
        <w:lastRenderedPageBreak/>
        <w:t xml:space="preserve">    border-radius: 50px;</w:t>
      </w:r>
    </w:p>
    <w:p w14:paraId="5C97B964" w14:textId="596928D5" w:rsidR="00027829" w:rsidRDefault="00027829" w:rsidP="00027829">
      <w:pPr>
        <w:pStyle w:val="Zdrojovkd"/>
        <w:rPr>
          <w:noProof/>
        </w:rPr>
      </w:pPr>
      <w:r>
        <w:rPr>
          <w:noProof/>
        </w:rPr>
        <w:t>}</w:t>
      </w:r>
    </w:p>
    <w:p w14:paraId="57C9E4CE" w14:textId="3A6ED663" w:rsidR="00027829" w:rsidRDefault="00027829" w:rsidP="00027829">
      <w:r>
        <w:t xml:space="preserve">Tenhle </w:t>
      </w:r>
      <w:r w:rsidR="00E7565B">
        <w:t>kód</w:t>
      </w:r>
      <w:r>
        <w:t xml:space="preserve"> ale není moc efektivní a </w:t>
      </w:r>
      <w:r w:rsidR="00E7565B">
        <w:t>hodně vlastností se v něm opakuje se stejnými hodnotami. Rozumnější by byla tedy varianty níže.</w:t>
      </w:r>
    </w:p>
    <w:p w14:paraId="1F67C0F2" w14:textId="09F52CED" w:rsidR="00E7565B" w:rsidRDefault="00E7565B" w:rsidP="00E7565B">
      <w:pPr>
        <w:pStyle w:val="Zdrojovkd"/>
        <w:rPr>
          <w:noProof/>
        </w:rPr>
      </w:pPr>
      <w:r>
        <w:rPr>
          <w:noProof/>
        </w:rPr>
        <w:t>.btn {</w:t>
      </w:r>
    </w:p>
    <w:p w14:paraId="6A61D44F" w14:textId="77777777" w:rsidR="00E7565B" w:rsidRDefault="00E7565B" w:rsidP="00E7565B">
      <w:pPr>
        <w:pStyle w:val="Zdrojovkd"/>
        <w:rPr>
          <w:noProof/>
        </w:rPr>
      </w:pPr>
      <w:r>
        <w:rPr>
          <w:noProof/>
        </w:rPr>
        <w:t xml:space="preserve">    display: block;</w:t>
      </w:r>
    </w:p>
    <w:p w14:paraId="461AD715" w14:textId="77777777" w:rsidR="00E7565B" w:rsidRDefault="00E7565B" w:rsidP="00E7565B">
      <w:pPr>
        <w:pStyle w:val="Zdrojovkd"/>
        <w:rPr>
          <w:noProof/>
        </w:rPr>
      </w:pPr>
      <w:r>
        <w:rPr>
          <w:noProof/>
        </w:rPr>
        <w:t xml:space="preserve">    width: max-content;</w:t>
      </w:r>
    </w:p>
    <w:p w14:paraId="0EBA0830" w14:textId="77777777" w:rsidR="00E7565B" w:rsidRDefault="00E7565B" w:rsidP="00E7565B">
      <w:pPr>
        <w:pStyle w:val="Zdrojovkd"/>
        <w:rPr>
          <w:noProof/>
        </w:rPr>
      </w:pPr>
      <w:r>
        <w:rPr>
          <w:noProof/>
        </w:rPr>
        <w:t xml:space="preserve">    color: var(--light-blue);</w:t>
      </w:r>
    </w:p>
    <w:p w14:paraId="11D8DED3" w14:textId="77777777" w:rsidR="00E7565B" w:rsidRDefault="00E7565B" w:rsidP="00E7565B">
      <w:pPr>
        <w:pStyle w:val="Zdrojovkd"/>
        <w:rPr>
          <w:noProof/>
        </w:rPr>
      </w:pPr>
      <w:r>
        <w:rPr>
          <w:noProof/>
        </w:rPr>
        <w:t xml:space="preserve">    padding: .5rem 1rem;</w:t>
      </w:r>
    </w:p>
    <w:p w14:paraId="47E8FFC5" w14:textId="77777777" w:rsidR="00E7565B" w:rsidRDefault="00E7565B" w:rsidP="00E7565B">
      <w:pPr>
        <w:pStyle w:val="Zdrojovkd"/>
        <w:rPr>
          <w:noProof/>
        </w:rPr>
      </w:pPr>
      <w:r>
        <w:rPr>
          <w:noProof/>
        </w:rPr>
        <w:t xml:space="preserve">    margin: 0 auto;</w:t>
      </w:r>
    </w:p>
    <w:p w14:paraId="50A90E78" w14:textId="77777777" w:rsidR="00E7565B" w:rsidRDefault="00E7565B" w:rsidP="00E7565B">
      <w:pPr>
        <w:pStyle w:val="Zdrojovkd"/>
        <w:rPr>
          <w:noProof/>
        </w:rPr>
      </w:pPr>
      <w:r>
        <w:rPr>
          <w:noProof/>
        </w:rPr>
        <w:t xml:space="preserve">    border: 1px solid var(--light-blue);</w:t>
      </w:r>
    </w:p>
    <w:p w14:paraId="009CECA3" w14:textId="77777777" w:rsidR="00E7565B" w:rsidRDefault="00E7565B" w:rsidP="00E7565B">
      <w:pPr>
        <w:pStyle w:val="Zdrojovkd"/>
        <w:rPr>
          <w:noProof/>
        </w:rPr>
      </w:pPr>
      <w:r>
        <w:rPr>
          <w:noProof/>
        </w:rPr>
        <w:t xml:space="preserve">    border-radius: 50px;</w:t>
      </w:r>
    </w:p>
    <w:p w14:paraId="1F2ED0EE" w14:textId="77777777" w:rsidR="00E7565B" w:rsidRDefault="00E7565B" w:rsidP="00E7565B">
      <w:pPr>
        <w:pStyle w:val="Zdrojovkd"/>
        <w:rPr>
          <w:noProof/>
        </w:rPr>
      </w:pPr>
      <w:r>
        <w:rPr>
          <w:noProof/>
        </w:rPr>
        <w:t>}</w:t>
      </w:r>
    </w:p>
    <w:p w14:paraId="3B1B2703" w14:textId="2B9D2668" w:rsidR="00E7565B" w:rsidRDefault="00E7565B" w:rsidP="00E7565B">
      <w:pPr>
        <w:pStyle w:val="Zdrojovkd"/>
        <w:rPr>
          <w:noProof/>
        </w:rPr>
      </w:pPr>
      <w:r>
        <w:rPr>
          <w:noProof/>
        </w:rPr>
        <w:t>.btn--orange {</w:t>
      </w:r>
    </w:p>
    <w:p w14:paraId="49E55420" w14:textId="26C2A68D" w:rsidR="00E7565B" w:rsidRDefault="00E7565B" w:rsidP="00E7565B">
      <w:pPr>
        <w:pStyle w:val="Zdrojovkd"/>
        <w:rPr>
          <w:noProof/>
        </w:rPr>
      </w:pPr>
      <w:r>
        <w:rPr>
          <w:noProof/>
        </w:rPr>
        <w:t xml:space="preserve">    color: var(--orange);</w:t>
      </w:r>
    </w:p>
    <w:p w14:paraId="4E01569E" w14:textId="1FC7AC75" w:rsidR="00E7565B" w:rsidRDefault="00E7565B" w:rsidP="00E7565B">
      <w:pPr>
        <w:pStyle w:val="Zdrojovkd"/>
        <w:rPr>
          <w:noProof/>
        </w:rPr>
      </w:pPr>
      <w:r>
        <w:rPr>
          <w:noProof/>
        </w:rPr>
        <w:t xml:space="preserve">    border-color: var(--orange);</w:t>
      </w:r>
    </w:p>
    <w:p w14:paraId="708B7A3F" w14:textId="76A88C4C" w:rsidR="00E7565B" w:rsidRDefault="00E7565B" w:rsidP="00E7565B">
      <w:pPr>
        <w:pStyle w:val="Zdrojovkd"/>
        <w:rPr>
          <w:noProof/>
        </w:rPr>
      </w:pPr>
      <w:r>
        <w:rPr>
          <w:noProof/>
        </w:rPr>
        <w:t>}</w:t>
      </w:r>
    </w:p>
    <w:p w14:paraId="7D1A72DB" w14:textId="0BDC9CCB" w:rsidR="00E7565B" w:rsidRDefault="00E7565B" w:rsidP="00E7565B">
      <w:r>
        <w:t xml:space="preserve">Druhá zmíněná varianta je téměř o polovinu kratší a funkci splňuje stejnou. Rozdíl je v tom, že modré tlačítko dostane </w:t>
      </w:r>
      <w:proofErr w:type="gramStart"/>
      <w:r>
        <w:t>třídu .</w:t>
      </w:r>
      <w:proofErr w:type="spellStart"/>
      <w:r>
        <w:t>btn</w:t>
      </w:r>
      <w:proofErr w:type="spellEnd"/>
      <w:proofErr w:type="gramEnd"/>
      <w:r>
        <w:t xml:space="preserve"> a oranžové tlačítko bude mít třídy dvě a to .</w:t>
      </w:r>
      <w:proofErr w:type="spellStart"/>
      <w:r>
        <w:t>btn</w:t>
      </w:r>
      <w:proofErr w:type="spellEnd"/>
      <w:r>
        <w:t xml:space="preserve"> a .</w:t>
      </w:r>
      <w:proofErr w:type="spellStart"/>
      <w:r>
        <w:t>btn</w:t>
      </w:r>
      <w:proofErr w:type="spellEnd"/>
      <w:r>
        <w:t>--</w:t>
      </w:r>
      <w:proofErr w:type="spellStart"/>
      <w:r>
        <w:t>orange</w:t>
      </w:r>
      <w:proofErr w:type="spellEnd"/>
      <w:r>
        <w:t xml:space="preserve">. První </w:t>
      </w:r>
      <w:proofErr w:type="gramStart"/>
      <w:r>
        <w:t>třída .</w:t>
      </w:r>
      <w:proofErr w:type="spellStart"/>
      <w:r>
        <w:t>btn</w:t>
      </w:r>
      <w:proofErr w:type="spellEnd"/>
      <w:proofErr w:type="gramEnd"/>
      <w:r>
        <w:t xml:space="preserve"> určuje základní vlastnosti tlačítka jako je velikost, ohraničení a základní barva, zatímco třída .</w:t>
      </w:r>
      <w:proofErr w:type="spellStart"/>
      <w:r>
        <w:t>btn</w:t>
      </w:r>
      <w:proofErr w:type="spellEnd"/>
      <w:r>
        <w:t>--</w:t>
      </w:r>
      <w:proofErr w:type="spellStart"/>
      <w:r>
        <w:t>orange</w:t>
      </w:r>
      <w:proofErr w:type="spellEnd"/>
      <w:r>
        <w:t xml:space="preserve"> jen upraví barvy.</w:t>
      </w:r>
    </w:p>
    <w:p w14:paraId="5FF813CC" w14:textId="0F643616" w:rsidR="00616CD8" w:rsidRDefault="005A5DA4" w:rsidP="00463194">
      <w:pPr>
        <w:pStyle w:val="Nadpis3"/>
      </w:pPr>
      <w:bookmarkStart w:id="26" w:name="_Toc136595187"/>
      <w:r>
        <w:t>Konvence pro pojmenovávání tříd BEM</w:t>
      </w:r>
      <w:bookmarkEnd w:id="26"/>
    </w:p>
    <w:p w14:paraId="52EBD2B0" w14:textId="0BB2C971" w:rsidR="005A5DA4" w:rsidRDefault="005A5DA4" w:rsidP="005A5DA4">
      <w:r>
        <w:t xml:space="preserve">BEM je zkratka pro blok, element, modifikátor. Jedná se o metodiku pro organizaci CSS, ale mnozí z ní čerpají jen její způsob pojmenovávání tříd. Výhoda využívání </w:t>
      </w:r>
      <w:proofErr w:type="spellStart"/>
      <w:r>
        <w:t>BEMu</w:t>
      </w:r>
      <w:proofErr w:type="spellEnd"/>
      <w:r>
        <w:t xml:space="preserve"> spočívá v jednoduchosti a přehlednosti zapisování tříd. Hodí se právě u větších projektů, kdy naše dokumenty obsahují veliké množství tříd, ve kterých se musíme vyznat.</w:t>
      </w:r>
      <w:sdt>
        <w:sdtPr>
          <w:id w:val="-910466540"/>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07D69415" w14:textId="61DA4C15" w:rsidR="005A5DA4" w:rsidRDefault="005A5DA4" w:rsidP="005A5DA4">
      <w:pPr>
        <w:pStyle w:val="Nadpis4"/>
      </w:pPr>
      <w:r>
        <w:lastRenderedPageBreak/>
        <w:t>Způsob zapisování</w:t>
      </w:r>
    </w:p>
    <w:p w14:paraId="052CDB08" w14:textId="747C4FA9" w:rsidR="005A5DA4" w:rsidRDefault="005A5DA4" w:rsidP="005A5DA4">
      <w:r>
        <w:t>Jak už bylo výše zmíněno BEM se skládá ze tří částí, těmi jsou blok, element a modifikátor.</w:t>
      </w:r>
      <w:sdt>
        <w:sdtPr>
          <w:id w:val="-673412805"/>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13DFBA8D" w14:textId="207A9138" w:rsidR="005A5DA4" w:rsidRDefault="00E53D81" w:rsidP="005A5DA4">
      <w:r>
        <w:t>Blok je samostatný prvek na stránce, který není na ničem závislý a může se tak používat samostatně. Označujeme jej třídou s následující syntaxí</w:t>
      </w:r>
      <w:proofErr w:type="gramStart"/>
      <w:r>
        <w:t>: .</w:t>
      </w:r>
      <w:r w:rsidR="002F7D4F">
        <w:t>název</w:t>
      </w:r>
      <w:proofErr w:type="gramEnd"/>
      <w:r>
        <w:t>-bloku.</w:t>
      </w:r>
      <w:sdt>
        <w:sdtPr>
          <w:id w:val="-1539807684"/>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25904F26" w14:textId="79B2832B" w:rsidR="00E53D81" w:rsidRDefault="00E53D81" w:rsidP="005A5DA4">
      <w:r>
        <w:t>Element je součástí uvnitř bloku. Není možné jej použít samostatně, vždy je vázaný na nějaký blok. Zapisuje se následovně</w:t>
      </w:r>
      <w:proofErr w:type="gramStart"/>
      <w:r>
        <w:t>: .</w:t>
      </w:r>
      <w:r w:rsidR="002F7D4F">
        <w:t>název</w:t>
      </w:r>
      <w:proofErr w:type="gramEnd"/>
      <w:r>
        <w:t>-</w:t>
      </w:r>
      <w:proofErr w:type="spellStart"/>
      <w:r>
        <w:t>bloku__</w:t>
      </w:r>
      <w:r w:rsidR="002F7D4F">
        <w:t>název</w:t>
      </w:r>
      <w:proofErr w:type="spellEnd"/>
      <w:r>
        <w:t>-elementu. Odděluje se od bloku, na kterém závisí tedy dvěma podtržítky.</w:t>
      </w:r>
      <w:sdt>
        <w:sdtPr>
          <w:id w:val="-761292686"/>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036734C9" w14:textId="69DF4D04" w:rsidR="00E53D81" w:rsidRDefault="00E53D81" w:rsidP="005A5DA4">
      <w:r>
        <w:t xml:space="preserve">Modifikátor je varianta bloku nebo elementu. Pokud máme tedy </w:t>
      </w:r>
      <w:proofErr w:type="spellStart"/>
      <w:r>
        <w:t>nastylované</w:t>
      </w:r>
      <w:proofErr w:type="spellEnd"/>
      <w:r>
        <w:t xml:space="preserve"> chování nějakého bloku či elementu a chceme pozměnit nějaký detail, jako je třeba barva, použijeme modifikátor. Odděluje se dvěma </w:t>
      </w:r>
      <w:r w:rsidR="00DD521D">
        <w:t xml:space="preserve">pomlčkami </w:t>
      </w:r>
      <w:proofErr w:type="gramStart"/>
      <w:r w:rsidR="00DD521D">
        <w:t>viz. .</w:t>
      </w:r>
      <w:r w:rsidR="002F7D4F">
        <w:t>název</w:t>
      </w:r>
      <w:proofErr w:type="gramEnd"/>
      <w:r w:rsidR="00DD521D">
        <w:t>-bloku—žlutý.</w:t>
      </w:r>
      <w:sdt>
        <w:sdtPr>
          <w:id w:val="-1033806111"/>
          <w:citation/>
        </w:sdtPr>
        <w:sdtEndPr/>
        <w:sdtContent>
          <w:r w:rsidR="00356CDE">
            <w:fldChar w:fldCharType="begin"/>
          </w:r>
          <w:r w:rsidR="00356CDE">
            <w:instrText xml:space="preserve"> CITATION Mar17 \l 1029 </w:instrText>
          </w:r>
          <w:r w:rsidR="00356CDE">
            <w:fldChar w:fldCharType="separate"/>
          </w:r>
          <w:r w:rsidR="002F7D4F">
            <w:rPr>
              <w:noProof/>
            </w:rPr>
            <w:t xml:space="preserve"> (18)</w:t>
          </w:r>
          <w:r w:rsidR="00356CDE">
            <w:fldChar w:fldCharType="end"/>
          </w:r>
        </w:sdtContent>
      </w:sdt>
    </w:p>
    <w:p w14:paraId="18675CA5" w14:textId="4B6C12AE" w:rsidR="00A37FD2" w:rsidRDefault="00A37FD2" w:rsidP="00A37FD2">
      <w:pPr>
        <w:pStyle w:val="Nadpis4"/>
      </w:pPr>
      <w:r>
        <w:t>Ukázka na webové stránce</w:t>
      </w:r>
    </w:p>
    <w:p w14:paraId="5137D4F3" w14:textId="77777777" w:rsidR="00B102EC" w:rsidRDefault="00B102EC" w:rsidP="00B102EC">
      <w:pPr>
        <w:pStyle w:val="ObrzekvMP"/>
        <w:keepNext/>
      </w:pPr>
      <w:r w:rsidRPr="00B102EC">
        <w:rPr>
          <w:noProof/>
        </w:rPr>
        <w:drawing>
          <wp:inline distT="0" distB="0" distL="0" distR="0" wp14:anchorId="7DEFA75D" wp14:editId="4D4B71AD">
            <wp:extent cx="2171888" cy="2171888"/>
            <wp:effectExtent l="0" t="0" r="0" b="0"/>
            <wp:docPr id="158209476" name="Obrázek 2" descr="Obsah obrázku snímek obrazovky, text, bílé, černá&#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9476" name="Obrázek 2" descr="Obsah obrázku snímek obrazovky, text, bílé, černá&#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2171888" cy="2171888"/>
                    </a:xfrm>
                    <a:prstGeom prst="rect">
                      <a:avLst/>
                    </a:prstGeom>
                  </pic:spPr>
                </pic:pic>
              </a:graphicData>
            </a:graphic>
          </wp:inline>
        </w:drawing>
      </w:r>
    </w:p>
    <w:p w14:paraId="686891AE" w14:textId="5556C703" w:rsidR="00B102EC" w:rsidRDefault="00B102EC" w:rsidP="00B102EC">
      <w:pPr>
        <w:pStyle w:val="Titulek"/>
      </w:pPr>
      <w:bookmarkStart w:id="27" w:name="_Toc136005107"/>
      <w:r>
        <w:t xml:space="preserve">Obrázek </w:t>
      </w:r>
      <w:fldSimple w:instr=" SEQ Obrázek \* ARABIC ">
        <w:r w:rsidR="00EB4020">
          <w:rPr>
            <w:noProof/>
          </w:rPr>
          <w:t>4</w:t>
        </w:r>
      </w:fldSimple>
      <w:r>
        <w:t xml:space="preserve"> Vzorový obrázek elementu využívajícího BEM</w:t>
      </w:r>
      <w:bookmarkEnd w:id="27"/>
    </w:p>
    <w:p w14:paraId="206A1E24" w14:textId="3260DE39" w:rsidR="00B102EC" w:rsidRDefault="00B102EC" w:rsidP="00B102EC">
      <w:r>
        <w:t xml:space="preserve">Na obrázku můžeme vidět element ze sekce klienti, který se skládá z obrázku, jména klienta a následně žánru, který klient </w:t>
      </w:r>
      <w:proofErr w:type="gramStart"/>
      <w:r w:rsidR="00371E05">
        <w:t>vytváří</w:t>
      </w:r>
      <w:proofErr w:type="gramEnd"/>
      <w:r>
        <w:t>. Jedná se o perfektní příklad struktury BEM, kdy je všechen obsah zabalen v tagu &lt;</w:t>
      </w:r>
      <w:proofErr w:type="spellStart"/>
      <w:r>
        <w:t>figure</w:t>
      </w:r>
      <w:proofErr w:type="spellEnd"/>
      <w:r>
        <w:t xml:space="preserve">&gt; </w:t>
      </w:r>
      <w:r w:rsidR="00C30D42">
        <w:t>s třídou klient-</w:t>
      </w:r>
      <w:proofErr w:type="spellStart"/>
      <w:r w:rsidR="00C30D42">
        <w:t>card</w:t>
      </w:r>
      <w:proofErr w:type="spellEnd"/>
      <w:r w:rsidR="00C30D42">
        <w:t xml:space="preserve"> od kterého se pak odvíjejí třídy potomků. Struktura karty tedy nakonec vypadá takhle.</w:t>
      </w:r>
    </w:p>
    <w:p w14:paraId="61859C50" w14:textId="2EC81941" w:rsidR="00C30D42" w:rsidRDefault="00C30D42" w:rsidP="00C30D42">
      <w:pPr>
        <w:pStyle w:val="Zdrojovkd"/>
        <w:rPr>
          <w:noProof/>
        </w:rPr>
      </w:pPr>
      <w:r>
        <w:rPr>
          <w:noProof/>
        </w:rPr>
        <w:t>&lt;figure class=“klient-</w:t>
      </w:r>
      <w:r w:rsidR="0045186A">
        <w:rPr>
          <w:noProof/>
        </w:rPr>
        <w:t>karta</w:t>
      </w:r>
      <w:r>
        <w:rPr>
          <w:noProof/>
        </w:rPr>
        <w:t>“&gt;</w:t>
      </w:r>
    </w:p>
    <w:p w14:paraId="08EA6C09" w14:textId="1DD1F42C" w:rsidR="00C30D42" w:rsidRDefault="00C30D42" w:rsidP="00C30D42">
      <w:pPr>
        <w:pStyle w:val="Zdrojovkd"/>
        <w:rPr>
          <w:noProof/>
        </w:rPr>
      </w:pPr>
      <w:r>
        <w:rPr>
          <w:noProof/>
        </w:rPr>
        <w:t xml:space="preserve">    &lt;div class=“klient-</w:t>
      </w:r>
      <w:r w:rsidR="0045186A">
        <w:rPr>
          <w:noProof/>
        </w:rPr>
        <w:t>karta__fotka</w:t>
      </w:r>
      <w:r>
        <w:rPr>
          <w:noProof/>
        </w:rPr>
        <w:t>“&gt;&lt;img src=“url“&gt;&lt;/div&gt;</w:t>
      </w:r>
    </w:p>
    <w:p w14:paraId="4C570730" w14:textId="696C6A60" w:rsidR="00C30D42" w:rsidRDefault="00C30D42" w:rsidP="00C30D42">
      <w:pPr>
        <w:pStyle w:val="Zdrojovkd"/>
        <w:rPr>
          <w:noProof/>
        </w:rPr>
      </w:pPr>
      <w:r>
        <w:rPr>
          <w:noProof/>
        </w:rPr>
        <w:t xml:space="preserve">    &lt;figcaption class=“klient-</w:t>
      </w:r>
      <w:r w:rsidR="0045186A">
        <w:rPr>
          <w:noProof/>
        </w:rPr>
        <w:t>karta__popis</w:t>
      </w:r>
      <w:r>
        <w:rPr>
          <w:noProof/>
        </w:rPr>
        <w:t>“&gt;</w:t>
      </w:r>
    </w:p>
    <w:p w14:paraId="234976D0" w14:textId="5E27C271" w:rsidR="00C30D42" w:rsidRDefault="00C30D42" w:rsidP="00C30D42">
      <w:pPr>
        <w:pStyle w:val="Zdrojovkd"/>
        <w:rPr>
          <w:noProof/>
        </w:rPr>
      </w:pPr>
      <w:r>
        <w:rPr>
          <w:noProof/>
        </w:rPr>
        <w:t xml:space="preserve">        &lt;p class=“</w:t>
      </w:r>
      <w:r w:rsidR="0045186A">
        <w:rPr>
          <w:noProof/>
        </w:rPr>
        <w:t>nadpis</w:t>
      </w:r>
      <w:r>
        <w:rPr>
          <w:noProof/>
        </w:rPr>
        <w:t>“&gt;NF&lt;/p&gt;</w:t>
      </w:r>
    </w:p>
    <w:p w14:paraId="05A3C543" w14:textId="702F8B41" w:rsidR="00C30D42" w:rsidRDefault="00C30D42" w:rsidP="00C30D42">
      <w:pPr>
        <w:pStyle w:val="Zdrojovkd"/>
        <w:rPr>
          <w:noProof/>
        </w:rPr>
      </w:pPr>
      <w:r>
        <w:rPr>
          <w:noProof/>
        </w:rPr>
        <w:lastRenderedPageBreak/>
        <w:t xml:space="preserve">        &lt;p class=“klient-</w:t>
      </w:r>
      <w:r w:rsidR="0045186A">
        <w:rPr>
          <w:noProof/>
        </w:rPr>
        <w:t>karta__žánr</w:t>
      </w:r>
      <w:r>
        <w:rPr>
          <w:noProof/>
        </w:rPr>
        <w:t>“&gt;Hiphop&lt;/p&gt;</w:t>
      </w:r>
    </w:p>
    <w:p w14:paraId="18BE574A" w14:textId="03707B8B" w:rsidR="00C30D42" w:rsidRDefault="00C30D42" w:rsidP="00C30D42">
      <w:pPr>
        <w:pStyle w:val="Zdrojovkd"/>
        <w:rPr>
          <w:noProof/>
        </w:rPr>
      </w:pPr>
      <w:r>
        <w:rPr>
          <w:noProof/>
        </w:rPr>
        <w:t xml:space="preserve">    &lt;/figcaption&gt;</w:t>
      </w:r>
    </w:p>
    <w:p w14:paraId="70BE0054" w14:textId="31420A01" w:rsidR="00C30D42" w:rsidRPr="00B102EC" w:rsidRDefault="00C30D42" w:rsidP="00C30D42">
      <w:pPr>
        <w:pStyle w:val="Zdrojovkd"/>
        <w:rPr>
          <w:noProof/>
        </w:rPr>
      </w:pPr>
      <w:r>
        <w:rPr>
          <w:noProof/>
        </w:rPr>
        <w:t>&lt;/figure&gt;</w:t>
      </w:r>
    </w:p>
    <w:p w14:paraId="3E4096A3" w14:textId="208320A4" w:rsidR="00C30D42" w:rsidRDefault="00C30D42" w:rsidP="00C30D42">
      <w:r>
        <w:t>Struktura kódu je zde v dokumentu mírně zjednodušena z důvodu přehlednosti.</w:t>
      </w:r>
      <w:r w:rsidR="00F17BB2">
        <w:t xml:space="preserve"> Lze si také všimnout, že název interpreta nevyužívá třídu se strukturou, která by navazovala na strukturu BEM téhle karty. Je tak právě z důvodu již zmiňovaného principu DRY, protože název klienta využívá stejné vlastnosti jako kód někde jinde.</w:t>
      </w:r>
    </w:p>
    <w:p w14:paraId="437B42A2" w14:textId="0095B4C7" w:rsidR="00306046" w:rsidRDefault="007F78D6" w:rsidP="00306046">
      <w:pPr>
        <w:pStyle w:val="Nadpis3"/>
      </w:pPr>
      <w:bookmarkStart w:id="28" w:name="_Toc136595188"/>
      <w:r>
        <w:t>Sjednocení stylů ve všech prohlížečích</w:t>
      </w:r>
      <w:bookmarkEnd w:id="28"/>
    </w:p>
    <w:p w14:paraId="0156DA45" w14:textId="7F2B56A1" w:rsidR="007F78D6" w:rsidRDefault="007F78D6" w:rsidP="007F78D6">
      <w:r>
        <w:t>Každý webový prohlížeč má své výchozí zobrazení elementů na stránce, což nám může nepříjemně zkomplikovat vytváření grafické části naší webové stránky. Z tohoto důvodu se v dnešní době používá buď normalize.css nebo CSS reset. Tyto soubory CSS kódu nám mají zajistit právě to, aby se elementy ve všech prohlížečích chovali stejně. Každý to ale dělá trochu jinak.</w:t>
      </w:r>
      <w:sdt>
        <w:sdtPr>
          <w:id w:val="975796891"/>
          <w:citation/>
        </w:sdtPr>
        <w:sdtEndPr/>
        <w:sdtContent>
          <w:r w:rsidR="00562CD0">
            <w:fldChar w:fldCharType="begin"/>
          </w:r>
          <w:r w:rsidR="00562CD0">
            <w:instrText xml:space="preserve"> CITATION Ela19 \l 1029 </w:instrText>
          </w:r>
          <w:r w:rsidR="00562CD0">
            <w:fldChar w:fldCharType="separate"/>
          </w:r>
          <w:r w:rsidR="002F7D4F">
            <w:rPr>
              <w:noProof/>
            </w:rPr>
            <w:t xml:space="preserve"> (19)</w:t>
          </w:r>
          <w:r w:rsidR="00562CD0">
            <w:fldChar w:fldCharType="end"/>
          </w:r>
        </w:sdtContent>
      </w:sdt>
    </w:p>
    <w:p w14:paraId="67DD39C1" w14:textId="4D67F482" w:rsidR="006F0CED" w:rsidRDefault="006F0CED" w:rsidP="006F0CED">
      <w:pPr>
        <w:pStyle w:val="Nadpis4"/>
      </w:pPr>
      <w:r>
        <w:t>Normalize.css</w:t>
      </w:r>
    </w:p>
    <w:p w14:paraId="55F21E8B" w14:textId="70EBEF8D" w:rsidR="006F0CED" w:rsidRDefault="006F0CED" w:rsidP="006F0CED">
      <w:r>
        <w:t xml:space="preserve">Normalize.css </w:t>
      </w:r>
      <w:r w:rsidR="002E16EE">
        <w:t>sjednocuje styly našich elementů ve všech prohlížečích.</w:t>
      </w:r>
      <w:r>
        <w:t xml:space="preserve"> </w:t>
      </w:r>
      <w:r w:rsidR="002E16EE">
        <w:t>Takzvaně mění výchozí chování na jiné, které se bude využívat ve všech prohlížečích a my se tak nemusíme strachovat, že by naše stránka někde vypadala jinak.</w:t>
      </w:r>
      <w:sdt>
        <w:sdtPr>
          <w:id w:val="2078164200"/>
          <w:citation/>
        </w:sdtPr>
        <w:sdtEndPr/>
        <w:sdtContent>
          <w:r w:rsidR="00562CD0">
            <w:fldChar w:fldCharType="begin"/>
          </w:r>
          <w:r w:rsidR="00562CD0">
            <w:instrText xml:space="preserve"> CITATION Ath22 \l 1029 </w:instrText>
          </w:r>
          <w:r w:rsidR="00562CD0">
            <w:fldChar w:fldCharType="separate"/>
          </w:r>
          <w:r w:rsidR="002F7D4F">
            <w:rPr>
              <w:noProof/>
            </w:rPr>
            <w:t xml:space="preserve"> (20)</w:t>
          </w:r>
          <w:r w:rsidR="00562CD0">
            <w:fldChar w:fldCharType="end"/>
          </w:r>
        </w:sdtContent>
      </w:sdt>
    </w:p>
    <w:p w14:paraId="20BE4F1E" w14:textId="10221D00" w:rsidR="002E16EE" w:rsidRDefault="002E16EE" w:rsidP="002E16EE">
      <w:pPr>
        <w:pStyle w:val="Nadpis4"/>
      </w:pPr>
      <w:r>
        <w:t>CSS resety</w:t>
      </w:r>
    </w:p>
    <w:p w14:paraId="6F150DD0" w14:textId="6EE58C3D" w:rsidR="002E16EE" w:rsidRDefault="002E16EE" w:rsidP="002E16EE">
      <w:r>
        <w:t xml:space="preserve">Na rozdíl od normalize.css, CSS resety prohlížečům říkají, že nás výchozí chování vůbec nezajímá a chceme začít úplně od nuly. To znamená, že náš soubor obsahující CSS reset </w:t>
      </w:r>
      <w:proofErr w:type="gramStart"/>
      <w:r>
        <w:t>zaměří</w:t>
      </w:r>
      <w:proofErr w:type="gramEnd"/>
      <w:r>
        <w:t xml:space="preserve"> všechny elementy na naší stránce a nastaví jim jejich atributy na nejprimitivnější nebo nulové hodnoty.</w:t>
      </w:r>
      <w:sdt>
        <w:sdtPr>
          <w:id w:val="339130477"/>
          <w:citation/>
        </w:sdtPr>
        <w:sdtEndPr/>
        <w:sdtContent>
          <w:r w:rsidR="00562CD0">
            <w:fldChar w:fldCharType="begin"/>
          </w:r>
          <w:r w:rsidR="00562CD0">
            <w:instrText xml:space="preserve"> CITATION Ath221 \l 1029 </w:instrText>
          </w:r>
          <w:r w:rsidR="00562CD0">
            <w:fldChar w:fldCharType="separate"/>
          </w:r>
          <w:r w:rsidR="002F7D4F">
            <w:rPr>
              <w:noProof/>
            </w:rPr>
            <w:t xml:space="preserve"> (21)</w:t>
          </w:r>
          <w:r w:rsidR="00562CD0">
            <w:fldChar w:fldCharType="end"/>
          </w:r>
        </w:sdtContent>
      </w:sdt>
    </w:p>
    <w:p w14:paraId="3EB97FCE" w14:textId="1522DE3B" w:rsidR="002E16EE" w:rsidRDefault="002E16EE" w:rsidP="002E16EE">
      <w:pPr>
        <w:pStyle w:val="Nadpis4"/>
      </w:pPr>
      <w:r>
        <w:t>Normalize.css nebo CSS reset</w:t>
      </w:r>
    </w:p>
    <w:p w14:paraId="2015262B" w14:textId="129EAAB5" w:rsidR="002E16EE" w:rsidRDefault="002E16EE" w:rsidP="002E16EE">
      <w:r>
        <w:t>Zatímco normalize.css jde na sjednocení stylů jemnějším přístupem, CSS reset nás posílá úplně na začátek a my tak musíme opravdu nastylovat všechno od nuly. Jaký přístup si chce vývojář zvolit je zcela na něm, ale v dnešní době se stala populárnější volbou normalize.css.</w:t>
      </w:r>
      <w:sdt>
        <w:sdtPr>
          <w:id w:val="1519271460"/>
          <w:citation/>
        </w:sdtPr>
        <w:sdtEndPr/>
        <w:sdtContent>
          <w:r w:rsidR="00562CD0">
            <w:fldChar w:fldCharType="begin"/>
          </w:r>
          <w:r w:rsidR="00562CD0">
            <w:instrText xml:space="preserve"> CITATION Ela19 \l 1029 </w:instrText>
          </w:r>
          <w:r w:rsidR="00562CD0">
            <w:fldChar w:fldCharType="separate"/>
          </w:r>
          <w:r w:rsidR="002F7D4F">
            <w:rPr>
              <w:noProof/>
            </w:rPr>
            <w:t xml:space="preserve"> (19)</w:t>
          </w:r>
          <w:r w:rsidR="00562CD0">
            <w:fldChar w:fldCharType="end"/>
          </w:r>
        </w:sdtContent>
      </w:sdt>
    </w:p>
    <w:p w14:paraId="1FFBE617" w14:textId="2DF251CC" w:rsidR="002E16EE" w:rsidRDefault="002E16EE" w:rsidP="002E16EE">
      <w:r>
        <w:lastRenderedPageBreak/>
        <w:t xml:space="preserve">Je však také velmi časté, že vývojáři využívají obojí. Do svého projektu přidají normalize.css a poté si </w:t>
      </w:r>
      <w:proofErr w:type="gramStart"/>
      <w:r>
        <w:t>vytvoří</w:t>
      </w:r>
      <w:proofErr w:type="gramEnd"/>
      <w:r>
        <w:t xml:space="preserve"> </w:t>
      </w:r>
      <w:r w:rsidR="00834F78">
        <w:t xml:space="preserve">malou část kódu, která je zbaví vybraných stylů, které by je mohli při vytváření stránky frustrovat. Mezi často resetované atributy </w:t>
      </w:r>
      <w:proofErr w:type="gramStart"/>
      <w:r w:rsidR="00834F78">
        <w:t>patří</w:t>
      </w:r>
      <w:proofErr w:type="gramEnd"/>
      <w:r w:rsidR="00834F78">
        <w:t xml:space="preserve"> například </w:t>
      </w:r>
      <w:proofErr w:type="spellStart"/>
      <w:r w:rsidR="00834F78">
        <w:t>padding</w:t>
      </w:r>
      <w:proofErr w:type="spellEnd"/>
      <w:r w:rsidR="00834F78">
        <w:t xml:space="preserve">, </w:t>
      </w:r>
      <w:proofErr w:type="spellStart"/>
      <w:r w:rsidR="00834F78">
        <w:t>margin</w:t>
      </w:r>
      <w:proofErr w:type="spellEnd"/>
      <w:r w:rsidR="00834F78">
        <w:t>, text-</w:t>
      </w:r>
      <w:proofErr w:type="spellStart"/>
      <w:r w:rsidR="00834F78">
        <w:t>decoration</w:t>
      </w:r>
      <w:proofErr w:type="spellEnd"/>
      <w:r w:rsidR="00834F78">
        <w:t xml:space="preserve"> či list-style.</w:t>
      </w:r>
      <w:sdt>
        <w:sdtPr>
          <w:id w:val="-1810703367"/>
          <w:citation/>
        </w:sdtPr>
        <w:sdtEndPr/>
        <w:sdtContent>
          <w:r w:rsidR="008A47B1">
            <w:fldChar w:fldCharType="begin"/>
          </w:r>
          <w:r w:rsidR="008A47B1">
            <w:instrText xml:space="preserve"> CITATION Ela19 \l 1029 </w:instrText>
          </w:r>
          <w:r w:rsidR="008A47B1">
            <w:fldChar w:fldCharType="separate"/>
          </w:r>
          <w:r w:rsidR="002F7D4F">
            <w:rPr>
              <w:noProof/>
            </w:rPr>
            <w:t xml:space="preserve"> (19)</w:t>
          </w:r>
          <w:r w:rsidR="008A47B1">
            <w:fldChar w:fldCharType="end"/>
          </w:r>
        </w:sdtContent>
      </w:sdt>
    </w:p>
    <w:p w14:paraId="59E2C063" w14:textId="2514A4E6" w:rsidR="005671D6" w:rsidRDefault="005671D6" w:rsidP="005671D6">
      <w:pPr>
        <w:pStyle w:val="Nadpis3"/>
      </w:pPr>
      <w:bookmarkStart w:id="29" w:name="_Toc136595189"/>
      <w:r>
        <w:t>Jednotky</w:t>
      </w:r>
      <w:bookmarkEnd w:id="29"/>
    </w:p>
    <w:p w14:paraId="5F88407F" w14:textId="740CDFDC" w:rsidR="00796355" w:rsidRDefault="004329BA" w:rsidP="004329BA">
      <w:pPr>
        <w:pStyle w:val="Citovanodstavec"/>
      </w:pPr>
      <w:r>
        <w:t xml:space="preserve">Mnoho vlastností v CSS jako například </w:t>
      </w:r>
      <w:proofErr w:type="spellStart"/>
      <w:r>
        <w:t>width</w:t>
      </w:r>
      <w:proofErr w:type="spellEnd"/>
      <w:r>
        <w:t xml:space="preserve">, </w:t>
      </w:r>
      <w:proofErr w:type="spellStart"/>
      <w:r>
        <w:t>margin</w:t>
      </w:r>
      <w:proofErr w:type="spellEnd"/>
      <w:r>
        <w:t xml:space="preserve">, </w:t>
      </w:r>
      <w:proofErr w:type="spellStart"/>
      <w:r>
        <w:t>padding</w:t>
      </w:r>
      <w:proofErr w:type="spellEnd"/>
      <w:r>
        <w:t xml:space="preserve"> a font-</w:t>
      </w:r>
      <w:proofErr w:type="spellStart"/>
      <w:r>
        <w:t>size</w:t>
      </w:r>
      <w:proofErr w:type="spellEnd"/>
      <w:r>
        <w:t xml:space="preserve"> potřebuje za svou hodnotu nějaké číslo s jednotkou a CSS má těchto jednotek spoustu.</w:t>
      </w:r>
      <w:sdt>
        <w:sdtPr>
          <w:id w:val="1935926470"/>
          <w:citation/>
        </w:sdtPr>
        <w:sdtEndPr/>
        <w:sdtContent>
          <w:r w:rsidR="00F54447">
            <w:fldChar w:fldCharType="begin"/>
          </w:r>
          <w:r w:rsidR="00F54447">
            <w:instrText xml:space="preserve"> CITATION Fre20 \l 1029 </w:instrText>
          </w:r>
          <w:r w:rsidR="00F54447">
            <w:fldChar w:fldCharType="separate"/>
          </w:r>
          <w:r w:rsidR="00F54447">
            <w:rPr>
              <w:noProof/>
            </w:rPr>
            <w:t xml:space="preserve"> (21)</w:t>
          </w:r>
          <w:r w:rsidR="00F54447">
            <w:fldChar w:fldCharType="end"/>
          </w:r>
        </w:sdtContent>
      </w:sdt>
    </w:p>
    <w:p w14:paraId="624F050D" w14:textId="03B9CE31" w:rsidR="004329BA" w:rsidRDefault="00175C7E" w:rsidP="00175C7E">
      <w:pPr>
        <w:pStyle w:val="Nadpis4"/>
      </w:pPr>
      <w:r>
        <w:t>Absolutní jednotky</w:t>
      </w:r>
    </w:p>
    <w:p w14:paraId="392AB93F" w14:textId="6C40B782" w:rsidR="00175C7E" w:rsidRDefault="00175C7E" w:rsidP="00175C7E">
      <w:r>
        <w:t>Absolutní jednotky jsou pevně dané a jejich hodnota se odvíjí od skutečné fyzické velikosti. Znamená to, že jejich velikost se v průběhu nijak nemění.</w:t>
      </w:r>
      <w:sdt>
        <w:sdtPr>
          <w:id w:val="2057046435"/>
          <w:citation/>
        </w:sdtPr>
        <w:sdtEndPr/>
        <w:sdtContent>
          <w:r w:rsidR="00F54447">
            <w:fldChar w:fldCharType="begin"/>
          </w:r>
          <w:r w:rsidR="00F54447">
            <w:instrText xml:space="preserve"> CITATION Fre20 \l 1029 </w:instrText>
          </w:r>
          <w:r w:rsidR="00F54447">
            <w:fldChar w:fldCharType="separate"/>
          </w:r>
          <w:r w:rsidR="00F54447">
            <w:rPr>
              <w:noProof/>
            </w:rPr>
            <w:t xml:space="preserve"> (21)</w:t>
          </w:r>
          <w:r w:rsidR="00F54447">
            <w:fldChar w:fldCharType="end"/>
          </w:r>
        </w:sdtContent>
      </w:sdt>
    </w:p>
    <w:p w14:paraId="41C992B9" w14:textId="64D0895A" w:rsidR="00175C7E" w:rsidRDefault="00175C7E" w:rsidP="00175C7E">
      <w:r>
        <w:t xml:space="preserve">Mezi tyto jednotky patří například nejčastěji používané </w:t>
      </w:r>
      <w:proofErr w:type="spellStart"/>
      <w:proofErr w:type="gramStart"/>
      <w:r>
        <w:t>px</w:t>
      </w:r>
      <w:proofErr w:type="spellEnd"/>
      <w:r>
        <w:t>,</w:t>
      </w:r>
      <w:proofErr w:type="gramEnd"/>
      <w:r>
        <w:t xml:space="preserve"> neboli pixely, ale také cm, mm, in (palce) a další.</w:t>
      </w:r>
      <w:sdt>
        <w:sdtPr>
          <w:id w:val="1758556378"/>
          <w:citation/>
        </w:sdtPr>
        <w:sdtEndPr/>
        <w:sdtContent>
          <w:r w:rsidR="00F54447">
            <w:fldChar w:fldCharType="begin"/>
          </w:r>
          <w:r w:rsidR="00F54447">
            <w:instrText xml:space="preserve"> CITATION Fre20 \l 1029 </w:instrText>
          </w:r>
          <w:r w:rsidR="00F54447">
            <w:fldChar w:fldCharType="separate"/>
          </w:r>
          <w:r w:rsidR="00F54447">
            <w:rPr>
              <w:noProof/>
            </w:rPr>
            <w:t xml:space="preserve"> (21)</w:t>
          </w:r>
          <w:r w:rsidR="00F54447">
            <w:fldChar w:fldCharType="end"/>
          </w:r>
        </w:sdtContent>
      </w:sdt>
    </w:p>
    <w:p w14:paraId="387329A2" w14:textId="76313331" w:rsidR="000F1ACB" w:rsidRDefault="000F1ACB" w:rsidP="000F1ACB">
      <w:pPr>
        <w:pStyle w:val="Nadpis4"/>
      </w:pPr>
      <w:r>
        <w:t>Relativní jednotky</w:t>
      </w:r>
    </w:p>
    <w:p w14:paraId="1FCF3D75" w14:textId="5926EA29" w:rsidR="000F1ACB" w:rsidRDefault="000F1ACB" w:rsidP="000F1ACB">
      <w:r>
        <w:t xml:space="preserve">Relativní jednotky svoji velikost mění na základě jiné velikosti. Relativní jednotka se může odvíjet například od velikosti rodičovského elementu jako je tak u %, velikosti písma rodičovského elementu jako je u jednotky </w:t>
      </w:r>
      <w:proofErr w:type="spellStart"/>
      <w:r>
        <w:t>em</w:t>
      </w:r>
      <w:proofErr w:type="spellEnd"/>
      <w:r>
        <w:t xml:space="preserve"> nebo od velikosti písma v dokumentu jako u jednotky </w:t>
      </w:r>
      <w:proofErr w:type="spellStart"/>
      <w:r>
        <w:t>rem</w:t>
      </w:r>
      <w:proofErr w:type="spellEnd"/>
      <w:r>
        <w:t>.</w:t>
      </w:r>
      <w:sdt>
        <w:sdtPr>
          <w:id w:val="433405936"/>
          <w:citation/>
        </w:sdtPr>
        <w:sdtEndPr/>
        <w:sdtContent>
          <w:r w:rsidR="00F54447">
            <w:fldChar w:fldCharType="begin"/>
          </w:r>
          <w:r w:rsidR="00F54447">
            <w:instrText xml:space="preserve"> CITATION Fre20 \l 1029 </w:instrText>
          </w:r>
          <w:r w:rsidR="00F54447">
            <w:fldChar w:fldCharType="separate"/>
          </w:r>
          <w:r w:rsidR="00F54447">
            <w:rPr>
              <w:noProof/>
            </w:rPr>
            <w:t xml:space="preserve"> (21)</w:t>
          </w:r>
          <w:r w:rsidR="00F54447">
            <w:fldChar w:fldCharType="end"/>
          </w:r>
        </w:sdtContent>
      </w:sdt>
    </w:p>
    <w:p w14:paraId="6BDE6BC3" w14:textId="6FE7B9B9" w:rsidR="000F1ACB" w:rsidRDefault="000F1ACB" w:rsidP="000F1ACB">
      <w:pPr>
        <w:pStyle w:val="Nadpis4"/>
      </w:pPr>
      <w:r>
        <w:t>Kdy používat jaké jednotky</w:t>
      </w:r>
    </w:p>
    <w:p w14:paraId="78FD6541" w14:textId="65F305E0" w:rsidR="000F1ACB" w:rsidRDefault="0025726F" w:rsidP="000F1ACB">
      <w:r>
        <w:t xml:space="preserve">Absolutní jednotky se většinou vyplatí používat pouze v případě, že nějaký element chceme mít vždy v přesně stejné velikosti a </w:t>
      </w:r>
      <w:proofErr w:type="gramStart"/>
      <w:r>
        <w:t>nechceme</w:t>
      </w:r>
      <w:proofErr w:type="gramEnd"/>
      <w:r>
        <w:t xml:space="preserve"> aby byl na něčem závislý. Také se často používají například u </w:t>
      </w:r>
      <w:proofErr w:type="spellStart"/>
      <w:r>
        <w:t>borderu</w:t>
      </w:r>
      <w:proofErr w:type="spellEnd"/>
      <w:r>
        <w:t xml:space="preserve">, kdy jsou hodnoty často v malých číslech a </w:t>
      </w:r>
      <w:proofErr w:type="spellStart"/>
      <w:r>
        <w:t>px</w:t>
      </w:r>
      <w:proofErr w:type="spellEnd"/>
      <w:r>
        <w:t xml:space="preserve"> jsou tak ideální pro čistý vzhled.</w:t>
      </w:r>
      <w:sdt>
        <w:sdtPr>
          <w:id w:val="-934283220"/>
          <w:citation/>
        </w:sdtPr>
        <w:sdtEndPr/>
        <w:sdtContent>
          <w:r w:rsidR="00F54447">
            <w:fldChar w:fldCharType="begin"/>
          </w:r>
          <w:r w:rsidR="00F54447">
            <w:instrText xml:space="preserve"> CITATION Dav20 \l 1029 </w:instrText>
          </w:r>
          <w:r w:rsidR="00F54447">
            <w:fldChar w:fldCharType="separate"/>
          </w:r>
          <w:r w:rsidR="00F54447">
            <w:rPr>
              <w:noProof/>
            </w:rPr>
            <w:t xml:space="preserve"> (22)</w:t>
          </w:r>
          <w:r w:rsidR="00F54447">
            <w:fldChar w:fldCharType="end"/>
          </w:r>
        </w:sdtContent>
      </w:sdt>
    </w:p>
    <w:p w14:paraId="06556F4E" w14:textId="6A43F8BA" w:rsidR="00FA0C63" w:rsidRDefault="00FA0C63" w:rsidP="000F1ACB">
      <w:r>
        <w:t>Relativní jednotky ve formě procent jsou pak ideální pro nastavování šířky elementů vůči jejich rodičům. Za pomocí procent tak můžeme například docílit, aby nějaký element vždy zabral přesně polovinu svého rodiče.</w:t>
      </w:r>
      <w:sdt>
        <w:sdtPr>
          <w:id w:val="-418177702"/>
          <w:citation/>
        </w:sdtPr>
        <w:sdtEndPr/>
        <w:sdtContent>
          <w:r w:rsidR="00F54447">
            <w:fldChar w:fldCharType="begin"/>
          </w:r>
          <w:r w:rsidR="00F54447">
            <w:instrText xml:space="preserve"> CITATION Dav20 \l 1029 </w:instrText>
          </w:r>
          <w:r w:rsidR="00F54447">
            <w:fldChar w:fldCharType="separate"/>
          </w:r>
          <w:r w:rsidR="00F54447">
            <w:rPr>
              <w:noProof/>
            </w:rPr>
            <w:t xml:space="preserve"> (22)</w:t>
          </w:r>
          <w:r w:rsidR="00F54447">
            <w:fldChar w:fldCharType="end"/>
          </w:r>
        </w:sdtContent>
      </w:sdt>
    </w:p>
    <w:p w14:paraId="15DBD32B" w14:textId="3B1D028B" w:rsidR="007C1878" w:rsidRPr="000F1ACB" w:rsidRDefault="007C1878" w:rsidP="000F1ACB">
      <w:proofErr w:type="spellStart"/>
      <w:r>
        <w:lastRenderedPageBreak/>
        <w:t>Rem</w:t>
      </w:r>
      <w:proofErr w:type="spellEnd"/>
      <w:r>
        <w:t xml:space="preserve"> a </w:t>
      </w:r>
      <w:proofErr w:type="spellStart"/>
      <w:r>
        <w:t>em</w:t>
      </w:r>
      <w:proofErr w:type="spellEnd"/>
      <w:r>
        <w:t xml:space="preserve"> jednotky se pak často používají například při nastavování </w:t>
      </w:r>
      <w:proofErr w:type="spellStart"/>
      <w:r>
        <w:t>paddingu</w:t>
      </w:r>
      <w:proofErr w:type="spellEnd"/>
      <w:r>
        <w:t xml:space="preserve"> či </w:t>
      </w:r>
      <w:proofErr w:type="spellStart"/>
      <w:r>
        <w:t>marginu</w:t>
      </w:r>
      <w:proofErr w:type="spellEnd"/>
      <w:r>
        <w:t xml:space="preserve">. Důvodem je automatické zvětšování či zmenšování okrajů elementů na základě textu. Zde už poté </w:t>
      </w:r>
      <w:proofErr w:type="gramStart"/>
      <w:r>
        <w:t>záleží</w:t>
      </w:r>
      <w:proofErr w:type="gramEnd"/>
      <w:r>
        <w:t xml:space="preserve"> jestli chceme, aby okraje závisely na velikosti písma dokumentu nebo konkrétního elementu.</w:t>
      </w:r>
      <w:sdt>
        <w:sdtPr>
          <w:id w:val="832963776"/>
          <w:citation/>
        </w:sdtPr>
        <w:sdtEndPr/>
        <w:sdtContent>
          <w:r w:rsidR="00F54447">
            <w:fldChar w:fldCharType="begin"/>
          </w:r>
          <w:r w:rsidR="00F54447">
            <w:instrText xml:space="preserve"> CITATION Dav20 \l 1029 </w:instrText>
          </w:r>
          <w:r w:rsidR="00F54447">
            <w:fldChar w:fldCharType="separate"/>
          </w:r>
          <w:r w:rsidR="00F54447">
            <w:rPr>
              <w:noProof/>
            </w:rPr>
            <w:t xml:space="preserve"> (22)</w:t>
          </w:r>
          <w:r w:rsidR="00F54447">
            <w:fldChar w:fldCharType="end"/>
          </w:r>
        </w:sdtContent>
      </w:sdt>
    </w:p>
    <w:p w14:paraId="4041C94D" w14:textId="3FF5712E" w:rsidR="0023432B" w:rsidRDefault="00440DE5" w:rsidP="00440DE5">
      <w:pPr>
        <w:pStyle w:val="Neslovannadpis"/>
      </w:pPr>
      <w:bookmarkStart w:id="30" w:name="_Toc86047603"/>
      <w:bookmarkStart w:id="31" w:name="_Toc86055210"/>
      <w:bookmarkStart w:id="32" w:name="_Toc136595190"/>
      <w:r>
        <w:lastRenderedPageBreak/>
        <w:t>Závěr</w:t>
      </w:r>
      <w:bookmarkEnd w:id="30"/>
      <w:bookmarkEnd w:id="31"/>
      <w:bookmarkEnd w:id="32"/>
    </w:p>
    <w:p w14:paraId="5085749E" w14:textId="50015F1F" w:rsidR="006142C4" w:rsidRDefault="006142C4" w:rsidP="006142C4">
      <w:r>
        <w:t>Cílem práce bylo čtenáře seznámit s pravidly a konvencemi pro vývoj optimálně strukturovaných webových stránek</w:t>
      </w:r>
      <w:r w:rsidR="002C5822">
        <w:t>. K</w:t>
      </w:r>
      <w:r w:rsidR="00935B37">
        <w:t xml:space="preserve"> efektivnějšímu </w:t>
      </w:r>
      <w:r w:rsidR="002C5822">
        <w:t xml:space="preserve">naplnění tohoto cíle jsem vytvořil webovou stránku, na které jsem následně ukázal několik příkladů zmíněných pravidel a konvencí. Zároveň jsem vytvořil </w:t>
      </w:r>
      <w:proofErr w:type="spellStart"/>
      <w:r w:rsidR="002C5822">
        <w:t>kodérovo</w:t>
      </w:r>
      <w:proofErr w:type="spellEnd"/>
      <w:r w:rsidR="002C5822">
        <w:t xml:space="preserve"> desatero, které má sloužit jako časově přístupnější zdroj nejlepších postupů a může se využít v budoucích třídách i v podobě tištěné formy.</w:t>
      </w:r>
      <w:r w:rsidR="00E11BF4">
        <w:t xml:space="preserve"> K úspěšnému naplnění zmíněných cílů jsem čerpal z mnoha věrohodných zdrojů a shromažďoval </w:t>
      </w:r>
      <w:r w:rsidR="000D7229">
        <w:t xml:space="preserve">ty </w:t>
      </w:r>
      <w:proofErr w:type="spellStart"/>
      <w:r w:rsidR="00E11BF4">
        <w:t>pos</w:t>
      </w:r>
      <w:r w:rsidR="008250B7">
        <w:t>s</w:t>
      </w:r>
      <w:r w:rsidR="00E11BF4">
        <w:t>tupy</w:t>
      </w:r>
      <w:proofErr w:type="spellEnd"/>
      <w:r w:rsidR="00E11BF4">
        <w:t>, které mi přišly důležité.</w:t>
      </w:r>
    </w:p>
    <w:p w14:paraId="270974E2" w14:textId="7FC990B1" w:rsidR="00E11BF4" w:rsidRDefault="00E11BF4" w:rsidP="006142C4">
      <w:r>
        <w:t>Svou práci bych zhodnotil spíše kladně, protože</w:t>
      </w:r>
      <w:r w:rsidR="00A2785E">
        <w:t xml:space="preserve"> </w:t>
      </w:r>
      <w:r>
        <w:t xml:space="preserve">mohu říct, že jsem se naučil a zopakoval si spoustu efektivních technik a postupů psaní HTML a CSS kódu, které věřím, že se mi budou v budoucnu hodit. Největším nedostatkem práce je z mého pohledu </w:t>
      </w:r>
      <w:r w:rsidR="00793492">
        <w:t xml:space="preserve">malý </w:t>
      </w:r>
      <w:r>
        <w:t>maximální poč</w:t>
      </w:r>
      <w:r w:rsidR="00793492">
        <w:t>et</w:t>
      </w:r>
      <w:r>
        <w:t xml:space="preserve"> slov, kvůli kterému jsem nebyl o postupech schopen psát detailněji a některé jsem musel kompletně vynechat.</w:t>
      </w:r>
    </w:p>
    <w:p w14:paraId="0EBA1A3F" w14:textId="77777777" w:rsidR="006F508F" w:rsidRDefault="006F508F" w:rsidP="00440DE5">
      <w:pPr>
        <w:pStyle w:val="Neslovannadpis"/>
      </w:pPr>
      <w:bookmarkStart w:id="33" w:name="_Toc86047604"/>
      <w:bookmarkStart w:id="34" w:name="_Toc86055211"/>
      <w:bookmarkStart w:id="35" w:name="_Toc136595191"/>
      <w:r>
        <w:lastRenderedPageBreak/>
        <w:t>Seznam zkratek a odborných výrazů</w:t>
      </w:r>
      <w:bookmarkEnd w:id="33"/>
      <w:bookmarkEnd w:id="34"/>
      <w:bookmarkEnd w:id="35"/>
    </w:p>
    <w:p w14:paraId="148D90E5" w14:textId="77777777" w:rsidR="006F508F" w:rsidRDefault="006F508F" w:rsidP="006F508F">
      <w:pPr>
        <w:pStyle w:val="Pojem"/>
      </w:pPr>
      <w:r>
        <w:t>HTML</w:t>
      </w:r>
    </w:p>
    <w:p w14:paraId="15FC68E7" w14:textId="77777777" w:rsidR="006F508F" w:rsidRDefault="006F508F" w:rsidP="006F508F">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rsidR="0068064C">
        <w:t xml:space="preserve"> – značkovací jazyk používaný pro tvorbu webových stránek.</w:t>
      </w:r>
    </w:p>
    <w:p w14:paraId="071B6008" w14:textId="041CC900" w:rsidR="00B02736" w:rsidRDefault="00B02736" w:rsidP="00B02736">
      <w:pPr>
        <w:pStyle w:val="Pojem"/>
      </w:pPr>
      <w:r>
        <w:t>CSS</w:t>
      </w:r>
    </w:p>
    <w:p w14:paraId="4466A551" w14:textId="483AE4D9" w:rsidR="00B02736" w:rsidRDefault="00B02736" w:rsidP="00B02736">
      <w:pPr>
        <w:pStyle w:val="Vysvtlenpojmu"/>
      </w:pPr>
      <w:proofErr w:type="spellStart"/>
      <w:r>
        <w:t>Cascading</w:t>
      </w:r>
      <w:proofErr w:type="spellEnd"/>
      <w:r>
        <w:t xml:space="preserve"> Style </w:t>
      </w:r>
      <w:proofErr w:type="spellStart"/>
      <w:r>
        <w:t>Sheets</w:t>
      </w:r>
      <w:proofErr w:type="spellEnd"/>
      <w:r>
        <w:t xml:space="preserve"> – jazyk pro stylování obsahu na webových stránkách.</w:t>
      </w:r>
    </w:p>
    <w:p w14:paraId="190DD6FF" w14:textId="0D25AA27" w:rsidR="003A590E" w:rsidRDefault="003A590E" w:rsidP="003A590E">
      <w:pPr>
        <w:pStyle w:val="Pojem"/>
      </w:pPr>
      <w:r>
        <w:t>BEM</w:t>
      </w:r>
    </w:p>
    <w:p w14:paraId="267EFCCD" w14:textId="3D0376C1" w:rsidR="003A590E" w:rsidRDefault="003A590E" w:rsidP="003A590E">
      <w:pPr>
        <w:pStyle w:val="Vysvtlenpojmu"/>
      </w:pPr>
      <w:r>
        <w:t>Blok, element, modifikátor – konvence pro pojmenovávání tříd v CSS</w:t>
      </w:r>
    </w:p>
    <w:p w14:paraId="16BD7A60" w14:textId="091599F6" w:rsidR="003A590E" w:rsidRDefault="003A590E" w:rsidP="003A590E">
      <w:pPr>
        <w:pStyle w:val="Pojem"/>
      </w:pPr>
      <w:r>
        <w:t>DRY</w:t>
      </w:r>
    </w:p>
    <w:p w14:paraId="13F6EFF1" w14:textId="566B3B86" w:rsidR="003A590E" w:rsidRPr="003A590E" w:rsidRDefault="003A590E" w:rsidP="003A590E">
      <w:pPr>
        <w:pStyle w:val="Vysvtlenpojmu"/>
      </w:pPr>
      <w:r>
        <w:t xml:space="preserve">Don’t </w:t>
      </w:r>
      <w:proofErr w:type="spellStart"/>
      <w:r>
        <w:t>repeat</w:t>
      </w:r>
      <w:proofErr w:type="spellEnd"/>
      <w:r>
        <w:t xml:space="preserve"> </w:t>
      </w:r>
      <w:proofErr w:type="spellStart"/>
      <w:r>
        <w:t>yourself</w:t>
      </w:r>
      <w:proofErr w:type="spellEnd"/>
      <w:r>
        <w:t xml:space="preserve"> – postup psaní kódu, tak abychom neopakovali </w:t>
      </w:r>
      <w:proofErr w:type="gramStart"/>
      <w:r>
        <w:t>to</w:t>
      </w:r>
      <w:proofErr w:type="gramEnd"/>
      <w:r>
        <w:t xml:space="preserve"> co jsme už napsali</w:t>
      </w:r>
    </w:p>
    <w:p w14:paraId="0F5112E1" w14:textId="77777777" w:rsidR="00440DE5" w:rsidRDefault="00440DE5" w:rsidP="00440DE5">
      <w:pPr>
        <w:pStyle w:val="Neslovannadpis"/>
      </w:pPr>
      <w:bookmarkStart w:id="36" w:name="_Toc86047605"/>
      <w:bookmarkStart w:id="37" w:name="_Toc86055212"/>
      <w:bookmarkStart w:id="38" w:name="_Toc136595192"/>
      <w:r>
        <w:lastRenderedPageBreak/>
        <w:t>Seznam obrázků</w:t>
      </w:r>
      <w:bookmarkEnd w:id="36"/>
      <w:bookmarkEnd w:id="37"/>
      <w:bookmarkEnd w:id="38"/>
    </w:p>
    <w:p w14:paraId="4C3671AE" w14:textId="25AD7DE0" w:rsidR="00F52A52" w:rsidRDefault="00440DE5">
      <w:pPr>
        <w:pStyle w:val="Seznamobrzk"/>
        <w:tabs>
          <w:tab w:val="right" w:leader="dot" w:pos="9062"/>
        </w:tabs>
        <w:rPr>
          <w:rFonts w:eastAsiaTheme="minorEastAsia"/>
          <w:noProof/>
          <w:kern w:val="2"/>
          <w:sz w:val="22"/>
          <w:lang w:eastAsia="cs-CZ"/>
          <w14:ligatures w14:val="standardContextual"/>
        </w:rPr>
      </w:pPr>
      <w:r>
        <w:rPr>
          <w:sz w:val="22"/>
        </w:rPr>
        <w:fldChar w:fldCharType="begin"/>
      </w:r>
      <w:r>
        <w:instrText xml:space="preserve"> TOC \h \z \c "Obrázek" </w:instrText>
      </w:r>
      <w:r>
        <w:rPr>
          <w:sz w:val="22"/>
        </w:rPr>
        <w:fldChar w:fldCharType="separate"/>
      </w:r>
      <w:hyperlink w:anchor="_Toc136005104" w:history="1">
        <w:r w:rsidR="00F52A52" w:rsidRPr="00736955">
          <w:rPr>
            <w:rStyle w:val="Hypertextovodkaz"/>
            <w:noProof/>
          </w:rPr>
          <w:t>Obrázek 1 Struktura stránky bez využití sémantických tagů vlevo a s jejich využitím vpravo (7)</w:t>
        </w:r>
        <w:r w:rsidR="00F52A52">
          <w:rPr>
            <w:noProof/>
            <w:webHidden/>
          </w:rPr>
          <w:tab/>
        </w:r>
        <w:r w:rsidR="00F52A52">
          <w:rPr>
            <w:noProof/>
            <w:webHidden/>
          </w:rPr>
          <w:fldChar w:fldCharType="begin"/>
        </w:r>
        <w:r w:rsidR="00F52A52">
          <w:rPr>
            <w:noProof/>
            <w:webHidden/>
          </w:rPr>
          <w:instrText xml:space="preserve"> PAGEREF _Toc136005104 \h </w:instrText>
        </w:r>
        <w:r w:rsidR="00F52A52">
          <w:rPr>
            <w:noProof/>
            <w:webHidden/>
          </w:rPr>
        </w:r>
        <w:r w:rsidR="00F52A52">
          <w:rPr>
            <w:noProof/>
            <w:webHidden/>
          </w:rPr>
          <w:fldChar w:fldCharType="separate"/>
        </w:r>
        <w:r w:rsidR="00EB4020">
          <w:rPr>
            <w:noProof/>
            <w:webHidden/>
          </w:rPr>
          <w:t>4</w:t>
        </w:r>
        <w:r w:rsidR="00F52A52">
          <w:rPr>
            <w:noProof/>
            <w:webHidden/>
          </w:rPr>
          <w:fldChar w:fldCharType="end"/>
        </w:r>
      </w:hyperlink>
    </w:p>
    <w:p w14:paraId="5FB3FBB2" w14:textId="4929781F" w:rsidR="00F52A52" w:rsidRDefault="00E528E8">
      <w:pPr>
        <w:pStyle w:val="Seznamobrzk"/>
        <w:tabs>
          <w:tab w:val="right" w:leader="dot" w:pos="9062"/>
        </w:tabs>
        <w:rPr>
          <w:rFonts w:eastAsiaTheme="minorEastAsia"/>
          <w:noProof/>
          <w:kern w:val="2"/>
          <w:sz w:val="22"/>
          <w:lang w:eastAsia="cs-CZ"/>
          <w14:ligatures w14:val="standardContextual"/>
        </w:rPr>
      </w:pPr>
      <w:hyperlink w:anchor="_Toc136005105" w:history="1">
        <w:r w:rsidR="00F52A52" w:rsidRPr="00736955">
          <w:rPr>
            <w:rStyle w:val="Hypertextovodkaz"/>
            <w:noProof/>
          </w:rPr>
          <w:t>Obrázek 2 Vzorový obrázek z webové stránky</w:t>
        </w:r>
        <w:r w:rsidR="00F52A52">
          <w:rPr>
            <w:noProof/>
            <w:webHidden/>
          </w:rPr>
          <w:tab/>
        </w:r>
        <w:r w:rsidR="00F52A52">
          <w:rPr>
            <w:noProof/>
            <w:webHidden/>
          </w:rPr>
          <w:fldChar w:fldCharType="begin"/>
        </w:r>
        <w:r w:rsidR="00F52A52">
          <w:rPr>
            <w:noProof/>
            <w:webHidden/>
          </w:rPr>
          <w:instrText xml:space="preserve"> PAGEREF _Toc136005105 \h </w:instrText>
        </w:r>
        <w:r w:rsidR="00F52A52">
          <w:rPr>
            <w:noProof/>
            <w:webHidden/>
          </w:rPr>
        </w:r>
        <w:r w:rsidR="00F52A52">
          <w:rPr>
            <w:noProof/>
            <w:webHidden/>
          </w:rPr>
          <w:fldChar w:fldCharType="separate"/>
        </w:r>
        <w:r w:rsidR="00EB4020">
          <w:rPr>
            <w:noProof/>
            <w:webHidden/>
          </w:rPr>
          <w:t>6</w:t>
        </w:r>
        <w:r w:rsidR="00F52A52">
          <w:rPr>
            <w:noProof/>
            <w:webHidden/>
          </w:rPr>
          <w:fldChar w:fldCharType="end"/>
        </w:r>
      </w:hyperlink>
    </w:p>
    <w:p w14:paraId="16CBD38D" w14:textId="220AFF7F" w:rsidR="00F52A52" w:rsidRDefault="00E528E8">
      <w:pPr>
        <w:pStyle w:val="Seznamobrzk"/>
        <w:tabs>
          <w:tab w:val="right" w:leader="dot" w:pos="9062"/>
        </w:tabs>
        <w:rPr>
          <w:rFonts w:eastAsiaTheme="minorEastAsia"/>
          <w:noProof/>
          <w:kern w:val="2"/>
          <w:sz w:val="22"/>
          <w:lang w:eastAsia="cs-CZ"/>
          <w14:ligatures w14:val="standardContextual"/>
        </w:rPr>
      </w:pPr>
      <w:hyperlink w:anchor="_Toc136005106" w:history="1">
        <w:r w:rsidR="00F52A52" w:rsidRPr="00736955">
          <w:rPr>
            <w:rStyle w:val="Hypertextovodkaz"/>
            <w:noProof/>
          </w:rPr>
          <w:t>Obrázek 3 Dvě varianty tlačítka</w:t>
        </w:r>
        <w:r w:rsidR="00F52A52">
          <w:rPr>
            <w:noProof/>
            <w:webHidden/>
          </w:rPr>
          <w:tab/>
        </w:r>
        <w:r w:rsidR="00F52A52">
          <w:rPr>
            <w:noProof/>
            <w:webHidden/>
          </w:rPr>
          <w:fldChar w:fldCharType="begin"/>
        </w:r>
        <w:r w:rsidR="00F52A52">
          <w:rPr>
            <w:noProof/>
            <w:webHidden/>
          </w:rPr>
          <w:instrText xml:space="preserve"> PAGEREF _Toc136005106 \h </w:instrText>
        </w:r>
        <w:r w:rsidR="00F52A52">
          <w:rPr>
            <w:noProof/>
            <w:webHidden/>
          </w:rPr>
        </w:r>
        <w:r w:rsidR="00F52A52">
          <w:rPr>
            <w:noProof/>
            <w:webHidden/>
          </w:rPr>
          <w:fldChar w:fldCharType="separate"/>
        </w:r>
        <w:r w:rsidR="00EB4020">
          <w:rPr>
            <w:noProof/>
            <w:webHidden/>
          </w:rPr>
          <w:t>9</w:t>
        </w:r>
        <w:r w:rsidR="00F52A52">
          <w:rPr>
            <w:noProof/>
            <w:webHidden/>
          </w:rPr>
          <w:fldChar w:fldCharType="end"/>
        </w:r>
      </w:hyperlink>
    </w:p>
    <w:p w14:paraId="247F93AD" w14:textId="484F1C4E" w:rsidR="00F52A52" w:rsidRDefault="00E528E8">
      <w:pPr>
        <w:pStyle w:val="Seznamobrzk"/>
        <w:tabs>
          <w:tab w:val="right" w:leader="dot" w:pos="9062"/>
        </w:tabs>
        <w:rPr>
          <w:rFonts w:eastAsiaTheme="minorEastAsia"/>
          <w:noProof/>
          <w:kern w:val="2"/>
          <w:sz w:val="22"/>
          <w:lang w:eastAsia="cs-CZ"/>
          <w14:ligatures w14:val="standardContextual"/>
        </w:rPr>
      </w:pPr>
      <w:hyperlink w:anchor="_Toc136005107" w:history="1">
        <w:r w:rsidR="00F52A52" w:rsidRPr="00736955">
          <w:rPr>
            <w:rStyle w:val="Hypertextovodkaz"/>
            <w:noProof/>
          </w:rPr>
          <w:t>Obrázek 4 Vzorový obrázek elementu využívajícího BEM</w:t>
        </w:r>
        <w:r w:rsidR="00F52A52">
          <w:rPr>
            <w:noProof/>
            <w:webHidden/>
          </w:rPr>
          <w:tab/>
        </w:r>
        <w:r w:rsidR="00F52A52">
          <w:rPr>
            <w:noProof/>
            <w:webHidden/>
          </w:rPr>
          <w:fldChar w:fldCharType="begin"/>
        </w:r>
        <w:r w:rsidR="00F52A52">
          <w:rPr>
            <w:noProof/>
            <w:webHidden/>
          </w:rPr>
          <w:instrText xml:space="preserve"> PAGEREF _Toc136005107 \h </w:instrText>
        </w:r>
        <w:r w:rsidR="00F52A52">
          <w:rPr>
            <w:noProof/>
            <w:webHidden/>
          </w:rPr>
        </w:r>
        <w:r w:rsidR="00F52A52">
          <w:rPr>
            <w:noProof/>
            <w:webHidden/>
          </w:rPr>
          <w:fldChar w:fldCharType="separate"/>
        </w:r>
        <w:r w:rsidR="00EB4020">
          <w:rPr>
            <w:noProof/>
            <w:webHidden/>
          </w:rPr>
          <w:t>11</w:t>
        </w:r>
        <w:r w:rsidR="00F52A52">
          <w:rPr>
            <w:noProof/>
            <w:webHidden/>
          </w:rPr>
          <w:fldChar w:fldCharType="end"/>
        </w:r>
      </w:hyperlink>
    </w:p>
    <w:p w14:paraId="09E960F0" w14:textId="4D512A50" w:rsidR="002570DC" w:rsidRDefault="00440DE5" w:rsidP="00394D8A">
      <w:r>
        <w:fldChar w:fldCharType="end"/>
      </w:r>
      <w:bookmarkStart w:id="39" w:name="_Toc86047606"/>
    </w:p>
    <w:bookmarkStart w:id="40" w:name="_Toc86055213" w:displacedByCustomXml="next"/>
    <w:bookmarkStart w:id="41" w:name="_Toc13659519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59387C0D" w14:textId="77777777" w:rsidR="00440DE5" w:rsidRPr="00394D8A" w:rsidRDefault="002570DC" w:rsidP="00394D8A">
          <w:pPr>
            <w:pStyle w:val="Neslovannadpis"/>
          </w:pPr>
          <w:r w:rsidRPr="00394D8A">
            <w:t>Použité zdroje</w:t>
          </w:r>
          <w:bookmarkEnd w:id="39"/>
          <w:bookmarkEnd w:id="41"/>
          <w:bookmarkEnd w:id="40"/>
        </w:p>
        <w:p w14:paraId="4DF8A5FE" w14:textId="77777777" w:rsidR="002F7D4F" w:rsidRDefault="00440DE5" w:rsidP="002F7D4F">
          <w:pPr>
            <w:pStyle w:val="Bibliografie"/>
            <w:rPr>
              <w:noProof/>
              <w:szCs w:val="24"/>
            </w:rPr>
          </w:pPr>
          <w:r>
            <w:fldChar w:fldCharType="begin"/>
          </w:r>
          <w:r>
            <w:instrText>BIBLIOGRAPHY</w:instrText>
          </w:r>
          <w:r>
            <w:fldChar w:fldCharType="separate"/>
          </w:r>
          <w:r w:rsidR="002F7D4F">
            <w:rPr>
              <w:noProof/>
            </w:rPr>
            <w:t xml:space="preserve">1. </w:t>
          </w:r>
          <w:r w:rsidR="002F7D4F">
            <w:rPr>
              <w:b/>
              <w:bCs/>
              <w:noProof/>
            </w:rPr>
            <w:t>Mozilla Corporation.</w:t>
          </w:r>
          <w:r w:rsidR="002F7D4F">
            <w:rPr>
              <w:noProof/>
            </w:rPr>
            <w:t xml:space="preserve"> HTML: HyperText Markup Language. </w:t>
          </w:r>
          <w:r w:rsidR="002F7D4F">
            <w:rPr>
              <w:i/>
              <w:iCs/>
              <w:noProof/>
            </w:rPr>
            <w:t xml:space="preserve">The MDN Web Docs. </w:t>
          </w:r>
          <w:r w:rsidR="002F7D4F">
            <w:rPr>
              <w:noProof/>
            </w:rPr>
            <w:t>[Online] Mozilla Corporation, 13. Sebtember 2022. [Citace: 30. Sebtember 2022.] https://developer.mozilla.org/en-US/docs/Web/HTML.</w:t>
          </w:r>
        </w:p>
        <w:p w14:paraId="5704F1E4" w14:textId="77777777" w:rsidR="002F7D4F" w:rsidRDefault="002F7D4F" w:rsidP="002F7D4F">
          <w:pPr>
            <w:pStyle w:val="Bibliografie"/>
            <w:rPr>
              <w:noProof/>
            </w:rPr>
          </w:pPr>
          <w:r>
            <w:rPr>
              <w:noProof/>
            </w:rPr>
            <w:t xml:space="preserve">2. —. CSS Basics. </w:t>
          </w:r>
          <w:r>
            <w:rPr>
              <w:i/>
              <w:iCs/>
              <w:noProof/>
            </w:rPr>
            <w:t xml:space="preserve">MDN Web Docs. </w:t>
          </w:r>
          <w:r>
            <w:rPr>
              <w:noProof/>
            </w:rPr>
            <w:t>[Online] Mozilla Corporation, 19. September 2022. [Citace: 2. December 2022.] https://developer.mozilla.org/en-US/docs/Learn/Getting_started_with_the_web/CSS_basics.</w:t>
          </w:r>
        </w:p>
        <w:p w14:paraId="73C091E4" w14:textId="77777777" w:rsidR="002F7D4F" w:rsidRDefault="002F7D4F" w:rsidP="002F7D4F">
          <w:pPr>
            <w:pStyle w:val="Bibliografie"/>
            <w:rPr>
              <w:noProof/>
            </w:rPr>
          </w:pPr>
          <w:r>
            <w:rPr>
              <w:noProof/>
            </w:rPr>
            <w:t xml:space="preserve">3. </w:t>
          </w:r>
          <w:r>
            <w:rPr>
              <w:b/>
              <w:bCs/>
              <w:noProof/>
            </w:rPr>
            <w:t>Geekboots.</w:t>
          </w:r>
          <w:r>
            <w:rPr>
              <w:noProof/>
            </w:rPr>
            <w:t xml:space="preserve"> Difference between GOOD code and BAD code. </w:t>
          </w:r>
          <w:r>
            <w:rPr>
              <w:i/>
              <w:iCs/>
              <w:noProof/>
            </w:rPr>
            <w:t xml:space="preserve">Geekboots - A Place for Programmer &amp; Tech Enthusiast. </w:t>
          </w:r>
          <w:r>
            <w:rPr>
              <w:noProof/>
            </w:rPr>
            <w:t>[Online] 5. Únor 2018. [Citace: 18. Březen 2023.] https://www.geekboots.com/story/difference-between-good-code-and-bad-code.</w:t>
          </w:r>
        </w:p>
        <w:p w14:paraId="3DA9BE68" w14:textId="77777777" w:rsidR="002F7D4F" w:rsidRDefault="002F7D4F" w:rsidP="002F7D4F">
          <w:pPr>
            <w:pStyle w:val="Bibliografie"/>
            <w:rPr>
              <w:noProof/>
            </w:rPr>
          </w:pPr>
          <w:r>
            <w:rPr>
              <w:noProof/>
            </w:rPr>
            <w:t xml:space="preserve">4. </w:t>
          </w:r>
          <w:r>
            <w:rPr>
              <w:b/>
              <w:bCs/>
              <w:noProof/>
            </w:rPr>
            <w:t>Svarrer, Ulrich.</w:t>
          </w:r>
          <w:r>
            <w:rPr>
              <w:noProof/>
            </w:rPr>
            <w:t xml:space="preserve"> Why Clean and Valid HTML Code is Important for SEO. </w:t>
          </w:r>
          <w:r>
            <w:rPr>
              <w:i/>
              <w:iCs/>
              <w:noProof/>
            </w:rPr>
            <w:t xml:space="preserve">Bonzer. </w:t>
          </w:r>
          <w:r>
            <w:rPr>
              <w:noProof/>
            </w:rPr>
            <w:t>[Online] Bonzer ApS, 28. Prosinec 2022. [Citace: 19. Březen 2023.] https://bonzer.io/html-code-seo/.</w:t>
          </w:r>
        </w:p>
        <w:p w14:paraId="33FA68E2" w14:textId="77777777" w:rsidR="002F7D4F" w:rsidRDefault="002F7D4F" w:rsidP="002F7D4F">
          <w:pPr>
            <w:pStyle w:val="Bibliografie"/>
            <w:rPr>
              <w:noProof/>
            </w:rPr>
          </w:pPr>
          <w:r>
            <w:rPr>
              <w:noProof/>
            </w:rPr>
            <w:t xml:space="preserve">5. </w:t>
          </w:r>
          <w:r>
            <w:rPr>
              <w:b/>
              <w:bCs/>
              <w:noProof/>
            </w:rPr>
            <w:t>James, Oliver.</w:t>
          </w:r>
          <w:r>
            <w:rPr>
              <w:noProof/>
            </w:rPr>
            <w:t xml:space="preserve"> Semantic HTML. </w:t>
          </w:r>
          <w:r>
            <w:rPr>
              <w:i/>
              <w:iCs/>
              <w:noProof/>
            </w:rPr>
            <w:t xml:space="preserve">Internet is Hard. </w:t>
          </w:r>
          <w:r>
            <w:rPr>
              <w:noProof/>
            </w:rPr>
            <w:t>[Online] internetishard.com. [Citace: 25. Březen 2023.] https://internetingishard.netlify.app/html-and-css/semantic-html/index.html.</w:t>
          </w:r>
        </w:p>
        <w:p w14:paraId="28967C6C" w14:textId="77777777" w:rsidR="002F7D4F" w:rsidRDefault="002F7D4F" w:rsidP="002F7D4F">
          <w:pPr>
            <w:pStyle w:val="Bibliografie"/>
            <w:rPr>
              <w:noProof/>
            </w:rPr>
          </w:pPr>
          <w:r>
            <w:rPr>
              <w:noProof/>
            </w:rPr>
            <w:t xml:space="preserve">6. </w:t>
          </w:r>
          <w:r>
            <w:rPr>
              <w:b/>
              <w:bCs/>
              <w:noProof/>
            </w:rPr>
            <w:t>Pavlik, Vlado.</w:t>
          </w:r>
          <w:r>
            <w:rPr>
              <w:noProof/>
            </w:rPr>
            <w:t xml:space="preserve"> Semantic HTML: What It Is and How to Use It Correctly. </w:t>
          </w:r>
          <w:r>
            <w:rPr>
              <w:i/>
              <w:iCs/>
              <w:noProof/>
            </w:rPr>
            <w:t xml:space="preserve">Semrush Blog. </w:t>
          </w:r>
          <w:r>
            <w:rPr>
              <w:noProof/>
            </w:rPr>
            <w:t>[Online] Semrush, 2. Prosinec 2022. [Citace: 25. Březen 2023.] https://www.semrush.com/blog/semantic-html5-guide/.</w:t>
          </w:r>
        </w:p>
        <w:p w14:paraId="302FF84D" w14:textId="77777777" w:rsidR="002F7D4F" w:rsidRDefault="002F7D4F" w:rsidP="002F7D4F">
          <w:pPr>
            <w:pStyle w:val="Bibliografie"/>
            <w:rPr>
              <w:noProof/>
            </w:rPr>
          </w:pPr>
          <w:r>
            <w:rPr>
              <w:noProof/>
            </w:rPr>
            <w:t xml:space="preserve">7. </w:t>
          </w:r>
          <w:r>
            <w:rPr>
              <w:b/>
              <w:bCs/>
              <w:noProof/>
            </w:rPr>
            <w:t>Brevity Digital Design and Marketing.</w:t>
          </w:r>
          <w:r>
            <w:rPr>
              <w:noProof/>
            </w:rPr>
            <w:t xml:space="preserve"> SEMANTIC HTML FOR MEANINGFUL WEBPAGES. </w:t>
          </w:r>
          <w:r>
            <w:rPr>
              <w:i/>
              <w:iCs/>
              <w:noProof/>
            </w:rPr>
            <w:t xml:space="preserve">Brevity. </w:t>
          </w:r>
          <w:r>
            <w:rPr>
              <w:noProof/>
            </w:rPr>
            <w:t>[Online] Brevity Digital Design and Marketing, 11. Srpen 2017. [Citace: 25. Březen 2023.] https://seekbrevity.com/semantic-markup-important-web-design/#main-navigation.</w:t>
          </w:r>
        </w:p>
        <w:p w14:paraId="3B557D3C" w14:textId="77777777" w:rsidR="002F7D4F" w:rsidRDefault="002F7D4F" w:rsidP="002F7D4F">
          <w:pPr>
            <w:pStyle w:val="Bibliografie"/>
            <w:rPr>
              <w:noProof/>
            </w:rPr>
          </w:pPr>
          <w:r>
            <w:rPr>
              <w:noProof/>
            </w:rPr>
            <w:t xml:space="preserve">8. </w:t>
          </w:r>
          <w:r>
            <w:rPr>
              <w:b/>
              <w:bCs/>
              <w:noProof/>
            </w:rPr>
            <w:t>Fitzgerald, Anna.</w:t>
          </w:r>
          <w:r>
            <w:rPr>
              <w:noProof/>
            </w:rPr>
            <w:t xml:space="preserve"> How to Use the Section Element in HTML. </w:t>
          </w:r>
          <w:r>
            <w:rPr>
              <w:i/>
              <w:iCs/>
              <w:noProof/>
            </w:rPr>
            <w:t xml:space="preserve">Hubspot. </w:t>
          </w:r>
          <w:r>
            <w:rPr>
              <w:noProof/>
            </w:rPr>
            <w:t>[Online] HubSpot, Inc., 17. Listopad 2022. [Citace: 25. Březen 2023.] https://blog.hubspot.com/website/section-in-html.</w:t>
          </w:r>
        </w:p>
        <w:p w14:paraId="59B249C7" w14:textId="77777777" w:rsidR="002F7D4F" w:rsidRDefault="002F7D4F" w:rsidP="002F7D4F">
          <w:pPr>
            <w:pStyle w:val="Bibliografie"/>
            <w:rPr>
              <w:noProof/>
            </w:rPr>
          </w:pPr>
          <w:r>
            <w:rPr>
              <w:noProof/>
            </w:rPr>
            <w:t xml:space="preserve">9. </w:t>
          </w:r>
          <w:r>
            <w:rPr>
              <w:b/>
              <w:bCs/>
              <w:noProof/>
            </w:rPr>
            <w:t>Bhattacharya, Joydeep.</w:t>
          </w:r>
          <w:r>
            <w:rPr>
              <w:noProof/>
            </w:rPr>
            <w:t xml:space="preserve"> HTML Lang Attribute: What Is It? Why Is It Important? </w:t>
          </w:r>
          <w:r>
            <w:rPr>
              <w:i/>
              <w:iCs/>
              <w:noProof/>
            </w:rPr>
            <w:t xml:space="preserve">SEOptimer. </w:t>
          </w:r>
          <w:r>
            <w:rPr>
              <w:noProof/>
            </w:rPr>
            <w:t>[Online] SEOptimer. [Citace: 17. Duben 2023.] https://www.seoptimer.com/blog/html-lang-attribute/.</w:t>
          </w:r>
        </w:p>
        <w:p w14:paraId="27C52F1C" w14:textId="77777777" w:rsidR="002F7D4F" w:rsidRDefault="002F7D4F" w:rsidP="002F7D4F">
          <w:pPr>
            <w:pStyle w:val="Bibliografie"/>
            <w:rPr>
              <w:noProof/>
            </w:rPr>
          </w:pPr>
          <w:r>
            <w:rPr>
              <w:noProof/>
            </w:rPr>
            <w:lastRenderedPageBreak/>
            <w:t xml:space="preserve">10. </w:t>
          </w:r>
          <w:r>
            <w:rPr>
              <w:b/>
              <w:bCs/>
              <w:noProof/>
            </w:rPr>
            <w:t>CESS.</w:t>
          </w:r>
          <w:r>
            <w:rPr>
              <w:noProof/>
            </w:rPr>
            <w:t xml:space="preserve"> HTML Best Practices – How to Build a Better HTML-Based Website. </w:t>
          </w:r>
          <w:r>
            <w:rPr>
              <w:i/>
              <w:iCs/>
              <w:noProof/>
            </w:rPr>
            <w:t xml:space="preserve">freeCodeCamp. </w:t>
          </w:r>
          <w:r>
            <w:rPr>
              <w:noProof/>
            </w:rPr>
            <w:t>[Online] Free Code Camp, Inc., 3. Leden 2022. [Citace: 17. Duben 2022.] https://www.freecodecamp.org/news/html-best-practices/.</w:t>
          </w:r>
        </w:p>
        <w:p w14:paraId="52AD1A84" w14:textId="77777777" w:rsidR="002F7D4F" w:rsidRDefault="002F7D4F" w:rsidP="002F7D4F">
          <w:pPr>
            <w:pStyle w:val="Bibliografie"/>
            <w:rPr>
              <w:noProof/>
            </w:rPr>
          </w:pPr>
          <w:r>
            <w:rPr>
              <w:noProof/>
            </w:rPr>
            <w:t xml:space="preserve">11. </w:t>
          </w:r>
          <w:r>
            <w:rPr>
              <w:b/>
              <w:bCs/>
              <w:noProof/>
            </w:rPr>
            <w:t>Silva, Carlos.</w:t>
          </w:r>
          <w:r>
            <w:rPr>
              <w:noProof/>
            </w:rPr>
            <w:t xml:space="preserve"> What Is an H1 Tag? Why It Matters &amp; Best Practices for SEO. </w:t>
          </w:r>
          <w:r>
            <w:rPr>
              <w:i/>
              <w:iCs/>
              <w:noProof/>
            </w:rPr>
            <w:t xml:space="preserve">Semrush Blog. </w:t>
          </w:r>
          <w:r>
            <w:rPr>
              <w:noProof/>
            </w:rPr>
            <w:t>[Online] Semrush, 17. Listopad 2022. [Citace: 17. Duben 2023.] https://www.semrush.com/blog/h1-tag/.</w:t>
          </w:r>
        </w:p>
        <w:p w14:paraId="55DF0F85" w14:textId="77777777" w:rsidR="002F7D4F" w:rsidRDefault="002F7D4F" w:rsidP="002F7D4F">
          <w:pPr>
            <w:pStyle w:val="Bibliografie"/>
            <w:rPr>
              <w:noProof/>
            </w:rPr>
          </w:pPr>
          <w:r>
            <w:rPr>
              <w:noProof/>
            </w:rPr>
            <w:t xml:space="preserve">12. </w:t>
          </w:r>
          <w:r>
            <w:rPr>
              <w:b/>
              <w:bCs/>
              <w:noProof/>
            </w:rPr>
            <w:t>Olawanle, Joel.</w:t>
          </w:r>
          <w:r>
            <w:rPr>
              <w:noProof/>
            </w:rPr>
            <w:t xml:space="preserve"> What is Alt Text? Image Alt Text HTML Example. </w:t>
          </w:r>
          <w:r>
            <w:rPr>
              <w:i/>
              <w:iCs/>
              <w:noProof/>
            </w:rPr>
            <w:t xml:space="preserve">freeCodeCamp. </w:t>
          </w:r>
          <w:r>
            <w:rPr>
              <w:noProof/>
            </w:rPr>
            <w:t>[Online] Free Code Camp, Inc., 16. Září 2022. [Citace: 20. Duben 2022.] https://www.freecodecamp.org/news/what-is-alt-text-image-alt-text-html-example/.</w:t>
          </w:r>
        </w:p>
        <w:p w14:paraId="69634BCA" w14:textId="77777777" w:rsidR="002F7D4F" w:rsidRDefault="002F7D4F" w:rsidP="002F7D4F">
          <w:pPr>
            <w:pStyle w:val="Bibliografie"/>
            <w:rPr>
              <w:noProof/>
            </w:rPr>
          </w:pPr>
          <w:r>
            <w:rPr>
              <w:noProof/>
            </w:rPr>
            <w:t xml:space="preserve">13. </w:t>
          </w:r>
          <w:r>
            <w:rPr>
              <w:b/>
              <w:bCs/>
              <w:noProof/>
            </w:rPr>
            <w:t>SEOMoz, Inc.</w:t>
          </w:r>
          <w:r>
            <w:rPr>
              <w:noProof/>
            </w:rPr>
            <w:t xml:space="preserve"> Alt Text. </w:t>
          </w:r>
          <w:r>
            <w:rPr>
              <w:i/>
              <w:iCs/>
              <w:noProof/>
            </w:rPr>
            <w:t xml:space="preserve">MOZ. </w:t>
          </w:r>
          <w:r>
            <w:rPr>
              <w:noProof/>
            </w:rPr>
            <w:t>[Online] SEOMoz, Inc. [Citace: 20. Duben 2023.] https://moz.com/learn/seo/alt-text.</w:t>
          </w:r>
        </w:p>
        <w:p w14:paraId="215F627F" w14:textId="77777777" w:rsidR="002F7D4F" w:rsidRDefault="002F7D4F" w:rsidP="002F7D4F">
          <w:pPr>
            <w:pStyle w:val="Bibliografie"/>
            <w:rPr>
              <w:noProof/>
            </w:rPr>
          </w:pPr>
          <w:r>
            <w:rPr>
              <w:noProof/>
            </w:rPr>
            <w:t xml:space="preserve">14. </w:t>
          </w:r>
          <w:r>
            <w:rPr>
              <w:b/>
              <w:bCs/>
              <w:noProof/>
            </w:rPr>
            <w:t>Corporation, Mozilla.</w:t>
          </w:r>
          <w:r>
            <w:rPr>
              <w:noProof/>
            </w:rPr>
            <w:t xml:space="preserve"> &lt;figure&gt;: The Figure with Optional Caption element. </w:t>
          </w:r>
          <w:r>
            <w:rPr>
              <w:i/>
              <w:iCs/>
              <w:noProof/>
            </w:rPr>
            <w:t xml:space="preserve">MDN Web Docs. </w:t>
          </w:r>
          <w:r>
            <w:rPr>
              <w:noProof/>
            </w:rPr>
            <w:t>[Online] Mozilla Corporation, 13. Duben 2023. [Citace: 20. Duben 2023.] https://developer.mozilla.org/en-US/docs/Web/HTML/Element/figcaption.</w:t>
          </w:r>
        </w:p>
        <w:p w14:paraId="63525B01" w14:textId="77777777" w:rsidR="002F7D4F" w:rsidRDefault="002F7D4F" w:rsidP="002F7D4F">
          <w:pPr>
            <w:pStyle w:val="Bibliografie"/>
            <w:rPr>
              <w:noProof/>
            </w:rPr>
          </w:pPr>
          <w:r>
            <w:rPr>
              <w:noProof/>
            </w:rPr>
            <w:t xml:space="preserve">15. </w:t>
          </w:r>
          <w:r>
            <w:rPr>
              <w:b/>
              <w:bCs/>
              <w:noProof/>
            </w:rPr>
            <w:t>Kumar, Satyam.</w:t>
          </w:r>
          <w:r>
            <w:rPr>
              <w:noProof/>
            </w:rPr>
            <w:t xml:space="preserve"> HTML5 - When to use &lt;figure&gt;. </w:t>
          </w:r>
          <w:r>
            <w:rPr>
              <w:i/>
              <w:iCs/>
              <w:noProof/>
            </w:rPr>
            <w:t xml:space="preserve">Learning Journal. </w:t>
          </w:r>
          <w:r>
            <w:rPr>
              <w:noProof/>
            </w:rPr>
            <w:t>[Online] Learning Journal™, 2018. [Citace: 20. Duben 2023.] https://www.learningjournal.guru/article/html5/html5-when-to-use-figure-tag/.</w:t>
          </w:r>
        </w:p>
        <w:p w14:paraId="697A3065" w14:textId="77777777" w:rsidR="002F7D4F" w:rsidRDefault="002F7D4F" w:rsidP="002F7D4F">
          <w:pPr>
            <w:pStyle w:val="Bibliografie"/>
            <w:rPr>
              <w:noProof/>
            </w:rPr>
          </w:pPr>
          <w:r>
            <w:rPr>
              <w:noProof/>
            </w:rPr>
            <w:t xml:space="preserve">16. </w:t>
          </w:r>
          <w:r>
            <w:rPr>
              <w:b/>
              <w:bCs/>
              <w:noProof/>
            </w:rPr>
            <w:t>Roberts, Harry.</w:t>
          </w:r>
          <w:r>
            <w:rPr>
              <w:noProof/>
            </w:rPr>
            <w:t xml:space="preserve"> High-level advice and guidelines for writing sane, manageable, scalable CSS. </w:t>
          </w:r>
          <w:r>
            <w:rPr>
              <w:i/>
              <w:iCs/>
              <w:noProof/>
            </w:rPr>
            <w:t xml:space="preserve">CSS Guidelines. </w:t>
          </w:r>
          <w:r>
            <w:rPr>
              <w:noProof/>
            </w:rPr>
            <w:t>[Online] 1. Září 2022. [Citace: 23. Duben 2023.] https://cssguidelin.es/.</w:t>
          </w:r>
        </w:p>
        <w:p w14:paraId="0F9F7646" w14:textId="77777777" w:rsidR="002F7D4F" w:rsidRDefault="002F7D4F" w:rsidP="002F7D4F">
          <w:pPr>
            <w:pStyle w:val="Bibliografie"/>
            <w:rPr>
              <w:noProof/>
            </w:rPr>
          </w:pPr>
          <w:r>
            <w:rPr>
              <w:noProof/>
            </w:rPr>
            <w:t xml:space="preserve">17. </w:t>
          </w:r>
          <w:r>
            <w:rPr>
              <w:b/>
              <w:bCs/>
              <w:noProof/>
            </w:rPr>
            <w:t>Santhirakumar, Thenusan.</w:t>
          </w:r>
          <w:r>
            <w:rPr>
              <w:noProof/>
            </w:rPr>
            <w:t xml:space="preserve"> Clean Code: Why Writing Clear, Readable Code Matters. </w:t>
          </w:r>
          <w:r>
            <w:rPr>
              <w:i/>
              <w:iCs/>
              <w:noProof/>
            </w:rPr>
            <w:t xml:space="preserve">Medium. </w:t>
          </w:r>
          <w:r>
            <w:rPr>
              <w:noProof/>
            </w:rPr>
            <w:t>[Online] A Medium Corporation, 8. Únor 2023. [Citace: 23. Duben 2023.] https://enlear.academy/clean-code-why-writing-clear-readable-code-matters-33f96cdb1f32.</w:t>
          </w:r>
        </w:p>
        <w:p w14:paraId="73891E43" w14:textId="77777777" w:rsidR="002F7D4F" w:rsidRDefault="002F7D4F" w:rsidP="002F7D4F">
          <w:pPr>
            <w:pStyle w:val="Bibliografie"/>
            <w:rPr>
              <w:noProof/>
            </w:rPr>
          </w:pPr>
          <w:r>
            <w:rPr>
              <w:noProof/>
            </w:rPr>
            <w:t xml:space="preserve">18. </w:t>
          </w:r>
          <w:r>
            <w:rPr>
              <w:b/>
              <w:bCs/>
              <w:noProof/>
            </w:rPr>
            <w:t>Michálek, Martin.</w:t>
          </w:r>
          <w:r>
            <w:rPr>
              <w:noProof/>
            </w:rPr>
            <w:t xml:space="preserve"> BEM: Pojmenovávací konvence pro třídy v CSS. </w:t>
          </w:r>
          <w:r>
            <w:rPr>
              <w:i/>
              <w:iCs/>
              <w:noProof/>
            </w:rPr>
            <w:t xml:space="preserve">Vzhůru Dolů. </w:t>
          </w:r>
          <w:r>
            <w:rPr>
              <w:noProof/>
            </w:rPr>
            <w:t>[Online] 5. Červen 2017. [Citace: 25. Duben 2023.] https://www.vzhurudolu.cz/prirucka/bem.</w:t>
          </w:r>
        </w:p>
        <w:p w14:paraId="6E5AF170" w14:textId="77777777" w:rsidR="002F7D4F" w:rsidRDefault="002F7D4F" w:rsidP="002F7D4F">
          <w:pPr>
            <w:pStyle w:val="Bibliografie"/>
            <w:rPr>
              <w:noProof/>
            </w:rPr>
          </w:pPr>
          <w:r>
            <w:rPr>
              <w:noProof/>
            </w:rPr>
            <w:lastRenderedPageBreak/>
            <w:t xml:space="preserve">19. </w:t>
          </w:r>
          <w:r>
            <w:rPr>
              <w:b/>
              <w:bCs/>
              <w:noProof/>
            </w:rPr>
            <w:t>Shechter, Elad.</w:t>
          </w:r>
          <w:r>
            <w:rPr>
              <w:noProof/>
            </w:rPr>
            <w:t xml:space="preserve"> Normalize CSS or CSS Reset?! </w:t>
          </w:r>
          <w:r>
            <w:rPr>
              <w:i/>
              <w:iCs/>
              <w:noProof/>
            </w:rPr>
            <w:t xml:space="preserve">Medium. </w:t>
          </w:r>
          <w:r>
            <w:rPr>
              <w:noProof/>
            </w:rPr>
            <w:t>[Online] A Medium Corporation, 19. Květen 2019. [Citace: 24. Duben 2023.] https://elad.medium.com/normalize-css-or-css-reset-9d75175c5d1e.</w:t>
          </w:r>
        </w:p>
        <w:p w14:paraId="31ED54B1" w14:textId="77777777" w:rsidR="002F7D4F" w:rsidRDefault="002F7D4F" w:rsidP="002F7D4F">
          <w:pPr>
            <w:pStyle w:val="Bibliografie"/>
            <w:rPr>
              <w:noProof/>
            </w:rPr>
          </w:pPr>
          <w:r>
            <w:rPr>
              <w:noProof/>
            </w:rPr>
            <w:t xml:space="preserve">20. </w:t>
          </w:r>
          <w:r>
            <w:rPr>
              <w:b/>
              <w:bCs/>
              <w:noProof/>
            </w:rPr>
            <w:t>Ozanich, Athena.</w:t>
          </w:r>
          <w:r>
            <w:rPr>
              <w:noProof/>
            </w:rPr>
            <w:t xml:space="preserve"> What is a Normalize CSS File &amp; How Do You Use It? </w:t>
          </w:r>
          <w:r>
            <w:rPr>
              <w:i/>
              <w:iCs/>
              <w:noProof/>
            </w:rPr>
            <w:t xml:space="preserve">HubSpot. </w:t>
          </w:r>
          <w:r>
            <w:rPr>
              <w:noProof/>
            </w:rPr>
            <w:t>[Online] HubSpot, Inc., 1. Srpen 2022. [Citace: 24. Duben 2023.] https://blog.hubspot.com/website/normalize-css.</w:t>
          </w:r>
        </w:p>
        <w:p w14:paraId="78D6DFA4" w14:textId="77777777" w:rsidR="002F7D4F" w:rsidRDefault="002F7D4F" w:rsidP="002F7D4F">
          <w:pPr>
            <w:pStyle w:val="Bibliografie"/>
            <w:rPr>
              <w:noProof/>
            </w:rPr>
          </w:pPr>
          <w:r>
            <w:rPr>
              <w:noProof/>
            </w:rPr>
            <w:t xml:space="preserve">21. —. What is a CSS Reset File &amp; How Do You Use It? </w:t>
          </w:r>
          <w:r>
            <w:rPr>
              <w:i/>
              <w:iCs/>
              <w:noProof/>
            </w:rPr>
            <w:t xml:space="preserve">HubSpot. </w:t>
          </w:r>
          <w:r>
            <w:rPr>
              <w:noProof/>
            </w:rPr>
            <w:t>[Online] HubSpot, Inc., 28. Červenec 2022. [Citace: 24. Duben 2023.] https://blog.hubspot.com/website/css-reset.</w:t>
          </w:r>
        </w:p>
        <w:p w14:paraId="664E9282" w14:textId="77777777" w:rsidR="002F7D4F" w:rsidRDefault="002F7D4F" w:rsidP="002F7D4F">
          <w:pPr>
            <w:pStyle w:val="Bibliografie"/>
            <w:rPr>
              <w:noProof/>
            </w:rPr>
          </w:pPr>
          <w:r>
            <w:rPr>
              <w:noProof/>
            </w:rPr>
            <w:t xml:space="preserve">22. </w:t>
          </w:r>
          <w:r>
            <w:rPr>
              <w:b/>
              <w:bCs/>
              <w:noProof/>
            </w:rPr>
            <w:t>Kis-Herczegh, Petra.</w:t>
          </w:r>
          <w:r>
            <w:rPr>
              <w:noProof/>
            </w:rPr>
            <w:t xml:space="preserve"> How to Create an SEO- Friendly Website Navigation: Considerations, Navigation Types, and Pro Tips. </w:t>
          </w:r>
          <w:r>
            <w:rPr>
              <w:i/>
              <w:iCs/>
              <w:noProof/>
            </w:rPr>
            <w:t xml:space="preserve">Botify. </w:t>
          </w:r>
          <w:r>
            <w:rPr>
              <w:noProof/>
            </w:rPr>
            <w:t>[Online] BOTIFY SAS. [Citace: 26. Březen 2023.] https://www.botify.com/blog/how-to-create-an-seo-friendly-website-navigation-considerations-navigation-types-and-pro-tips.</w:t>
          </w:r>
        </w:p>
        <w:p w14:paraId="68CC45AB" w14:textId="77777777" w:rsidR="00440DE5" w:rsidRDefault="00440DE5" w:rsidP="002F7D4F">
          <w:pPr>
            <w:sectPr w:rsidR="00440DE5" w:rsidSect="00566029">
              <w:footerReference w:type="default" r:id="rId17"/>
              <w:pgSz w:w="11906" w:h="16838"/>
              <w:pgMar w:top="1417" w:right="1417" w:bottom="1417" w:left="1417" w:header="708" w:footer="708" w:gutter="0"/>
              <w:pgNumType w:start="1"/>
              <w:cols w:space="708"/>
              <w:docGrid w:linePitch="360"/>
            </w:sectPr>
          </w:pPr>
          <w:r>
            <w:rPr>
              <w:b/>
              <w:bCs/>
            </w:rPr>
            <w:fldChar w:fldCharType="end"/>
          </w:r>
        </w:p>
      </w:sdtContent>
    </w:sdt>
    <w:p w14:paraId="7F99A961" w14:textId="77777777" w:rsidR="00440DE5" w:rsidRDefault="00440DE5" w:rsidP="00440DE5">
      <w:pPr>
        <w:pStyle w:val="Nadpisplohy"/>
      </w:pPr>
      <w:bookmarkStart w:id="42" w:name="_Toc86047607"/>
      <w:bookmarkStart w:id="43" w:name="_Toc86055214"/>
      <w:bookmarkStart w:id="44" w:name="_Toc136595194"/>
      <w:r>
        <w:lastRenderedPageBreak/>
        <w:t>Seznam přiložených souborů</w:t>
      </w:r>
      <w:bookmarkEnd w:id="42"/>
      <w:bookmarkEnd w:id="43"/>
      <w:bookmarkEnd w:id="44"/>
    </w:p>
    <w:p w14:paraId="4503DC88" w14:textId="77777777" w:rsidR="00F846B4" w:rsidRDefault="00F846B4" w:rsidP="00394D8A">
      <w:r>
        <w:t>Na přiloženém datovém nosiči se nacházejí následující soubory a složky:</w:t>
      </w:r>
    </w:p>
    <w:p w14:paraId="403035A2" w14:textId="7A810525" w:rsidR="00F846B4" w:rsidRDefault="00C224E2" w:rsidP="00394D8A">
      <w:pPr>
        <w:pStyle w:val="Odstavecseseznamem"/>
        <w:numPr>
          <w:ilvl w:val="0"/>
          <w:numId w:val="24"/>
        </w:numPr>
      </w:pPr>
      <w:r w:rsidRPr="00C224E2">
        <w:rPr>
          <w:b/>
          <w:bCs/>
        </w:rPr>
        <w:t>RP2022-23_Lazna-Dominik_Navrh-a-realizace-webovych-stranek</w:t>
      </w:r>
      <w:r>
        <w:rPr>
          <w:b/>
          <w:bCs/>
        </w:rPr>
        <w:t>.docx</w:t>
      </w:r>
      <w:r w:rsidRPr="00C224E2">
        <w:rPr>
          <w:b/>
          <w:bCs/>
        </w:rPr>
        <w:t xml:space="preserve"> </w:t>
      </w:r>
      <w:r w:rsidR="00F846B4">
        <w:t xml:space="preserve">– editovatelná verze dokumentace </w:t>
      </w:r>
      <w:r>
        <w:t>ročníkové</w:t>
      </w:r>
      <w:r w:rsidR="00F846B4">
        <w:t xml:space="preserve"> práce</w:t>
      </w:r>
    </w:p>
    <w:p w14:paraId="148654BB" w14:textId="3F5617E6" w:rsidR="00DB614E" w:rsidRDefault="000117B2" w:rsidP="00394D8A">
      <w:pPr>
        <w:pStyle w:val="Odstavecseseznamem"/>
        <w:numPr>
          <w:ilvl w:val="0"/>
          <w:numId w:val="24"/>
        </w:numPr>
      </w:pPr>
      <w:r w:rsidRPr="000117B2">
        <w:rPr>
          <w:b/>
          <w:bCs/>
        </w:rPr>
        <w:t>RP2022-23_Lazna-Dominik_Navrh-a-realizace-webovych-stranek</w:t>
      </w:r>
      <w:r w:rsidR="00F846B4" w:rsidRPr="00394D8A">
        <w:rPr>
          <w:b/>
          <w:bCs/>
        </w:rPr>
        <w:t>.pdf</w:t>
      </w:r>
      <w:r w:rsidR="00F846B4">
        <w:t xml:space="preserve"> – tisknutelná verze dokumentace </w:t>
      </w:r>
      <w:r>
        <w:t>ročníkové</w:t>
      </w:r>
      <w:r w:rsidR="00F846B4">
        <w:t xml:space="preserve"> práce</w:t>
      </w:r>
    </w:p>
    <w:p w14:paraId="006D4B5A" w14:textId="1D10E254" w:rsidR="00F846B4" w:rsidRDefault="000117B2" w:rsidP="00394D8A">
      <w:pPr>
        <w:pStyle w:val="Odstavecseseznamem"/>
        <w:numPr>
          <w:ilvl w:val="0"/>
          <w:numId w:val="24"/>
        </w:numPr>
      </w:pPr>
      <w:proofErr w:type="spellStart"/>
      <w:r>
        <w:rPr>
          <w:b/>
          <w:bCs/>
        </w:rPr>
        <w:t>OceanRecords.rar</w:t>
      </w:r>
      <w:proofErr w:type="spellEnd"/>
      <w:r w:rsidR="00F846B4" w:rsidRPr="00394D8A">
        <w:rPr>
          <w:b/>
          <w:bCs/>
        </w:rPr>
        <w:t xml:space="preserve"> </w:t>
      </w:r>
      <w:r w:rsidR="00F846B4">
        <w:t xml:space="preserve">– </w:t>
      </w:r>
      <w:r>
        <w:t>názorná webová stránka</w:t>
      </w:r>
    </w:p>
    <w:p w14:paraId="7BF05EC2" w14:textId="50CC3D3D" w:rsidR="001E67F6" w:rsidRDefault="000117B2" w:rsidP="00394D8A">
      <w:pPr>
        <w:pStyle w:val="Odstavecseseznamem"/>
        <w:numPr>
          <w:ilvl w:val="0"/>
          <w:numId w:val="24"/>
        </w:numPr>
      </w:pPr>
      <w:r>
        <w:rPr>
          <w:b/>
          <w:bCs/>
        </w:rPr>
        <w:t>KodérovoDesatero.pdf</w:t>
      </w:r>
      <w:r w:rsidR="00F846B4">
        <w:t xml:space="preserve"> – </w:t>
      </w:r>
      <w:r>
        <w:t>výtah nejlepších postupů psaní HTML a CSS</w:t>
      </w:r>
    </w:p>
    <w:p w14:paraId="2A1C7EFF" w14:textId="7B5EBB9B" w:rsidR="000117B2" w:rsidRPr="00F846B4" w:rsidRDefault="000117B2" w:rsidP="00394D8A">
      <w:pPr>
        <w:pStyle w:val="Odstavecseseznamem"/>
        <w:numPr>
          <w:ilvl w:val="0"/>
          <w:numId w:val="24"/>
        </w:numPr>
      </w:pPr>
      <w:r>
        <w:rPr>
          <w:b/>
          <w:bCs/>
        </w:rPr>
        <w:t>KodérovoDesateroTisk</w:t>
      </w:r>
      <w:r w:rsidRPr="000117B2">
        <w:rPr>
          <w:b/>
          <w:bCs/>
        </w:rPr>
        <w:t>.pdf</w:t>
      </w:r>
      <w:r>
        <w:t xml:space="preserve"> – výtah nejlepších postupů psaní HTML a CSS vhodný k tisku</w:t>
      </w:r>
    </w:p>
    <w:sectPr w:rsidR="000117B2"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AFC1A" w14:textId="77777777" w:rsidR="002D2E52" w:rsidRDefault="002D2E52" w:rsidP="00A758D8">
      <w:pPr>
        <w:spacing w:line="240" w:lineRule="auto"/>
      </w:pPr>
      <w:r>
        <w:separator/>
      </w:r>
    </w:p>
  </w:endnote>
  <w:endnote w:type="continuationSeparator" w:id="0">
    <w:p w14:paraId="28F85970" w14:textId="77777777" w:rsidR="002D2E52" w:rsidRDefault="002D2E52"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843D" w14:textId="77777777" w:rsidR="00566029" w:rsidRDefault="00566029">
    <w:pPr>
      <w:pStyle w:val="Zpat"/>
      <w:jc w:val="right"/>
    </w:pPr>
  </w:p>
  <w:p w14:paraId="7B77FC09"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9C24" w14:textId="77777777" w:rsidR="00EA593D" w:rsidRDefault="00EA593D">
    <w:pPr>
      <w:pStyle w:val="Zpat"/>
      <w:jc w:val="right"/>
    </w:pPr>
  </w:p>
  <w:p w14:paraId="22A60478"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48A98B1A"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2B4A3F56"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37964" w14:textId="77777777" w:rsidR="002D2E52" w:rsidRDefault="002D2E52" w:rsidP="00A758D8">
      <w:pPr>
        <w:spacing w:line="240" w:lineRule="auto"/>
      </w:pPr>
      <w:r>
        <w:separator/>
      </w:r>
    </w:p>
  </w:footnote>
  <w:footnote w:type="continuationSeparator" w:id="0">
    <w:p w14:paraId="0F84E342" w14:textId="77777777" w:rsidR="002D2E52" w:rsidRDefault="002D2E52"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6660FF18BC34060903D1AB44209F10D"/>
      </w:placeholder>
      <w:dataBinding w:prefixMappings="xmlns:ns0='http://purl.org/dc/elements/1.1/' xmlns:ns1='http://schemas.openxmlformats.org/package/2006/metadata/core-properties' " w:xpath="/ns1:coreProperties[1]/ns0:title[1]" w:storeItemID="{6C3C8BC8-F283-45AE-878A-BAB7291924A1}"/>
      <w:text/>
    </w:sdtPr>
    <w:sdtEndPr/>
    <w:sdtContent>
      <w:p w14:paraId="1B86FC3A" w14:textId="36128A05" w:rsidR="00A758D8" w:rsidRPr="00A758D8" w:rsidRDefault="00697033" w:rsidP="00A758D8">
        <w:pPr>
          <w:pStyle w:val="Zhlav"/>
        </w:pPr>
        <w:r>
          <w:t>Návrh a realizace webových stránek</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795369363">
    <w:abstractNumId w:val="11"/>
  </w:num>
  <w:num w:numId="2" w16cid:durableId="1869373941">
    <w:abstractNumId w:val="17"/>
  </w:num>
  <w:num w:numId="3" w16cid:durableId="5470371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6789191">
    <w:abstractNumId w:val="14"/>
  </w:num>
  <w:num w:numId="5" w16cid:durableId="118839632">
    <w:abstractNumId w:val="9"/>
  </w:num>
  <w:num w:numId="6" w16cid:durableId="1787696926">
    <w:abstractNumId w:val="7"/>
  </w:num>
  <w:num w:numId="7" w16cid:durableId="513107612">
    <w:abstractNumId w:val="6"/>
  </w:num>
  <w:num w:numId="8" w16cid:durableId="1547137925">
    <w:abstractNumId w:val="5"/>
  </w:num>
  <w:num w:numId="9" w16cid:durableId="1334649188">
    <w:abstractNumId w:val="4"/>
  </w:num>
  <w:num w:numId="10" w16cid:durableId="736515233">
    <w:abstractNumId w:val="20"/>
  </w:num>
  <w:num w:numId="11" w16cid:durableId="283660837">
    <w:abstractNumId w:val="22"/>
  </w:num>
  <w:num w:numId="12" w16cid:durableId="1206718760">
    <w:abstractNumId w:val="13"/>
  </w:num>
  <w:num w:numId="13" w16cid:durableId="1213425818">
    <w:abstractNumId w:val="12"/>
  </w:num>
  <w:num w:numId="14" w16cid:durableId="1187675662">
    <w:abstractNumId w:val="10"/>
  </w:num>
  <w:num w:numId="15" w16cid:durableId="1209413417">
    <w:abstractNumId w:val="16"/>
  </w:num>
  <w:num w:numId="16" w16cid:durableId="1268852649">
    <w:abstractNumId w:val="8"/>
  </w:num>
  <w:num w:numId="17" w16cid:durableId="46690963">
    <w:abstractNumId w:val="3"/>
  </w:num>
  <w:num w:numId="18" w16cid:durableId="86075372">
    <w:abstractNumId w:val="2"/>
  </w:num>
  <w:num w:numId="19" w16cid:durableId="294871169">
    <w:abstractNumId w:val="1"/>
  </w:num>
  <w:num w:numId="20" w16cid:durableId="522131117">
    <w:abstractNumId w:val="0"/>
  </w:num>
  <w:num w:numId="21" w16cid:durableId="1760562930">
    <w:abstractNumId w:val="21"/>
  </w:num>
  <w:num w:numId="22" w16cid:durableId="404106089">
    <w:abstractNumId w:val="15"/>
  </w:num>
  <w:num w:numId="23" w16cid:durableId="1504517532">
    <w:abstractNumId w:val="19"/>
  </w:num>
  <w:num w:numId="24" w16cid:durableId="143177649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52"/>
    <w:rsid w:val="00005711"/>
    <w:rsid w:val="000117B2"/>
    <w:rsid w:val="00020B74"/>
    <w:rsid w:val="00027829"/>
    <w:rsid w:val="000316FC"/>
    <w:rsid w:val="00037A0C"/>
    <w:rsid w:val="00081416"/>
    <w:rsid w:val="000B26F3"/>
    <w:rsid w:val="000D4BFC"/>
    <w:rsid w:val="000D7229"/>
    <w:rsid w:val="000E035A"/>
    <w:rsid w:val="000E13C8"/>
    <w:rsid w:val="000E3A34"/>
    <w:rsid w:val="000E7B07"/>
    <w:rsid w:val="000F1ACB"/>
    <w:rsid w:val="000F34C4"/>
    <w:rsid w:val="0013391F"/>
    <w:rsid w:val="00140724"/>
    <w:rsid w:val="00175C7E"/>
    <w:rsid w:val="001860A3"/>
    <w:rsid w:val="00191A49"/>
    <w:rsid w:val="001A0C0C"/>
    <w:rsid w:val="001B0377"/>
    <w:rsid w:val="001B3901"/>
    <w:rsid w:val="001B4A84"/>
    <w:rsid w:val="001D4A0E"/>
    <w:rsid w:val="001D6A20"/>
    <w:rsid w:val="001E4453"/>
    <w:rsid w:val="001E488E"/>
    <w:rsid w:val="001E67F6"/>
    <w:rsid w:val="001F23A9"/>
    <w:rsid w:val="00214B98"/>
    <w:rsid w:val="002164D7"/>
    <w:rsid w:val="0023432B"/>
    <w:rsid w:val="00236BCF"/>
    <w:rsid w:val="00243455"/>
    <w:rsid w:val="00252C66"/>
    <w:rsid w:val="00253493"/>
    <w:rsid w:val="002549E8"/>
    <w:rsid w:val="002570DC"/>
    <w:rsid w:val="0025726F"/>
    <w:rsid w:val="002576B6"/>
    <w:rsid w:val="002873D5"/>
    <w:rsid w:val="002C5822"/>
    <w:rsid w:val="002C619E"/>
    <w:rsid w:val="002D2E52"/>
    <w:rsid w:val="002E16EE"/>
    <w:rsid w:val="002E52CA"/>
    <w:rsid w:val="002E59DA"/>
    <w:rsid w:val="002F7D4F"/>
    <w:rsid w:val="00306046"/>
    <w:rsid w:val="00315F0D"/>
    <w:rsid w:val="003249AA"/>
    <w:rsid w:val="00327C8F"/>
    <w:rsid w:val="0033646E"/>
    <w:rsid w:val="003368F0"/>
    <w:rsid w:val="00341791"/>
    <w:rsid w:val="00341B93"/>
    <w:rsid w:val="003453C4"/>
    <w:rsid w:val="00345D44"/>
    <w:rsid w:val="00347AFE"/>
    <w:rsid w:val="00356CDE"/>
    <w:rsid w:val="00364FF2"/>
    <w:rsid w:val="00371E05"/>
    <w:rsid w:val="00373C36"/>
    <w:rsid w:val="00380109"/>
    <w:rsid w:val="00394D8A"/>
    <w:rsid w:val="003A240D"/>
    <w:rsid w:val="003A590E"/>
    <w:rsid w:val="003A622E"/>
    <w:rsid w:val="003C161E"/>
    <w:rsid w:val="003C231D"/>
    <w:rsid w:val="003E522F"/>
    <w:rsid w:val="003F0CF3"/>
    <w:rsid w:val="003F517E"/>
    <w:rsid w:val="004001D0"/>
    <w:rsid w:val="004024AB"/>
    <w:rsid w:val="004029C2"/>
    <w:rsid w:val="00413400"/>
    <w:rsid w:val="00414014"/>
    <w:rsid w:val="00422C03"/>
    <w:rsid w:val="004329BA"/>
    <w:rsid w:val="00440DE5"/>
    <w:rsid w:val="0044152A"/>
    <w:rsid w:val="0045186A"/>
    <w:rsid w:val="00451C9F"/>
    <w:rsid w:val="00455C5E"/>
    <w:rsid w:val="00463194"/>
    <w:rsid w:val="004661C8"/>
    <w:rsid w:val="004828A2"/>
    <w:rsid w:val="00483DCE"/>
    <w:rsid w:val="00490153"/>
    <w:rsid w:val="00490970"/>
    <w:rsid w:val="004939F5"/>
    <w:rsid w:val="004962D9"/>
    <w:rsid w:val="004A03F9"/>
    <w:rsid w:val="004C133D"/>
    <w:rsid w:val="004C5497"/>
    <w:rsid w:val="004E5B84"/>
    <w:rsid w:val="004F59D1"/>
    <w:rsid w:val="00502BAB"/>
    <w:rsid w:val="00510C29"/>
    <w:rsid w:val="00526B0F"/>
    <w:rsid w:val="00544297"/>
    <w:rsid w:val="00562CD0"/>
    <w:rsid w:val="00566029"/>
    <w:rsid w:val="005671D6"/>
    <w:rsid w:val="005704BB"/>
    <w:rsid w:val="00584945"/>
    <w:rsid w:val="00593ABC"/>
    <w:rsid w:val="005A100C"/>
    <w:rsid w:val="005A3BAA"/>
    <w:rsid w:val="005A443E"/>
    <w:rsid w:val="005A53A5"/>
    <w:rsid w:val="005A5DA4"/>
    <w:rsid w:val="005A7C81"/>
    <w:rsid w:val="005B1D2E"/>
    <w:rsid w:val="005B54DB"/>
    <w:rsid w:val="005B7571"/>
    <w:rsid w:val="005C1A3E"/>
    <w:rsid w:val="0060553F"/>
    <w:rsid w:val="006142C4"/>
    <w:rsid w:val="0061597A"/>
    <w:rsid w:val="00616CD8"/>
    <w:rsid w:val="00626A22"/>
    <w:rsid w:val="00670F00"/>
    <w:rsid w:val="006769E9"/>
    <w:rsid w:val="006803EF"/>
    <w:rsid w:val="0068064C"/>
    <w:rsid w:val="00684D7F"/>
    <w:rsid w:val="00686F3C"/>
    <w:rsid w:val="006879A2"/>
    <w:rsid w:val="00696863"/>
    <w:rsid w:val="00697033"/>
    <w:rsid w:val="006B17AC"/>
    <w:rsid w:val="006B5482"/>
    <w:rsid w:val="006C4298"/>
    <w:rsid w:val="006D3879"/>
    <w:rsid w:val="006E6BD4"/>
    <w:rsid w:val="006F0CED"/>
    <w:rsid w:val="006F27AD"/>
    <w:rsid w:val="006F3E2A"/>
    <w:rsid w:val="006F508F"/>
    <w:rsid w:val="006F6B1F"/>
    <w:rsid w:val="006F7136"/>
    <w:rsid w:val="006F799F"/>
    <w:rsid w:val="00702B96"/>
    <w:rsid w:val="00720DA4"/>
    <w:rsid w:val="00741E69"/>
    <w:rsid w:val="0074215D"/>
    <w:rsid w:val="00743CFA"/>
    <w:rsid w:val="00767B70"/>
    <w:rsid w:val="00793492"/>
    <w:rsid w:val="00795DE5"/>
    <w:rsid w:val="00796355"/>
    <w:rsid w:val="007A162D"/>
    <w:rsid w:val="007B4164"/>
    <w:rsid w:val="007B636F"/>
    <w:rsid w:val="007B68F6"/>
    <w:rsid w:val="007C1878"/>
    <w:rsid w:val="007C4DF0"/>
    <w:rsid w:val="007E686A"/>
    <w:rsid w:val="007F78D6"/>
    <w:rsid w:val="00814CC3"/>
    <w:rsid w:val="008250B7"/>
    <w:rsid w:val="00827948"/>
    <w:rsid w:val="00834F78"/>
    <w:rsid w:val="0085060F"/>
    <w:rsid w:val="00855A52"/>
    <w:rsid w:val="00860B28"/>
    <w:rsid w:val="00863387"/>
    <w:rsid w:val="00870B43"/>
    <w:rsid w:val="00882BB5"/>
    <w:rsid w:val="00885972"/>
    <w:rsid w:val="0088780E"/>
    <w:rsid w:val="008A3D82"/>
    <w:rsid w:val="008A47B1"/>
    <w:rsid w:val="008B1303"/>
    <w:rsid w:val="008B142A"/>
    <w:rsid w:val="008B30CD"/>
    <w:rsid w:val="008E6602"/>
    <w:rsid w:val="008E66D3"/>
    <w:rsid w:val="00902737"/>
    <w:rsid w:val="009213B1"/>
    <w:rsid w:val="00935B37"/>
    <w:rsid w:val="00937607"/>
    <w:rsid w:val="009404AB"/>
    <w:rsid w:val="00941D78"/>
    <w:rsid w:val="00942255"/>
    <w:rsid w:val="00944509"/>
    <w:rsid w:val="00954BF8"/>
    <w:rsid w:val="00955C2D"/>
    <w:rsid w:val="0095653E"/>
    <w:rsid w:val="00984C49"/>
    <w:rsid w:val="009B08D7"/>
    <w:rsid w:val="009B52D7"/>
    <w:rsid w:val="009C5F19"/>
    <w:rsid w:val="009F33D8"/>
    <w:rsid w:val="009F6B92"/>
    <w:rsid w:val="00A2733A"/>
    <w:rsid w:val="00A2785E"/>
    <w:rsid w:val="00A33909"/>
    <w:rsid w:val="00A37FD2"/>
    <w:rsid w:val="00A50571"/>
    <w:rsid w:val="00A56E9C"/>
    <w:rsid w:val="00A651FD"/>
    <w:rsid w:val="00A70B3D"/>
    <w:rsid w:val="00A71B95"/>
    <w:rsid w:val="00A758D8"/>
    <w:rsid w:val="00A906F3"/>
    <w:rsid w:val="00A912F9"/>
    <w:rsid w:val="00AA2073"/>
    <w:rsid w:val="00AC788E"/>
    <w:rsid w:val="00AD79E9"/>
    <w:rsid w:val="00B02736"/>
    <w:rsid w:val="00B06BCB"/>
    <w:rsid w:val="00B06BFF"/>
    <w:rsid w:val="00B102EC"/>
    <w:rsid w:val="00B221C0"/>
    <w:rsid w:val="00B25765"/>
    <w:rsid w:val="00B328CF"/>
    <w:rsid w:val="00B418C9"/>
    <w:rsid w:val="00B45BD6"/>
    <w:rsid w:val="00B4604C"/>
    <w:rsid w:val="00B47140"/>
    <w:rsid w:val="00B472FB"/>
    <w:rsid w:val="00B557F4"/>
    <w:rsid w:val="00B608E4"/>
    <w:rsid w:val="00B66D90"/>
    <w:rsid w:val="00B70BAD"/>
    <w:rsid w:val="00B96400"/>
    <w:rsid w:val="00BA365E"/>
    <w:rsid w:val="00BC12D8"/>
    <w:rsid w:val="00BC4438"/>
    <w:rsid w:val="00C224E2"/>
    <w:rsid w:val="00C30D42"/>
    <w:rsid w:val="00C52148"/>
    <w:rsid w:val="00C650FD"/>
    <w:rsid w:val="00C72271"/>
    <w:rsid w:val="00C76BFA"/>
    <w:rsid w:val="00C909D5"/>
    <w:rsid w:val="00C951E3"/>
    <w:rsid w:val="00CA404C"/>
    <w:rsid w:val="00CA491F"/>
    <w:rsid w:val="00CA5515"/>
    <w:rsid w:val="00CA6F2F"/>
    <w:rsid w:val="00CC5042"/>
    <w:rsid w:val="00CD4608"/>
    <w:rsid w:val="00CF513E"/>
    <w:rsid w:val="00D0311A"/>
    <w:rsid w:val="00D03299"/>
    <w:rsid w:val="00D06100"/>
    <w:rsid w:val="00D07644"/>
    <w:rsid w:val="00D24E68"/>
    <w:rsid w:val="00D278F5"/>
    <w:rsid w:val="00D30F23"/>
    <w:rsid w:val="00D35778"/>
    <w:rsid w:val="00D4315D"/>
    <w:rsid w:val="00D4554E"/>
    <w:rsid w:val="00D4560C"/>
    <w:rsid w:val="00D46F57"/>
    <w:rsid w:val="00D535B4"/>
    <w:rsid w:val="00DA17E9"/>
    <w:rsid w:val="00DB58A2"/>
    <w:rsid w:val="00DB614E"/>
    <w:rsid w:val="00DC06A1"/>
    <w:rsid w:val="00DC6374"/>
    <w:rsid w:val="00DD521D"/>
    <w:rsid w:val="00DE7039"/>
    <w:rsid w:val="00DF5575"/>
    <w:rsid w:val="00E11BF4"/>
    <w:rsid w:val="00E2177D"/>
    <w:rsid w:val="00E41BCD"/>
    <w:rsid w:val="00E43860"/>
    <w:rsid w:val="00E528E8"/>
    <w:rsid w:val="00E53D81"/>
    <w:rsid w:val="00E60E54"/>
    <w:rsid w:val="00E6473C"/>
    <w:rsid w:val="00E7040E"/>
    <w:rsid w:val="00E7565B"/>
    <w:rsid w:val="00E76BF8"/>
    <w:rsid w:val="00E82553"/>
    <w:rsid w:val="00E97314"/>
    <w:rsid w:val="00EA593D"/>
    <w:rsid w:val="00EB4020"/>
    <w:rsid w:val="00EC6451"/>
    <w:rsid w:val="00EE6051"/>
    <w:rsid w:val="00EF56EB"/>
    <w:rsid w:val="00F15453"/>
    <w:rsid w:val="00F17BB2"/>
    <w:rsid w:val="00F17E61"/>
    <w:rsid w:val="00F17E9A"/>
    <w:rsid w:val="00F43E23"/>
    <w:rsid w:val="00F45E74"/>
    <w:rsid w:val="00F52A52"/>
    <w:rsid w:val="00F54447"/>
    <w:rsid w:val="00F62321"/>
    <w:rsid w:val="00F846B4"/>
    <w:rsid w:val="00F96D91"/>
    <w:rsid w:val="00FA0C63"/>
    <w:rsid w:val="00FA5271"/>
    <w:rsid w:val="00FA7533"/>
    <w:rsid w:val="00FB7964"/>
    <w:rsid w:val="00FC63F6"/>
    <w:rsid w:val="00FD183A"/>
    <w:rsid w:val="00FE26BD"/>
    <w:rsid w:val="00FF54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F051"/>
  <w15:chartTrackingRefBased/>
  <w15:docId w15:val="{F5D5DFD6-3E18-4568-92C6-978A25FC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8">
      <w:bodyDiv w:val="1"/>
      <w:marLeft w:val="0"/>
      <w:marRight w:val="0"/>
      <w:marTop w:val="0"/>
      <w:marBottom w:val="0"/>
      <w:divBdr>
        <w:top w:val="none" w:sz="0" w:space="0" w:color="auto"/>
        <w:left w:val="none" w:sz="0" w:space="0" w:color="auto"/>
        <w:bottom w:val="none" w:sz="0" w:space="0" w:color="auto"/>
        <w:right w:val="none" w:sz="0" w:space="0" w:color="auto"/>
      </w:divBdr>
    </w:div>
    <w:div w:id="1317500">
      <w:bodyDiv w:val="1"/>
      <w:marLeft w:val="0"/>
      <w:marRight w:val="0"/>
      <w:marTop w:val="0"/>
      <w:marBottom w:val="0"/>
      <w:divBdr>
        <w:top w:val="none" w:sz="0" w:space="0" w:color="auto"/>
        <w:left w:val="none" w:sz="0" w:space="0" w:color="auto"/>
        <w:bottom w:val="none" w:sz="0" w:space="0" w:color="auto"/>
        <w:right w:val="none" w:sz="0" w:space="0" w:color="auto"/>
      </w:divBdr>
    </w:div>
    <w:div w:id="5179737">
      <w:bodyDiv w:val="1"/>
      <w:marLeft w:val="0"/>
      <w:marRight w:val="0"/>
      <w:marTop w:val="0"/>
      <w:marBottom w:val="0"/>
      <w:divBdr>
        <w:top w:val="none" w:sz="0" w:space="0" w:color="auto"/>
        <w:left w:val="none" w:sz="0" w:space="0" w:color="auto"/>
        <w:bottom w:val="none" w:sz="0" w:space="0" w:color="auto"/>
        <w:right w:val="none" w:sz="0" w:space="0" w:color="auto"/>
      </w:divBdr>
    </w:div>
    <w:div w:id="19430550">
      <w:bodyDiv w:val="1"/>
      <w:marLeft w:val="0"/>
      <w:marRight w:val="0"/>
      <w:marTop w:val="0"/>
      <w:marBottom w:val="0"/>
      <w:divBdr>
        <w:top w:val="none" w:sz="0" w:space="0" w:color="auto"/>
        <w:left w:val="none" w:sz="0" w:space="0" w:color="auto"/>
        <w:bottom w:val="none" w:sz="0" w:space="0" w:color="auto"/>
        <w:right w:val="none" w:sz="0" w:space="0" w:color="auto"/>
      </w:divBdr>
    </w:div>
    <w:div w:id="50814909">
      <w:bodyDiv w:val="1"/>
      <w:marLeft w:val="0"/>
      <w:marRight w:val="0"/>
      <w:marTop w:val="0"/>
      <w:marBottom w:val="0"/>
      <w:divBdr>
        <w:top w:val="none" w:sz="0" w:space="0" w:color="auto"/>
        <w:left w:val="none" w:sz="0" w:space="0" w:color="auto"/>
        <w:bottom w:val="none" w:sz="0" w:space="0" w:color="auto"/>
        <w:right w:val="none" w:sz="0" w:space="0" w:color="auto"/>
      </w:divBdr>
    </w:div>
    <w:div w:id="82457978">
      <w:bodyDiv w:val="1"/>
      <w:marLeft w:val="0"/>
      <w:marRight w:val="0"/>
      <w:marTop w:val="0"/>
      <w:marBottom w:val="0"/>
      <w:divBdr>
        <w:top w:val="none" w:sz="0" w:space="0" w:color="auto"/>
        <w:left w:val="none" w:sz="0" w:space="0" w:color="auto"/>
        <w:bottom w:val="none" w:sz="0" w:space="0" w:color="auto"/>
        <w:right w:val="none" w:sz="0" w:space="0" w:color="auto"/>
      </w:divBdr>
    </w:div>
    <w:div w:id="85079557">
      <w:bodyDiv w:val="1"/>
      <w:marLeft w:val="0"/>
      <w:marRight w:val="0"/>
      <w:marTop w:val="0"/>
      <w:marBottom w:val="0"/>
      <w:divBdr>
        <w:top w:val="none" w:sz="0" w:space="0" w:color="auto"/>
        <w:left w:val="none" w:sz="0" w:space="0" w:color="auto"/>
        <w:bottom w:val="none" w:sz="0" w:space="0" w:color="auto"/>
        <w:right w:val="none" w:sz="0" w:space="0" w:color="auto"/>
      </w:divBdr>
    </w:div>
    <w:div w:id="100229112">
      <w:bodyDiv w:val="1"/>
      <w:marLeft w:val="0"/>
      <w:marRight w:val="0"/>
      <w:marTop w:val="0"/>
      <w:marBottom w:val="0"/>
      <w:divBdr>
        <w:top w:val="none" w:sz="0" w:space="0" w:color="auto"/>
        <w:left w:val="none" w:sz="0" w:space="0" w:color="auto"/>
        <w:bottom w:val="none" w:sz="0" w:space="0" w:color="auto"/>
        <w:right w:val="none" w:sz="0" w:space="0" w:color="auto"/>
      </w:divBdr>
    </w:div>
    <w:div w:id="104888877">
      <w:bodyDiv w:val="1"/>
      <w:marLeft w:val="0"/>
      <w:marRight w:val="0"/>
      <w:marTop w:val="0"/>
      <w:marBottom w:val="0"/>
      <w:divBdr>
        <w:top w:val="none" w:sz="0" w:space="0" w:color="auto"/>
        <w:left w:val="none" w:sz="0" w:space="0" w:color="auto"/>
        <w:bottom w:val="none" w:sz="0" w:space="0" w:color="auto"/>
        <w:right w:val="none" w:sz="0" w:space="0" w:color="auto"/>
      </w:divBdr>
    </w:div>
    <w:div w:id="127473663">
      <w:bodyDiv w:val="1"/>
      <w:marLeft w:val="0"/>
      <w:marRight w:val="0"/>
      <w:marTop w:val="0"/>
      <w:marBottom w:val="0"/>
      <w:divBdr>
        <w:top w:val="none" w:sz="0" w:space="0" w:color="auto"/>
        <w:left w:val="none" w:sz="0" w:space="0" w:color="auto"/>
        <w:bottom w:val="none" w:sz="0" w:space="0" w:color="auto"/>
        <w:right w:val="none" w:sz="0" w:space="0" w:color="auto"/>
      </w:divBdr>
      <w:divsChild>
        <w:div w:id="911768878">
          <w:marLeft w:val="0"/>
          <w:marRight w:val="0"/>
          <w:marTop w:val="0"/>
          <w:marBottom w:val="0"/>
          <w:divBdr>
            <w:top w:val="none" w:sz="0" w:space="0" w:color="auto"/>
            <w:left w:val="none" w:sz="0" w:space="0" w:color="auto"/>
            <w:bottom w:val="none" w:sz="0" w:space="0" w:color="auto"/>
            <w:right w:val="none" w:sz="0" w:space="0" w:color="auto"/>
          </w:divBdr>
          <w:divsChild>
            <w:div w:id="3010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2528">
      <w:bodyDiv w:val="1"/>
      <w:marLeft w:val="0"/>
      <w:marRight w:val="0"/>
      <w:marTop w:val="0"/>
      <w:marBottom w:val="0"/>
      <w:divBdr>
        <w:top w:val="none" w:sz="0" w:space="0" w:color="auto"/>
        <w:left w:val="none" w:sz="0" w:space="0" w:color="auto"/>
        <w:bottom w:val="none" w:sz="0" w:space="0" w:color="auto"/>
        <w:right w:val="none" w:sz="0" w:space="0" w:color="auto"/>
      </w:divBdr>
    </w:div>
    <w:div w:id="140275699">
      <w:bodyDiv w:val="1"/>
      <w:marLeft w:val="0"/>
      <w:marRight w:val="0"/>
      <w:marTop w:val="0"/>
      <w:marBottom w:val="0"/>
      <w:divBdr>
        <w:top w:val="none" w:sz="0" w:space="0" w:color="auto"/>
        <w:left w:val="none" w:sz="0" w:space="0" w:color="auto"/>
        <w:bottom w:val="none" w:sz="0" w:space="0" w:color="auto"/>
        <w:right w:val="none" w:sz="0" w:space="0" w:color="auto"/>
      </w:divBdr>
    </w:div>
    <w:div w:id="143007904">
      <w:bodyDiv w:val="1"/>
      <w:marLeft w:val="0"/>
      <w:marRight w:val="0"/>
      <w:marTop w:val="0"/>
      <w:marBottom w:val="0"/>
      <w:divBdr>
        <w:top w:val="none" w:sz="0" w:space="0" w:color="auto"/>
        <w:left w:val="none" w:sz="0" w:space="0" w:color="auto"/>
        <w:bottom w:val="none" w:sz="0" w:space="0" w:color="auto"/>
        <w:right w:val="none" w:sz="0" w:space="0" w:color="auto"/>
      </w:divBdr>
    </w:div>
    <w:div w:id="151289399">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171535433">
      <w:bodyDiv w:val="1"/>
      <w:marLeft w:val="0"/>
      <w:marRight w:val="0"/>
      <w:marTop w:val="0"/>
      <w:marBottom w:val="0"/>
      <w:divBdr>
        <w:top w:val="none" w:sz="0" w:space="0" w:color="auto"/>
        <w:left w:val="none" w:sz="0" w:space="0" w:color="auto"/>
        <w:bottom w:val="none" w:sz="0" w:space="0" w:color="auto"/>
        <w:right w:val="none" w:sz="0" w:space="0" w:color="auto"/>
      </w:divBdr>
    </w:div>
    <w:div w:id="173960917">
      <w:bodyDiv w:val="1"/>
      <w:marLeft w:val="0"/>
      <w:marRight w:val="0"/>
      <w:marTop w:val="0"/>
      <w:marBottom w:val="0"/>
      <w:divBdr>
        <w:top w:val="none" w:sz="0" w:space="0" w:color="auto"/>
        <w:left w:val="none" w:sz="0" w:space="0" w:color="auto"/>
        <w:bottom w:val="none" w:sz="0" w:space="0" w:color="auto"/>
        <w:right w:val="none" w:sz="0" w:space="0" w:color="auto"/>
      </w:divBdr>
    </w:div>
    <w:div w:id="175778681">
      <w:bodyDiv w:val="1"/>
      <w:marLeft w:val="0"/>
      <w:marRight w:val="0"/>
      <w:marTop w:val="0"/>
      <w:marBottom w:val="0"/>
      <w:divBdr>
        <w:top w:val="none" w:sz="0" w:space="0" w:color="auto"/>
        <w:left w:val="none" w:sz="0" w:space="0" w:color="auto"/>
        <w:bottom w:val="none" w:sz="0" w:space="0" w:color="auto"/>
        <w:right w:val="none" w:sz="0" w:space="0" w:color="auto"/>
      </w:divBdr>
    </w:div>
    <w:div w:id="195316628">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42187684">
      <w:bodyDiv w:val="1"/>
      <w:marLeft w:val="0"/>
      <w:marRight w:val="0"/>
      <w:marTop w:val="0"/>
      <w:marBottom w:val="0"/>
      <w:divBdr>
        <w:top w:val="none" w:sz="0" w:space="0" w:color="auto"/>
        <w:left w:val="none" w:sz="0" w:space="0" w:color="auto"/>
        <w:bottom w:val="none" w:sz="0" w:space="0" w:color="auto"/>
        <w:right w:val="none" w:sz="0" w:space="0" w:color="auto"/>
      </w:divBdr>
    </w:div>
    <w:div w:id="262079403">
      <w:bodyDiv w:val="1"/>
      <w:marLeft w:val="0"/>
      <w:marRight w:val="0"/>
      <w:marTop w:val="0"/>
      <w:marBottom w:val="0"/>
      <w:divBdr>
        <w:top w:val="none" w:sz="0" w:space="0" w:color="auto"/>
        <w:left w:val="none" w:sz="0" w:space="0" w:color="auto"/>
        <w:bottom w:val="none" w:sz="0" w:space="0" w:color="auto"/>
        <w:right w:val="none" w:sz="0" w:space="0" w:color="auto"/>
      </w:divBdr>
    </w:div>
    <w:div w:id="284579340">
      <w:bodyDiv w:val="1"/>
      <w:marLeft w:val="0"/>
      <w:marRight w:val="0"/>
      <w:marTop w:val="0"/>
      <w:marBottom w:val="0"/>
      <w:divBdr>
        <w:top w:val="none" w:sz="0" w:space="0" w:color="auto"/>
        <w:left w:val="none" w:sz="0" w:space="0" w:color="auto"/>
        <w:bottom w:val="none" w:sz="0" w:space="0" w:color="auto"/>
        <w:right w:val="none" w:sz="0" w:space="0" w:color="auto"/>
      </w:divBdr>
    </w:div>
    <w:div w:id="288556271">
      <w:bodyDiv w:val="1"/>
      <w:marLeft w:val="0"/>
      <w:marRight w:val="0"/>
      <w:marTop w:val="0"/>
      <w:marBottom w:val="0"/>
      <w:divBdr>
        <w:top w:val="none" w:sz="0" w:space="0" w:color="auto"/>
        <w:left w:val="none" w:sz="0" w:space="0" w:color="auto"/>
        <w:bottom w:val="none" w:sz="0" w:space="0" w:color="auto"/>
        <w:right w:val="none" w:sz="0" w:space="0" w:color="auto"/>
      </w:divBdr>
    </w:div>
    <w:div w:id="290290283">
      <w:bodyDiv w:val="1"/>
      <w:marLeft w:val="0"/>
      <w:marRight w:val="0"/>
      <w:marTop w:val="0"/>
      <w:marBottom w:val="0"/>
      <w:divBdr>
        <w:top w:val="none" w:sz="0" w:space="0" w:color="auto"/>
        <w:left w:val="none" w:sz="0" w:space="0" w:color="auto"/>
        <w:bottom w:val="none" w:sz="0" w:space="0" w:color="auto"/>
        <w:right w:val="none" w:sz="0" w:space="0" w:color="auto"/>
      </w:divBdr>
    </w:div>
    <w:div w:id="291403182">
      <w:bodyDiv w:val="1"/>
      <w:marLeft w:val="0"/>
      <w:marRight w:val="0"/>
      <w:marTop w:val="0"/>
      <w:marBottom w:val="0"/>
      <w:divBdr>
        <w:top w:val="none" w:sz="0" w:space="0" w:color="auto"/>
        <w:left w:val="none" w:sz="0" w:space="0" w:color="auto"/>
        <w:bottom w:val="none" w:sz="0" w:space="0" w:color="auto"/>
        <w:right w:val="none" w:sz="0" w:space="0" w:color="auto"/>
      </w:divBdr>
    </w:div>
    <w:div w:id="297420518">
      <w:bodyDiv w:val="1"/>
      <w:marLeft w:val="0"/>
      <w:marRight w:val="0"/>
      <w:marTop w:val="0"/>
      <w:marBottom w:val="0"/>
      <w:divBdr>
        <w:top w:val="none" w:sz="0" w:space="0" w:color="auto"/>
        <w:left w:val="none" w:sz="0" w:space="0" w:color="auto"/>
        <w:bottom w:val="none" w:sz="0" w:space="0" w:color="auto"/>
        <w:right w:val="none" w:sz="0" w:space="0" w:color="auto"/>
      </w:divBdr>
    </w:div>
    <w:div w:id="307176932">
      <w:bodyDiv w:val="1"/>
      <w:marLeft w:val="0"/>
      <w:marRight w:val="0"/>
      <w:marTop w:val="0"/>
      <w:marBottom w:val="0"/>
      <w:divBdr>
        <w:top w:val="none" w:sz="0" w:space="0" w:color="auto"/>
        <w:left w:val="none" w:sz="0" w:space="0" w:color="auto"/>
        <w:bottom w:val="none" w:sz="0" w:space="0" w:color="auto"/>
        <w:right w:val="none" w:sz="0" w:space="0" w:color="auto"/>
      </w:divBdr>
    </w:div>
    <w:div w:id="307444800">
      <w:bodyDiv w:val="1"/>
      <w:marLeft w:val="0"/>
      <w:marRight w:val="0"/>
      <w:marTop w:val="0"/>
      <w:marBottom w:val="0"/>
      <w:divBdr>
        <w:top w:val="none" w:sz="0" w:space="0" w:color="auto"/>
        <w:left w:val="none" w:sz="0" w:space="0" w:color="auto"/>
        <w:bottom w:val="none" w:sz="0" w:space="0" w:color="auto"/>
        <w:right w:val="none" w:sz="0" w:space="0" w:color="auto"/>
      </w:divBdr>
    </w:div>
    <w:div w:id="307714089">
      <w:bodyDiv w:val="1"/>
      <w:marLeft w:val="0"/>
      <w:marRight w:val="0"/>
      <w:marTop w:val="0"/>
      <w:marBottom w:val="0"/>
      <w:divBdr>
        <w:top w:val="none" w:sz="0" w:space="0" w:color="auto"/>
        <w:left w:val="none" w:sz="0" w:space="0" w:color="auto"/>
        <w:bottom w:val="none" w:sz="0" w:space="0" w:color="auto"/>
        <w:right w:val="none" w:sz="0" w:space="0" w:color="auto"/>
      </w:divBdr>
    </w:div>
    <w:div w:id="311371246">
      <w:bodyDiv w:val="1"/>
      <w:marLeft w:val="0"/>
      <w:marRight w:val="0"/>
      <w:marTop w:val="0"/>
      <w:marBottom w:val="0"/>
      <w:divBdr>
        <w:top w:val="none" w:sz="0" w:space="0" w:color="auto"/>
        <w:left w:val="none" w:sz="0" w:space="0" w:color="auto"/>
        <w:bottom w:val="none" w:sz="0" w:space="0" w:color="auto"/>
        <w:right w:val="none" w:sz="0" w:space="0" w:color="auto"/>
      </w:divBdr>
    </w:div>
    <w:div w:id="323976724">
      <w:bodyDiv w:val="1"/>
      <w:marLeft w:val="0"/>
      <w:marRight w:val="0"/>
      <w:marTop w:val="0"/>
      <w:marBottom w:val="0"/>
      <w:divBdr>
        <w:top w:val="none" w:sz="0" w:space="0" w:color="auto"/>
        <w:left w:val="none" w:sz="0" w:space="0" w:color="auto"/>
        <w:bottom w:val="none" w:sz="0" w:space="0" w:color="auto"/>
        <w:right w:val="none" w:sz="0" w:space="0" w:color="auto"/>
      </w:divBdr>
    </w:div>
    <w:div w:id="330644112">
      <w:bodyDiv w:val="1"/>
      <w:marLeft w:val="0"/>
      <w:marRight w:val="0"/>
      <w:marTop w:val="0"/>
      <w:marBottom w:val="0"/>
      <w:divBdr>
        <w:top w:val="none" w:sz="0" w:space="0" w:color="auto"/>
        <w:left w:val="none" w:sz="0" w:space="0" w:color="auto"/>
        <w:bottom w:val="none" w:sz="0" w:space="0" w:color="auto"/>
        <w:right w:val="none" w:sz="0" w:space="0" w:color="auto"/>
      </w:divBdr>
    </w:div>
    <w:div w:id="354235591">
      <w:bodyDiv w:val="1"/>
      <w:marLeft w:val="0"/>
      <w:marRight w:val="0"/>
      <w:marTop w:val="0"/>
      <w:marBottom w:val="0"/>
      <w:divBdr>
        <w:top w:val="none" w:sz="0" w:space="0" w:color="auto"/>
        <w:left w:val="none" w:sz="0" w:space="0" w:color="auto"/>
        <w:bottom w:val="none" w:sz="0" w:space="0" w:color="auto"/>
        <w:right w:val="none" w:sz="0" w:space="0" w:color="auto"/>
      </w:divBdr>
    </w:div>
    <w:div w:id="380178401">
      <w:bodyDiv w:val="1"/>
      <w:marLeft w:val="0"/>
      <w:marRight w:val="0"/>
      <w:marTop w:val="0"/>
      <w:marBottom w:val="0"/>
      <w:divBdr>
        <w:top w:val="none" w:sz="0" w:space="0" w:color="auto"/>
        <w:left w:val="none" w:sz="0" w:space="0" w:color="auto"/>
        <w:bottom w:val="none" w:sz="0" w:space="0" w:color="auto"/>
        <w:right w:val="none" w:sz="0" w:space="0" w:color="auto"/>
      </w:divBdr>
    </w:div>
    <w:div w:id="380178468">
      <w:bodyDiv w:val="1"/>
      <w:marLeft w:val="0"/>
      <w:marRight w:val="0"/>
      <w:marTop w:val="0"/>
      <w:marBottom w:val="0"/>
      <w:divBdr>
        <w:top w:val="none" w:sz="0" w:space="0" w:color="auto"/>
        <w:left w:val="none" w:sz="0" w:space="0" w:color="auto"/>
        <w:bottom w:val="none" w:sz="0" w:space="0" w:color="auto"/>
        <w:right w:val="none" w:sz="0" w:space="0" w:color="auto"/>
      </w:divBdr>
    </w:div>
    <w:div w:id="383603357">
      <w:bodyDiv w:val="1"/>
      <w:marLeft w:val="0"/>
      <w:marRight w:val="0"/>
      <w:marTop w:val="0"/>
      <w:marBottom w:val="0"/>
      <w:divBdr>
        <w:top w:val="none" w:sz="0" w:space="0" w:color="auto"/>
        <w:left w:val="none" w:sz="0" w:space="0" w:color="auto"/>
        <w:bottom w:val="none" w:sz="0" w:space="0" w:color="auto"/>
        <w:right w:val="none" w:sz="0" w:space="0" w:color="auto"/>
      </w:divBdr>
    </w:div>
    <w:div w:id="384522861">
      <w:bodyDiv w:val="1"/>
      <w:marLeft w:val="0"/>
      <w:marRight w:val="0"/>
      <w:marTop w:val="0"/>
      <w:marBottom w:val="0"/>
      <w:divBdr>
        <w:top w:val="none" w:sz="0" w:space="0" w:color="auto"/>
        <w:left w:val="none" w:sz="0" w:space="0" w:color="auto"/>
        <w:bottom w:val="none" w:sz="0" w:space="0" w:color="auto"/>
        <w:right w:val="none" w:sz="0" w:space="0" w:color="auto"/>
      </w:divBdr>
    </w:div>
    <w:div w:id="386493569">
      <w:bodyDiv w:val="1"/>
      <w:marLeft w:val="0"/>
      <w:marRight w:val="0"/>
      <w:marTop w:val="0"/>
      <w:marBottom w:val="0"/>
      <w:divBdr>
        <w:top w:val="none" w:sz="0" w:space="0" w:color="auto"/>
        <w:left w:val="none" w:sz="0" w:space="0" w:color="auto"/>
        <w:bottom w:val="none" w:sz="0" w:space="0" w:color="auto"/>
        <w:right w:val="none" w:sz="0" w:space="0" w:color="auto"/>
      </w:divBdr>
    </w:div>
    <w:div w:id="407118479">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47742303">
      <w:bodyDiv w:val="1"/>
      <w:marLeft w:val="0"/>
      <w:marRight w:val="0"/>
      <w:marTop w:val="0"/>
      <w:marBottom w:val="0"/>
      <w:divBdr>
        <w:top w:val="none" w:sz="0" w:space="0" w:color="auto"/>
        <w:left w:val="none" w:sz="0" w:space="0" w:color="auto"/>
        <w:bottom w:val="none" w:sz="0" w:space="0" w:color="auto"/>
        <w:right w:val="none" w:sz="0" w:space="0" w:color="auto"/>
      </w:divBdr>
    </w:div>
    <w:div w:id="448158732">
      <w:bodyDiv w:val="1"/>
      <w:marLeft w:val="0"/>
      <w:marRight w:val="0"/>
      <w:marTop w:val="0"/>
      <w:marBottom w:val="0"/>
      <w:divBdr>
        <w:top w:val="none" w:sz="0" w:space="0" w:color="auto"/>
        <w:left w:val="none" w:sz="0" w:space="0" w:color="auto"/>
        <w:bottom w:val="none" w:sz="0" w:space="0" w:color="auto"/>
        <w:right w:val="none" w:sz="0" w:space="0" w:color="auto"/>
      </w:divBdr>
    </w:div>
    <w:div w:id="449782112">
      <w:bodyDiv w:val="1"/>
      <w:marLeft w:val="0"/>
      <w:marRight w:val="0"/>
      <w:marTop w:val="0"/>
      <w:marBottom w:val="0"/>
      <w:divBdr>
        <w:top w:val="none" w:sz="0" w:space="0" w:color="auto"/>
        <w:left w:val="none" w:sz="0" w:space="0" w:color="auto"/>
        <w:bottom w:val="none" w:sz="0" w:space="0" w:color="auto"/>
        <w:right w:val="none" w:sz="0" w:space="0" w:color="auto"/>
      </w:divBdr>
    </w:div>
    <w:div w:id="454636192">
      <w:bodyDiv w:val="1"/>
      <w:marLeft w:val="0"/>
      <w:marRight w:val="0"/>
      <w:marTop w:val="0"/>
      <w:marBottom w:val="0"/>
      <w:divBdr>
        <w:top w:val="none" w:sz="0" w:space="0" w:color="auto"/>
        <w:left w:val="none" w:sz="0" w:space="0" w:color="auto"/>
        <w:bottom w:val="none" w:sz="0" w:space="0" w:color="auto"/>
        <w:right w:val="none" w:sz="0" w:space="0" w:color="auto"/>
      </w:divBdr>
    </w:div>
    <w:div w:id="473450197">
      <w:bodyDiv w:val="1"/>
      <w:marLeft w:val="0"/>
      <w:marRight w:val="0"/>
      <w:marTop w:val="0"/>
      <w:marBottom w:val="0"/>
      <w:divBdr>
        <w:top w:val="none" w:sz="0" w:space="0" w:color="auto"/>
        <w:left w:val="none" w:sz="0" w:space="0" w:color="auto"/>
        <w:bottom w:val="none" w:sz="0" w:space="0" w:color="auto"/>
        <w:right w:val="none" w:sz="0" w:space="0" w:color="auto"/>
      </w:divBdr>
    </w:div>
    <w:div w:id="482545763">
      <w:bodyDiv w:val="1"/>
      <w:marLeft w:val="0"/>
      <w:marRight w:val="0"/>
      <w:marTop w:val="0"/>
      <w:marBottom w:val="0"/>
      <w:divBdr>
        <w:top w:val="none" w:sz="0" w:space="0" w:color="auto"/>
        <w:left w:val="none" w:sz="0" w:space="0" w:color="auto"/>
        <w:bottom w:val="none" w:sz="0" w:space="0" w:color="auto"/>
        <w:right w:val="none" w:sz="0" w:space="0" w:color="auto"/>
      </w:divBdr>
    </w:div>
    <w:div w:id="497231186">
      <w:bodyDiv w:val="1"/>
      <w:marLeft w:val="0"/>
      <w:marRight w:val="0"/>
      <w:marTop w:val="0"/>
      <w:marBottom w:val="0"/>
      <w:divBdr>
        <w:top w:val="none" w:sz="0" w:space="0" w:color="auto"/>
        <w:left w:val="none" w:sz="0" w:space="0" w:color="auto"/>
        <w:bottom w:val="none" w:sz="0" w:space="0" w:color="auto"/>
        <w:right w:val="none" w:sz="0" w:space="0" w:color="auto"/>
      </w:divBdr>
    </w:div>
    <w:div w:id="499009003">
      <w:bodyDiv w:val="1"/>
      <w:marLeft w:val="0"/>
      <w:marRight w:val="0"/>
      <w:marTop w:val="0"/>
      <w:marBottom w:val="0"/>
      <w:divBdr>
        <w:top w:val="none" w:sz="0" w:space="0" w:color="auto"/>
        <w:left w:val="none" w:sz="0" w:space="0" w:color="auto"/>
        <w:bottom w:val="none" w:sz="0" w:space="0" w:color="auto"/>
        <w:right w:val="none" w:sz="0" w:space="0" w:color="auto"/>
      </w:divBdr>
    </w:div>
    <w:div w:id="503203729">
      <w:bodyDiv w:val="1"/>
      <w:marLeft w:val="0"/>
      <w:marRight w:val="0"/>
      <w:marTop w:val="0"/>
      <w:marBottom w:val="0"/>
      <w:divBdr>
        <w:top w:val="none" w:sz="0" w:space="0" w:color="auto"/>
        <w:left w:val="none" w:sz="0" w:space="0" w:color="auto"/>
        <w:bottom w:val="none" w:sz="0" w:space="0" w:color="auto"/>
        <w:right w:val="none" w:sz="0" w:space="0" w:color="auto"/>
      </w:divBdr>
    </w:div>
    <w:div w:id="504320919">
      <w:bodyDiv w:val="1"/>
      <w:marLeft w:val="0"/>
      <w:marRight w:val="0"/>
      <w:marTop w:val="0"/>
      <w:marBottom w:val="0"/>
      <w:divBdr>
        <w:top w:val="none" w:sz="0" w:space="0" w:color="auto"/>
        <w:left w:val="none" w:sz="0" w:space="0" w:color="auto"/>
        <w:bottom w:val="none" w:sz="0" w:space="0" w:color="auto"/>
        <w:right w:val="none" w:sz="0" w:space="0" w:color="auto"/>
      </w:divBdr>
    </w:div>
    <w:div w:id="535847228">
      <w:bodyDiv w:val="1"/>
      <w:marLeft w:val="0"/>
      <w:marRight w:val="0"/>
      <w:marTop w:val="0"/>
      <w:marBottom w:val="0"/>
      <w:divBdr>
        <w:top w:val="none" w:sz="0" w:space="0" w:color="auto"/>
        <w:left w:val="none" w:sz="0" w:space="0" w:color="auto"/>
        <w:bottom w:val="none" w:sz="0" w:space="0" w:color="auto"/>
        <w:right w:val="none" w:sz="0" w:space="0" w:color="auto"/>
      </w:divBdr>
      <w:divsChild>
        <w:div w:id="574783374">
          <w:marLeft w:val="0"/>
          <w:marRight w:val="0"/>
          <w:marTop w:val="0"/>
          <w:marBottom w:val="0"/>
          <w:divBdr>
            <w:top w:val="none" w:sz="0" w:space="0" w:color="auto"/>
            <w:left w:val="none" w:sz="0" w:space="0" w:color="auto"/>
            <w:bottom w:val="none" w:sz="0" w:space="0" w:color="auto"/>
            <w:right w:val="none" w:sz="0" w:space="0" w:color="auto"/>
          </w:divBdr>
          <w:divsChild>
            <w:div w:id="1569151737">
              <w:marLeft w:val="0"/>
              <w:marRight w:val="0"/>
              <w:marTop w:val="0"/>
              <w:marBottom w:val="0"/>
              <w:divBdr>
                <w:top w:val="none" w:sz="0" w:space="0" w:color="auto"/>
                <w:left w:val="none" w:sz="0" w:space="0" w:color="auto"/>
                <w:bottom w:val="none" w:sz="0" w:space="0" w:color="auto"/>
                <w:right w:val="none" w:sz="0" w:space="0" w:color="auto"/>
              </w:divBdr>
            </w:div>
            <w:div w:id="697126378">
              <w:marLeft w:val="0"/>
              <w:marRight w:val="0"/>
              <w:marTop w:val="0"/>
              <w:marBottom w:val="0"/>
              <w:divBdr>
                <w:top w:val="none" w:sz="0" w:space="0" w:color="auto"/>
                <w:left w:val="none" w:sz="0" w:space="0" w:color="auto"/>
                <w:bottom w:val="none" w:sz="0" w:space="0" w:color="auto"/>
                <w:right w:val="none" w:sz="0" w:space="0" w:color="auto"/>
              </w:divBdr>
            </w:div>
            <w:div w:id="853958832">
              <w:marLeft w:val="0"/>
              <w:marRight w:val="0"/>
              <w:marTop w:val="0"/>
              <w:marBottom w:val="0"/>
              <w:divBdr>
                <w:top w:val="none" w:sz="0" w:space="0" w:color="auto"/>
                <w:left w:val="none" w:sz="0" w:space="0" w:color="auto"/>
                <w:bottom w:val="none" w:sz="0" w:space="0" w:color="auto"/>
                <w:right w:val="none" w:sz="0" w:space="0" w:color="auto"/>
              </w:divBdr>
            </w:div>
            <w:div w:id="1872760856">
              <w:marLeft w:val="0"/>
              <w:marRight w:val="0"/>
              <w:marTop w:val="0"/>
              <w:marBottom w:val="0"/>
              <w:divBdr>
                <w:top w:val="none" w:sz="0" w:space="0" w:color="auto"/>
                <w:left w:val="none" w:sz="0" w:space="0" w:color="auto"/>
                <w:bottom w:val="none" w:sz="0" w:space="0" w:color="auto"/>
                <w:right w:val="none" w:sz="0" w:space="0" w:color="auto"/>
              </w:divBdr>
            </w:div>
            <w:div w:id="2135757948">
              <w:marLeft w:val="0"/>
              <w:marRight w:val="0"/>
              <w:marTop w:val="0"/>
              <w:marBottom w:val="0"/>
              <w:divBdr>
                <w:top w:val="none" w:sz="0" w:space="0" w:color="auto"/>
                <w:left w:val="none" w:sz="0" w:space="0" w:color="auto"/>
                <w:bottom w:val="none" w:sz="0" w:space="0" w:color="auto"/>
                <w:right w:val="none" w:sz="0" w:space="0" w:color="auto"/>
              </w:divBdr>
            </w:div>
            <w:div w:id="1762096882">
              <w:marLeft w:val="0"/>
              <w:marRight w:val="0"/>
              <w:marTop w:val="0"/>
              <w:marBottom w:val="0"/>
              <w:divBdr>
                <w:top w:val="none" w:sz="0" w:space="0" w:color="auto"/>
                <w:left w:val="none" w:sz="0" w:space="0" w:color="auto"/>
                <w:bottom w:val="none" w:sz="0" w:space="0" w:color="auto"/>
                <w:right w:val="none" w:sz="0" w:space="0" w:color="auto"/>
              </w:divBdr>
            </w:div>
            <w:div w:id="1459182692">
              <w:marLeft w:val="0"/>
              <w:marRight w:val="0"/>
              <w:marTop w:val="0"/>
              <w:marBottom w:val="0"/>
              <w:divBdr>
                <w:top w:val="none" w:sz="0" w:space="0" w:color="auto"/>
                <w:left w:val="none" w:sz="0" w:space="0" w:color="auto"/>
                <w:bottom w:val="none" w:sz="0" w:space="0" w:color="auto"/>
                <w:right w:val="none" w:sz="0" w:space="0" w:color="auto"/>
              </w:divBdr>
            </w:div>
            <w:div w:id="2137871832">
              <w:marLeft w:val="0"/>
              <w:marRight w:val="0"/>
              <w:marTop w:val="0"/>
              <w:marBottom w:val="0"/>
              <w:divBdr>
                <w:top w:val="none" w:sz="0" w:space="0" w:color="auto"/>
                <w:left w:val="none" w:sz="0" w:space="0" w:color="auto"/>
                <w:bottom w:val="none" w:sz="0" w:space="0" w:color="auto"/>
                <w:right w:val="none" w:sz="0" w:space="0" w:color="auto"/>
              </w:divBdr>
            </w:div>
            <w:div w:id="13364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7226">
      <w:bodyDiv w:val="1"/>
      <w:marLeft w:val="0"/>
      <w:marRight w:val="0"/>
      <w:marTop w:val="0"/>
      <w:marBottom w:val="0"/>
      <w:divBdr>
        <w:top w:val="none" w:sz="0" w:space="0" w:color="auto"/>
        <w:left w:val="none" w:sz="0" w:space="0" w:color="auto"/>
        <w:bottom w:val="none" w:sz="0" w:space="0" w:color="auto"/>
        <w:right w:val="none" w:sz="0" w:space="0" w:color="auto"/>
      </w:divBdr>
    </w:div>
    <w:div w:id="544830836">
      <w:bodyDiv w:val="1"/>
      <w:marLeft w:val="0"/>
      <w:marRight w:val="0"/>
      <w:marTop w:val="0"/>
      <w:marBottom w:val="0"/>
      <w:divBdr>
        <w:top w:val="none" w:sz="0" w:space="0" w:color="auto"/>
        <w:left w:val="none" w:sz="0" w:space="0" w:color="auto"/>
        <w:bottom w:val="none" w:sz="0" w:space="0" w:color="auto"/>
        <w:right w:val="none" w:sz="0" w:space="0" w:color="auto"/>
      </w:divBdr>
    </w:div>
    <w:div w:id="574121813">
      <w:bodyDiv w:val="1"/>
      <w:marLeft w:val="0"/>
      <w:marRight w:val="0"/>
      <w:marTop w:val="0"/>
      <w:marBottom w:val="0"/>
      <w:divBdr>
        <w:top w:val="none" w:sz="0" w:space="0" w:color="auto"/>
        <w:left w:val="none" w:sz="0" w:space="0" w:color="auto"/>
        <w:bottom w:val="none" w:sz="0" w:space="0" w:color="auto"/>
        <w:right w:val="none" w:sz="0" w:space="0" w:color="auto"/>
      </w:divBdr>
    </w:div>
    <w:div w:id="575941266">
      <w:bodyDiv w:val="1"/>
      <w:marLeft w:val="0"/>
      <w:marRight w:val="0"/>
      <w:marTop w:val="0"/>
      <w:marBottom w:val="0"/>
      <w:divBdr>
        <w:top w:val="none" w:sz="0" w:space="0" w:color="auto"/>
        <w:left w:val="none" w:sz="0" w:space="0" w:color="auto"/>
        <w:bottom w:val="none" w:sz="0" w:space="0" w:color="auto"/>
        <w:right w:val="none" w:sz="0" w:space="0" w:color="auto"/>
      </w:divBdr>
    </w:div>
    <w:div w:id="582567482">
      <w:bodyDiv w:val="1"/>
      <w:marLeft w:val="0"/>
      <w:marRight w:val="0"/>
      <w:marTop w:val="0"/>
      <w:marBottom w:val="0"/>
      <w:divBdr>
        <w:top w:val="none" w:sz="0" w:space="0" w:color="auto"/>
        <w:left w:val="none" w:sz="0" w:space="0" w:color="auto"/>
        <w:bottom w:val="none" w:sz="0" w:space="0" w:color="auto"/>
        <w:right w:val="none" w:sz="0" w:space="0" w:color="auto"/>
      </w:divBdr>
    </w:div>
    <w:div w:id="587230490">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09312310">
      <w:bodyDiv w:val="1"/>
      <w:marLeft w:val="0"/>
      <w:marRight w:val="0"/>
      <w:marTop w:val="0"/>
      <w:marBottom w:val="0"/>
      <w:divBdr>
        <w:top w:val="none" w:sz="0" w:space="0" w:color="auto"/>
        <w:left w:val="none" w:sz="0" w:space="0" w:color="auto"/>
        <w:bottom w:val="none" w:sz="0" w:space="0" w:color="auto"/>
        <w:right w:val="none" w:sz="0" w:space="0" w:color="auto"/>
      </w:divBdr>
    </w:div>
    <w:div w:id="619149041">
      <w:bodyDiv w:val="1"/>
      <w:marLeft w:val="0"/>
      <w:marRight w:val="0"/>
      <w:marTop w:val="0"/>
      <w:marBottom w:val="0"/>
      <w:divBdr>
        <w:top w:val="none" w:sz="0" w:space="0" w:color="auto"/>
        <w:left w:val="none" w:sz="0" w:space="0" w:color="auto"/>
        <w:bottom w:val="none" w:sz="0" w:space="0" w:color="auto"/>
        <w:right w:val="none" w:sz="0" w:space="0" w:color="auto"/>
      </w:divBdr>
    </w:div>
    <w:div w:id="627079749">
      <w:bodyDiv w:val="1"/>
      <w:marLeft w:val="0"/>
      <w:marRight w:val="0"/>
      <w:marTop w:val="0"/>
      <w:marBottom w:val="0"/>
      <w:divBdr>
        <w:top w:val="none" w:sz="0" w:space="0" w:color="auto"/>
        <w:left w:val="none" w:sz="0" w:space="0" w:color="auto"/>
        <w:bottom w:val="none" w:sz="0" w:space="0" w:color="auto"/>
        <w:right w:val="none" w:sz="0" w:space="0" w:color="auto"/>
      </w:divBdr>
    </w:div>
    <w:div w:id="657197620">
      <w:bodyDiv w:val="1"/>
      <w:marLeft w:val="0"/>
      <w:marRight w:val="0"/>
      <w:marTop w:val="0"/>
      <w:marBottom w:val="0"/>
      <w:divBdr>
        <w:top w:val="none" w:sz="0" w:space="0" w:color="auto"/>
        <w:left w:val="none" w:sz="0" w:space="0" w:color="auto"/>
        <w:bottom w:val="none" w:sz="0" w:space="0" w:color="auto"/>
        <w:right w:val="none" w:sz="0" w:space="0" w:color="auto"/>
      </w:divBdr>
    </w:div>
    <w:div w:id="676809984">
      <w:bodyDiv w:val="1"/>
      <w:marLeft w:val="0"/>
      <w:marRight w:val="0"/>
      <w:marTop w:val="0"/>
      <w:marBottom w:val="0"/>
      <w:divBdr>
        <w:top w:val="none" w:sz="0" w:space="0" w:color="auto"/>
        <w:left w:val="none" w:sz="0" w:space="0" w:color="auto"/>
        <w:bottom w:val="none" w:sz="0" w:space="0" w:color="auto"/>
        <w:right w:val="none" w:sz="0" w:space="0" w:color="auto"/>
      </w:divBdr>
    </w:div>
    <w:div w:id="685326121">
      <w:bodyDiv w:val="1"/>
      <w:marLeft w:val="0"/>
      <w:marRight w:val="0"/>
      <w:marTop w:val="0"/>
      <w:marBottom w:val="0"/>
      <w:divBdr>
        <w:top w:val="none" w:sz="0" w:space="0" w:color="auto"/>
        <w:left w:val="none" w:sz="0" w:space="0" w:color="auto"/>
        <w:bottom w:val="none" w:sz="0" w:space="0" w:color="auto"/>
        <w:right w:val="none" w:sz="0" w:space="0" w:color="auto"/>
      </w:divBdr>
    </w:div>
    <w:div w:id="702092711">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7798490">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02113997">
      <w:bodyDiv w:val="1"/>
      <w:marLeft w:val="0"/>
      <w:marRight w:val="0"/>
      <w:marTop w:val="0"/>
      <w:marBottom w:val="0"/>
      <w:divBdr>
        <w:top w:val="none" w:sz="0" w:space="0" w:color="auto"/>
        <w:left w:val="none" w:sz="0" w:space="0" w:color="auto"/>
        <w:bottom w:val="none" w:sz="0" w:space="0" w:color="auto"/>
        <w:right w:val="none" w:sz="0" w:space="0" w:color="auto"/>
      </w:divBdr>
    </w:div>
    <w:div w:id="817457574">
      <w:bodyDiv w:val="1"/>
      <w:marLeft w:val="0"/>
      <w:marRight w:val="0"/>
      <w:marTop w:val="0"/>
      <w:marBottom w:val="0"/>
      <w:divBdr>
        <w:top w:val="none" w:sz="0" w:space="0" w:color="auto"/>
        <w:left w:val="none" w:sz="0" w:space="0" w:color="auto"/>
        <w:bottom w:val="none" w:sz="0" w:space="0" w:color="auto"/>
        <w:right w:val="none" w:sz="0" w:space="0" w:color="auto"/>
      </w:divBdr>
    </w:div>
    <w:div w:id="817577199">
      <w:bodyDiv w:val="1"/>
      <w:marLeft w:val="0"/>
      <w:marRight w:val="0"/>
      <w:marTop w:val="0"/>
      <w:marBottom w:val="0"/>
      <w:divBdr>
        <w:top w:val="none" w:sz="0" w:space="0" w:color="auto"/>
        <w:left w:val="none" w:sz="0" w:space="0" w:color="auto"/>
        <w:bottom w:val="none" w:sz="0" w:space="0" w:color="auto"/>
        <w:right w:val="none" w:sz="0" w:space="0" w:color="auto"/>
      </w:divBdr>
    </w:div>
    <w:div w:id="818962891">
      <w:bodyDiv w:val="1"/>
      <w:marLeft w:val="0"/>
      <w:marRight w:val="0"/>
      <w:marTop w:val="0"/>
      <w:marBottom w:val="0"/>
      <w:divBdr>
        <w:top w:val="none" w:sz="0" w:space="0" w:color="auto"/>
        <w:left w:val="none" w:sz="0" w:space="0" w:color="auto"/>
        <w:bottom w:val="none" w:sz="0" w:space="0" w:color="auto"/>
        <w:right w:val="none" w:sz="0" w:space="0" w:color="auto"/>
      </w:divBdr>
    </w:div>
    <w:div w:id="823469320">
      <w:bodyDiv w:val="1"/>
      <w:marLeft w:val="0"/>
      <w:marRight w:val="0"/>
      <w:marTop w:val="0"/>
      <w:marBottom w:val="0"/>
      <w:divBdr>
        <w:top w:val="none" w:sz="0" w:space="0" w:color="auto"/>
        <w:left w:val="none" w:sz="0" w:space="0" w:color="auto"/>
        <w:bottom w:val="none" w:sz="0" w:space="0" w:color="auto"/>
        <w:right w:val="none" w:sz="0" w:space="0" w:color="auto"/>
      </w:divBdr>
    </w:div>
    <w:div w:id="831481622">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03178700">
      <w:bodyDiv w:val="1"/>
      <w:marLeft w:val="0"/>
      <w:marRight w:val="0"/>
      <w:marTop w:val="0"/>
      <w:marBottom w:val="0"/>
      <w:divBdr>
        <w:top w:val="none" w:sz="0" w:space="0" w:color="auto"/>
        <w:left w:val="none" w:sz="0" w:space="0" w:color="auto"/>
        <w:bottom w:val="none" w:sz="0" w:space="0" w:color="auto"/>
        <w:right w:val="none" w:sz="0" w:space="0" w:color="auto"/>
      </w:divBdr>
    </w:div>
    <w:div w:id="909920899">
      <w:bodyDiv w:val="1"/>
      <w:marLeft w:val="0"/>
      <w:marRight w:val="0"/>
      <w:marTop w:val="0"/>
      <w:marBottom w:val="0"/>
      <w:divBdr>
        <w:top w:val="none" w:sz="0" w:space="0" w:color="auto"/>
        <w:left w:val="none" w:sz="0" w:space="0" w:color="auto"/>
        <w:bottom w:val="none" w:sz="0" w:space="0" w:color="auto"/>
        <w:right w:val="none" w:sz="0" w:space="0" w:color="auto"/>
      </w:divBdr>
    </w:div>
    <w:div w:id="948659710">
      <w:bodyDiv w:val="1"/>
      <w:marLeft w:val="0"/>
      <w:marRight w:val="0"/>
      <w:marTop w:val="0"/>
      <w:marBottom w:val="0"/>
      <w:divBdr>
        <w:top w:val="none" w:sz="0" w:space="0" w:color="auto"/>
        <w:left w:val="none" w:sz="0" w:space="0" w:color="auto"/>
        <w:bottom w:val="none" w:sz="0" w:space="0" w:color="auto"/>
        <w:right w:val="none" w:sz="0" w:space="0" w:color="auto"/>
      </w:divBdr>
    </w:div>
    <w:div w:id="955528342">
      <w:bodyDiv w:val="1"/>
      <w:marLeft w:val="0"/>
      <w:marRight w:val="0"/>
      <w:marTop w:val="0"/>
      <w:marBottom w:val="0"/>
      <w:divBdr>
        <w:top w:val="none" w:sz="0" w:space="0" w:color="auto"/>
        <w:left w:val="none" w:sz="0" w:space="0" w:color="auto"/>
        <w:bottom w:val="none" w:sz="0" w:space="0" w:color="auto"/>
        <w:right w:val="none" w:sz="0" w:space="0" w:color="auto"/>
      </w:divBdr>
    </w:div>
    <w:div w:id="975257855">
      <w:bodyDiv w:val="1"/>
      <w:marLeft w:val="0"/>
      <w:marRight w:val="0"/>
      <w:marTop w:val="0"/>
      <w:marBottom w:val="0"/>
      <w:divBdr>
        <w:top w:val="none" w:sz="0" w:space="0" w:color="auto"/>
        <w:left w:val="none" w:sz="0" w:space="0" w:color="auto"/>
        <w:bottom w:val="none" w:sz="0" w:space="0" w:color="auto"/>
        <w:right w:val="none" w:sz="0" w:space="0" w:color="auto"/>
      </w:divBdr>
    </w:div>
    <w:div w:id="1012806168">
      <w:bodyDiv w:val="1"/>
      <w:marLeft w:val="0"/>
      <w:marRight w:val="0"/>
      <w:marTop w:val="0"/>
      <w:marBottom w:val="0"/>
      <w:divBdr>
        <w:top w:val="none" w:sz="0" w:space="0" w:color="auto"/>
        <w:left w:val="none" w:sz="0" w:space="0" w:color="auto"/>
        <w:bottom w:val="none" w:sz="0" w:space="0" w:color="auto"/>
        <w:right w:val="none" w:sz="0" w:space="0" w:color="auto"/>
      </w:divBdr>
    </w:div>
    <w:div w:id="1035930338">
      <w:bodyDiv w:val="1"/>
      <w:marLeft w:val="0"/>
      <w:marRight w:val="0"/>
      <w:marTop w:val="0"/>
      <w:marBottom w:val="0"/>
      <w:divBdr>
        <w:top w:val="none" w:sz="0" w:space="0" w:color="auto"/>
        <w:left w:val="none" w:sz="0" w:space="0" w:color="auto"/>
        <w:bottom w:val="none" w:sz="0" w:space="0" w:color="auto"/>
        <w:right w:val="none" w:sz="0" w:space="0" w:color="auto"/>
      </w:divBdr>
    </w:div>
    <w:div w:id="1037966148">
      <w:bodyDiv w:val="1"/>
      <w:marLeft w:val="0"/>
      <w:marRight w:val="0"/>
      <w:marTop w:val="0"/>
      <w:marBottom w:val="0"/>
      <w:divBdr>
        <w:top w:val="none" w:sz="0" w:space="0" w:color="auto"/>
        <w:left w:val="none" w:sz="0" w:space="0" w:color="auto"/>
        <w:bottom w:val="none" w:sz="0" w:space="0" w:color="auto"/>
        <w:right w:val="none" w:sz="0" w:space="0" w:color="auto"/>
      </w:divBdr>
    </w:div>
    <w:div w:id="1041517816">
      <w:bodyDiv w:val="1"/>
      <w:marLeft w:val="0"/>
      <w:marRight w:val="0"/>
      <w:marTop w:val="0"/>
      <w:marBottom w:val="0"/>
      <w:divBdr>
        <w:top w:val="none" w:sz="0" w:space="0" w:color="auto"/>
        <w:left w:val="none" w:sz="0" w:space="0" w:color="auto"/>
        <w:bottom w:val="none" w:sz="0" w:space="0" w:color="auto"/>
        <w:right w:val="none" w:sz="0" w:space="0" w:color="auto"/>
      </w:divBdr>
    </w:div>
    <w:div w:id="1045368675">
      <w:bodyDiv w:val="1"/>
      <w:marLeft w:val="0"/>
      <w:marRight w:val="0"/>
      <w:marTop w:val="0"/>
      <w:marBottom w:val="0"/>
      <w:divBdr>
        <w:top w:val="none" w:sz="0" w:space="0" w:color="auto"/>
        <w:left w:val="none" w:sz="0" w:space="0" w:color="auto"/>
        <w:bottom w:val="none" w:sz="0" w:space="0" w:color="auto"/>
        <w:right w:val="none" w:sz="0" w:space="0" w:color="auto"/>
      </w:divBdr>
    </w:div>
    <w:div w:id="1057894465">
      <w:bodyDiv w:val="1"/>
      <w:marLeft w:val="0"/>
      <w:marRight w:val="0"/>
      <w:marTop w:val="0"/>
      <w:marBottom w:val="0"/>
      <w:divBdr>
        <w:top w:val="none" w:sz="0" w:space="0" w:color="auto"/>
        <w:left w:val="none" w:sz="0" w:space="0" w:color="auto"/>
        <w:bottom w:val="none" w:sz="0" w:space="0" w:color="auto"/>
        <w:right w:val="none" w:sz="0" w:space="0" w:color="auto"/>
      </w:divBdr>
    </w:div>
    <w:div w:id="1067066781">
      <w:bodyDiv w:val="1"/>
      <w:marLeft w:val="0"/>
      <w:marRight w:val="0"/>
      <w:marTop w:val="0"/>
      <w:marBottom w:val="0"/>
      <w:divBdr>
        <w:top w:val="none" w:sz="0" w:space="0" w:color="auto"/>
        <w:left w:val="none" w:sz="0" w:space="0" w:color="auto"/>
        <w:bottom w:val="none" w:sz="0" w:space="0" w:color="auto"/>
        <w:right w:val="none" w:sz="0" w:space="0" w:color="auto"/>
      </w:divBdr>
    </w:div>
    <w:div w:id="1120151216">
      <w:bodyDiv w:val="1"/>
      <w:marLeft w:val="0"/>
      <w:marRight w:val="0"/>
      <w:marTop w:val="0"/>
      <w:marBottom w:val="0"/>
      <w:divBdr>
        <w:top w:val="none" w:sz="0" w:space="0" w:color="auto"/>
        <w:left w:val="none" w:sz="0" w:space="0" w:color="auto"/>
        <w:bottom w:val="none" w:sz="0" w:space="0" w:color="auto"/>
        <w:right w:val="none" w:sz="0" w:space="0" w:color="auto"/>
      </w:divBdr>
    </w:div>
    <w:div w:id="1127818934">
      <w:bodyDiv w:val="1"/>
      <w:marLeft w:val="0"/>
      <w:marRight w:val="0"/>
      <w:marTop w:val="0"/>
      <w:marBottom w:val="0"/>
      <w:divBdr>
        <w:top w:val="none" w:sz="0" w:space="0" w:color="auto"/>
        <w:left w:val="none" w:sz="0" w:space="0" w:color="auto"/>
        <w:bottom w:val="none" w:sz="0" w:space="0" w:color="auto"/>
        <w:right w:val="none" w:sz="0" w:space="0" w:color="auto"/>
      </w:divBdr>
    </w:div>
    <w:div w:id="1128014896">
      <w:bodyDiv w:val="1"/>
      <w:marLeft w:val="0"/>
      <w:marRight w:val="0"/>
      <w:marTop w:val="0"/>
      <w:marBottom w:val="0"/>
      <w:divBdr>
        <w:top w:val="none" w:sz="0" w:space="0" w:color="auto"/>
        <w:left w:val="none" w:sz="0" w:space="0" w:color="auto"/>
        <w:bottom w:val="none" w:sz="0" w:space="0" w:color="auto"/>
        <w:right w:val="none" w:sz="0" w:space="0" w:color="auto"/>
      </w:divBdr>
    </w:div>
    <w:div w:id="1149321135">
      <w:bodyDiv w:val="1"/>
      <w:marLeft w:val="0"/>
      <w:marRight w:val="0"/>
      <w:marTop w:val="0"/>
      <w:marBottom w:val="0"/>
      <w:divBdr>
        <w:top w:val="none" w:sz="0" w:space="0" w:color="auto"/>
        <w:left w:val="none" w:sz="0" w:space="0" w:color="auto"/>
        <w:bottom w:val="none" w:sz="0" w:space="0" w:color="auto"/>
        <w:right w:val="none" w:sz="0" w:space="0" w:color="auto"/>
      </w:divBdr>
    </w:div>
    <w:div w:id="1152983010">
      <w:bodyDiv w:val="1"/>
      <w:marLeft w:val="0"/>
      <w:marRight w:val="0"/>
      <w:marTop w:val="0"/>
      <w:marBottom w:val="0"/>
      <w:divBdr>
        <w:top w:val="none" w:sz="0" w:space="0" w:color="auto"/>
        <w:left w:val="none" w:sz="0" w:space="0" w:color="auto"/>
        <w:bottom w:val="none" w:sz="0" w:space="0" w:color="auto"/>
        <w:right w:val="none" w:sz="0" w:space="0" w:color="auto"/>
      </w:divBdr>
    </w:div>
    <w:div w:id="1229732240">
      <w:bodyDiv w:val="1"/>
      <w:marLeft w:val="0"/>
      <w:marRight w:val="0"/>
      <w:marTop w:val="0"/>
      <w:marBottom w:val="0"/>
      <w:divBdr>
        <w:top w:val="none" w:sz="0" w:space="0" w:color="auto"/>
        <w:left w:val="none" w:sz="0" w:space="0" w:color="auto"/>
        <w:bottom w:val="none" w:sz="0" w:space="0" w:color="auto"/>
        <w:right w:val="none" w:sz="0" w:space="0" w:color="auto"/>
      </w:divBdr>
    </w:div>
    <w:div w:id="1231119145">
      <w:bodyDiv w:val="1"/>
      <w:marLeft w:val="0"/>
      <w:marRight w:val="0"/>
      <w:marTop w:val="0"/>
      <w:marBottom w:val="0"/>
      <w:divBdr>
        <w:top w:val="none" w:sz="0" w:space="0" w:color="auto"/>
        <w:left w:val="none" w:sz="0" w:space="0" w:color="auto"/>
        <w:bottom w:val="none" w:sz="0" w:space="0" w:color="auto"/>
        <w:right w:val="none" w:sz="0" w:space="0" w:color="auto"/>
      </w:divBdr>
    </w:div>
    <w:div w:id="1258946653">
      <w:bodyDiv w:val="1"/>
      <w:marLeft w:val="0"/>
      <w:marRight w:val="0"/>
      <w:marTop w:val="0"/>
      <w:marBottom w:val="0"/>
      <w:divBdr>
        <w:top w:val="none" w:sz="0" w:space="0" w:color="auto"/>
        <w:left w:val="none" w:sz="0" w:space="0" w:color="auto"/>
        <w:bottom w:val="none" w:sz="0" w:space="0" w:color="auto"/>
        <w:right w:val="none" w:sz="0" w:space="0" w:color="auto"/>
      </w:divBdr>
    </w:div>
    <w:div w:id="1262371483">
      <w:bodyDiv w:val="1"/>
      <w:marLeft w:val="0"/>
      <w:marRight w:val="0"/>
      <w:marTop w:val="0"/>
      <w:marBottom w:val="0"/>
      <w:divBdr>
        <w:top w:val="none" w:sz="0" w:space="0" w:color="auto"/>
        <w:left w:val="none" w:sz="0" w:space="0" w:color="auto"/>
        <w:bottom w:val="none" w:sz="0" w:space="0" w:color="auto"/>
        <w:right w:val="none" w:sz="0" w:space="0" w:color="auto"/>
      </w:divBdr>
    </w:div>
    <w:div w:id="1262878761">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87394984">
      <w:bodyDiv w:val="1"/>
      <w:marLeft w:val="0"/>
      <w:marRight w:val="0"/>
      <w:marTop w:val="0"/>
      <w:marBottom w:val="0"/>
      <w:divBdr>
        <w:top w:val="none" w:sz="0" w:space="0" w:color="auto"/>
        <w:left w:val="none" w:sz="0" w:space="0" w:color="auto"/>
        <w:bottom w:val="none" w:sz="0" w:space="0" w:color="auto"/>
        <w:right w:val="none" w:sz="0" w:space="0" w:color="auto"/>
      </w:divBdr>
    </w:div>
    <w:div w:id="1298484925">
      <w:bodyDiv w:val="1"/>
      <w:marLeft w:val="0"/>
      <w:marRight w:val="0"/>
      <w:marTop w:val="0"/>
      <w:marBottom w:val="0"/>
      <w:divBdr>
        <w:top w:val="none" w:sz="0" w:space="0" w:color="auto"/>
        <w:left w:val="none" w:sz="0" w:space="0" w:color="auto"/>
        <w:bottom w:val="none" w:sz="0" w:space="0" w:color="auto"/>
        <w:right w:val="none" w:sz="0" w:space="0" w:color="auto"/>
      </w:divBdr>
    </w:div>
    <w:div w:id="1314337094">
      <w:bodyDiv w:val="1"/>
      <w:marLeft w:val="0"/>
      <w:marRight w:val="0"/>
      <w:marTop w:val="0"/>
      <w:marBottom w:val="0"/>
      <w:divBdr>
        <w:top w:val="none" w:sz="0" w:space="0" w:color="auto"/>
        <w:left w:val="none" w:sz="0" w:space="0" w:color="auto"/>
        <w:bottom w:val="none" w:sz="0" w:space="0" w:color="auto"/>
        <w:right w:val="none" w:sz="0" w:space="0" w:color="auto"/>
      </w:divBdr>
    </w:div>
    <w:div w:id="1315254117">
      <w:bodyDiv w:val="1"/>
      <w:marLeft w:val="0"/>
      <w:marRight w:val="0"/>
      <w:marTop w:val="0"/>
      <w:marBottom w:val="0"/>
      <w:divBdr>
        <w:top w:val="none" w:sz="0" w:space="0" w:color="auto"/>
        <w:left w:val="none" w:sz="0" w:space="0" w:color="auto"/>
        <w:bottom w:val="none" w:sz="0" w:space="0" w:color="auto"/>
        <w:right w:val="none" w:sz="0" w:space="0" w:color="auto"/>
      </w:divBdr>
    </w:div>
    <w:div w:id="1315336849">
      <w:bodyDiv w:val="1"/>
      <w:marLeft w:val="0"/>
      <w:marRight w:val="0"/>
      <w:marTop w:val="0"/>
      <w:marBottom w:val="0"/>
      <w:divBdr>
        <w:top w:val="none" w:sz="0" w:space="0" w:color="auto"/>
        <w:left w:val="none" w:sz="0" w:space="0" w:color="auto"/>
        <w:bottom w:val="none" w:sz="0" w:space="0" w:color="auto"/>
        <w:right w:val="none" w:sz="0" w:space="0" w:color="auto"/>
      </w:divBdr>
    </w:div>
    <w:div w:id="1318070272">
      <w:bodyDiv w:val="1"/>
      <w:marLeft w:val="0"/>
      <w:marRight w:val="0"/>
      <w:marTop w:val="0"/>
      <w:marBottom w:val="0"/>
      <w:divBdr>
        <w:top w:val="none" w:sz="0" w:space="0" w:color="auto"/>
        <w:left w:val="none" w:sz="0" w:space="0" w:color="auto"/>
        <w:bottom w:val="none" w:sz="0" w:space="0" w:color="auto"/>
        <w:right w:val="none" w:sz="0" w:space="0" w:color="auto"/>
      </w:divBdr>
    </w:div>
    <w:div w:id="1321082934">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57998370">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66327286">
      <w:bodyDiv w:val="1"/>
      <w:marLeft w:val="0"/>
      <w:marRight w:val="0"/>
      <w:marTop w:val="0"/>
      <w:marBottom w:val="0"/>
      <w:divBdr>
        <w:top w:val="none" w:sz="0" w:space="0" w:color="auto"/>
        <w:left w:val="none" w:sz="0" w:space="0" w:color="auto"/>
        <w:bottom w:val="none" w:sz="0" w:space="0" w:color="auto"/>
        <w:right w:val="none" w:sz="0" w:space="0" w:color="auto"/>
      </w:divBdr>
    </w:div>
    <w:div w:id="1433740367">
      <w:bodyDiv w:val="1"/>
      <w:marLeft w:val="0"/>
      <w:marRight w:val="0"/>
      <w:marTop w:val="0"/>
      <w:marBottom w:val="0"/>
      <w:divBdr>
        <w:top w:val="none" w:sz="0" w:space="0" w:color="auto"/>
        <w:left w:val="none" w:sz="0" w:space="0" w:color="auto"/>
        <w:bottom w:val="none" w:sz="0" w:space="0" w:color="auto"/>
        <w:right w:val="none" w:sz="0" w:space="0" w:color="auto"/>
      </w:divBdr>
    </w:div>
    <w:div w:id="1473862260">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86974756">
      <w:bodyDiv w:val="1"/>
      <w:marLeft w:val="0"/>
      <w:marRight w:val="0"/>
      <w:marTop w:val="0"/>
      <w:marBottom w:val="0"/>
      <w:divBdr>
        <w:top w:val="none" w:sz="0" w:space="0" w:color="auto"/>
        <w:left w:val="none" w:sz="0" w:space="0" w:color="auto"/>
        <w:bottom w:val="none" w:sz="0" w:space="0" w:color="auto"/>
        <w:right w:val="none" w:sz="0" w:space="0" w:color="auto"/>
      </w:divBdr>
    </w:div>
    <w:div w:id="1493712993">
      <w:bodyDiv w:val="1"/>
      <w:marLeft w:val="0"/>
      <w:marRight w:val="0"/>
      <w:marTop w:val="0"/>
      <w:marBottom w:val="0"/>
      <w:divBdr>
        <w:top w:val="none" w:sz="0" w:space="0" w:color="auto"/>
        <w:left w:val="none" w:sz="0" w:space="0" w:color="auto"/>
        <w:bottom w:val="none" w:sz="0" w:space="0" w:color="auto"/>
        <w:right w:val="none" w:sz="0" w:space="0" w:color="auto"/>
      </w:divBdr>
    </w:div>
    <w:div w:id="1496335678">
      <w:bodyDiv w:val="1"/>
      <w:marLeft w:val="0"/>
      <w:marRight w:val="0"/>
      <w:marTop w:val="0"/>
      <w:marBottom w:val="0"/>
      <w:divBdr>
        <w:top w:val="none" w:sz="0" w:space="0" w:color="auto"/>
        <w:left w:val="none" w:sz="0" w:space="0" w:color="auto"/>
        <w:bottom w:val="none" w:sz="0" w:space="0" w:color="auto"/>
        <w:right w:val="none" w:sz="0" w:space="0" w:color="auto"/>
      </w:divBdr>
    </w:div>
    <w:div w:id="1523782374">
      <w:bodyDiv w:val="1"/>
      <w:marLeft w:val="0"/>
      <w:marRight w:val="0"/>
      <w:marTop w:val="0"/>
      <w:marBottom w:val="0"/>
      <w:divBdr>
        <w:top w:val="none" w:sz="0" w:space="0" w:color="auto"/>
        <w:left w:val="none" w:sz="0" w:space="0" w:color="auto"/>
        <w:bottom w:val="none" w:sz="0" w:space="0" w:color="auto"/>
        <w:right w:val="none" w:sz="0" w:space="0" w:color="auto"/>
      </w:divBdr>
    </w:div>
    <w:div w:id="1527907741">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37043759">
      <w:bodyDiv w:val="1"/>
      <w:marLeft w:val="0"/>
      <w:marRight w:val="0"/>
      <w:marTop w:val="0"/>
      <w:marBottom w:val="0"/>
      <w:divBdr>
        <w:top w:val="none" w:sz="0" w:space="0" w:color="auto"/>
        <w:left w:val="none" w:sz="0" w:space="0" w:color="auto"/>
        <w:bottom w:val="none" w:sz="0" w:space="0" w:color="auto"/>
        <w:right w:val="none" w:sz="0" w:space="0" w:color="auto"/>
      </w:divBdr>
    </w:div>
    <w:div w:id="1541743885">
      <w:bodyDiv w:val="1"/>
      <w:marLeft w:val="0"/>
      <w:marRight w:val="0"/>
      <w:marTop w:val="0"/>
      <w:marBottom w:val="0"/>
      <w:divBdr>
        <w:top w:val="none" w:sz="0" w:space="0" w:color="auto"/>
        <w:left w:val="none" w:sz="0" w:space="0" w:color="auto"/>
        <w:bottom w:val="none" w:sz="0" w:space="0" w:color="auto"/>
        <w:right w:val="none" w:sz="0" w:space="0" w:color="auto"/>
      </w:divBdr>
    </w:div>
    <w:div w:id="1554610074">
      <w:bodyDiv w:val="1"/>
      <w:marLeft w:val="0"/>
      <w:marRight w:val="0"/>
      <w:marTop w:val="0"/>
      <w:marBottom w:val="0"/>
      <w:divBdr>
        <w:top w:val="none" w:sz="0" w:space="0" w:color="auto"/>
        <w:left w:val="none" w:sz="0" w:space="0" w:color="auto"/>
        <w:bottom w:val="none" w:sz="0" w:space="0" w:color="auto"/>
        <w:right w:val="none" w:sz="0" w:space="0" w:color="auto"/>
      </w:divBdr>
    </w:div>
    <w:div w:id="1558513972">
      <w:bodyDiv w:val="1"/>
      <w:marLeft w:val="0"/>
      <w:marRight w:val="0"/>
      <w:marTop w:val="0"/>
      <w:marBottom w:val="0"/>
      <w:divBdr>
        <w:top w:val="none" w:sz="0" w:space="0" w:color="auto"/>
        <w:left w:val="none" w:sz="0" w:space="0" w:color="auto"/>
        <w:bottom w:val="none" w:sz="0" w:space="0" w:color="auto"/>
        <w:right w:val="none" w:sz="0" w:space="0" w:color="auto"/>
      </w:divBdr>
    </w:div>
    <w:div w:id="1561212069">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11937700">
      <w:bodyDiv w:val="1"/>
      <w:marLeft w:val="0"/>
      <w:marRight w:val="0"/>
      <w:marTop w:val="0"/>
      <w:marBottom w:val="0"/>
      <w:divBdr>
        <w:top w:val="none" w:sz="0" w:space="0" w:color="auto"/>
        <w:left w:val="none" w:sz="0" w:space="0" w:color="auto"/>
        <w:bottom w:val="none" w:sz="0" w:space="0" w:color="auto"/>
        <w:right w:val="none" w:sz="0" w:space="0" w:color="auto"/>
      </w:divBdr>
    </w:div>
    <w:div w:id="1627082833">
      <w:bodyDiv w:val="1"/>
      <w:marLeft w:val="0"/>
      <w:marRight w:val="0"/>
      <w:marTop w:val="0"/>
      <w:marBottom w:val="0"/>
      <w:divBdr>
        <w:top w:val="none" w:sz="0" w:space="0" w:color="auto"/>
        <w:left w:val="none" w:sz="0" w:space="0" w:color="auto"/>
        <w:bottom w:val="none" w:sz="0" w:space="0" w:color="auto"/>
        <w:right w:val="none" w:sz="0" w:space="0" w:color="auto"/>
      </w:divBdr>
    </w:div>
    <w:div w:id="1642617130">
      <w:bodyDiv w:val="1"/>
      <w:marLeft w:val="0"/>
      <w:marRight w:val="0"/>
      <w:marTop w:val="0"/>
      <w:marBottom w:val="0"/>
      <w:divBdr>
        <w:top w:val="none" w:sz="0" w:space="0" w:color="auto"/>
        <w:left w:val="none" w:sz="0" w:space="0" w:color="auto"/>
        <w:bottom w:val="none" w:sz="0" w:space="0" w:color="auto"/>
        <w:right w:val="none" w:sz="0" w:space="0" w:color="auto"/>
      </w:divBdr>
    </w:div>
    <w:div w:id="1649358112">
      <w:bodyDiv w:val="1"/>
      <w:marLeft w:val="0"/>
      <w:marRight w:val="0"/>
      <w:marTop w:val="0"/>
      <w:marBottom w:val="0"/>
      <w:divBdr>
        <w:top w:val="none" w:sz="0" w:space="0" w:color="auto"/>
        <w:left w:val="none" w:sz="0" w:space="0" w:color="auto"/>
        <w:bottom w:val="none" w:sz="0" w:space="0" w:color="auto"/>
        <w:right w:val="none" w:sz="0" w:space="0" w:color="auto"/>
      </w:divBdr>
    </w:div>
    <w:div w:id="1664116458">
      <w:bodyDiv w:val="1"/>
      <w:marLeft w:val="0"/>
      <w:marRight w:val="0"/>
      <w:marTop w:val="0"/>
      <w:marBottom w:val="0"/>
      <w:divBdr>
        <w:top w:val="none" w:sz="0" w:space="0" w:color="auto"/>
        <w:left w:val="none" w:sz="0" w:space="0" w:color="auto"/>
        <w:bottom w:val="none" w:sz="0" w:space="0" w:color="auto"/>
        <w:right w:val="none" w:sz="0" w:space="0" w:color="auto"/>
      </w:divBdr>
      <w:divsChild>
        <w:div w:id="81416560">
          <w:marLeft w:val="0"/>
          <w:marRight w:val="0"/>
          <w:marTop w:val="0"/>
          <w:marBottom w:val="0"/>
          <w:divBdr>
            <w:top w:val="none" w:sz="0" w:space="0" w:color="auto"/>
            <w:left w:val="none" w:sz="0" w:space="0" w:color="auto"/>
            <w:bottom w:val="none" w:sz="0" w:space="0" w:color="auto"/>
            <w:right w:val="none" w:sz="0" w:space="0" w:color="auto"/>
          </w:divBdr>
          <w:divsChild>
            <w:div w:id="1290091930">
              <w:marLeft w:val="0"/>
              <w:marRight w:val="0"/>
              <w:marTop w:val="0"/>
              <w:marBottom w:val="0"/>
              <w:divBdr>
                <w:top w:val="none" w:sz="0" w:space="0" w:color="auto"/>
                <w:left w:val="none" w:sz="0" w:space="0" w:color="auto"/>
                <w:bottom w:val="none" w:sz="0" w:space="0" w:color="auto"/>
                <w:right w:val="none" w:sz="0" w:space="0" w:color="auto"/>
              </w:divBdr>
            </w:div>
            <w:div w:id="1398438950">
              <w:marLeft w:val="0"/>
              <w:marRight w:val="0"/>
              <w:marTop w:val="0"/>
              <w:marBottom w:val="0"/>
              <w:divBdr>
                <w:top w:val="none" w:sz="0" w:space="0" w:color="auto"/>
                <w:left w:val="none" w:sz="0" w:space="0" w:color="auto"/>
                <w:bottom w:val="none" w:sz="0" w:space="0" w:color="auto"/>
                <w:right w:val="none" w:sz="0" w:space="0" w:color="auto"/>
              </w:divBdr>
            </w:div>
            <w:div w:id="1528521859">
              <w:marLeft w:val="0"/>
              <w:marRight w:val="0"/>
              <w:marTop w:val="0"/>
              <w:marBottom w:val="0"/>
              <w:divBdr>
                <w:top w:val="none" w:sz="0" w:space="0" w:color="auto"/>
                <w:left w:val="none" w:sz="0" w:space="0" w:color="auto"/>
                <w:bottom w:val="none" w:sz="0" w:space="0" w:color="auto"/>
                <w:right w:val="none" w:sz="0" w:space="0" w:color="auto"/>
              </w:divBdr>
            </w:div>
            <w:div w:id="337663631">
              <w:marLeft w:val="0"/>
              <w:marRight w:val="0"/>
              <w:marTop w:val="0"/>
              <w:marBottom w:val="0"/>
              <w:divBdr>
                <w:top w:val="none" w:sz="0" w:space="0" w:color="auto"/>
                <w:left w:val="none" w:sz="0" w:space="0" w:color="auto"/>
                <w:bottom w:val="none" w:sz="0" w:space="0" w:color="auto"/>
                <w:right w:val="none" w:sz="0" w:space="0" w:color="auto"/>
              </w:divBdr>
            </w:div>
            <w:div w:id="1143350209">
              <w:marLeft w:val="0"/>
              <w:marRight w:val="0"/>
              <w:marTop w:val="0"/>
              <w:marBottom w:val="0"/>
              <w:divBdr>
                <w:top w:val="none" w:sz="0" w:space="0" w:color="auto"/>
                <w:left w:val="none" w:sz="0" w:space="0" w:color="auto"/>
                <w:bottom w:val="none" w:sz="0" w:space="0" w:color="auto"/>
                <w:right w:val="none" w:sz="0" w:space="0" w:color="auto"/>
              </w:divBdr>
            </w:div>
            <w:div w:id="814030136">
              <w:marLeft w:val="0"/>
              <w:marRight w:val="0"/>
              <w:marTop w:val="0"/>
              <w:marBottom w:val="0"/>
              <w:divBdr>
                <w:top w:val="none" w:sz="0" w:space="0" w:color="auto"/>
                <w:left w:val="none" w:sz="0" w:space="0" w:color="auto"/>
                <w:bottom w:val="none" w:sz="0" w:space="0" w:color="auto"/>
                <w:right w:val="none" w:sz="0" w:space="0" w:color="auto"/>
              </w:divBdr>
            </w:div>
            <w:div w:id="18226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671517209">
      <w:bodyDiv w:val="1"/>
      <w:marLeft w:val="0"/>
      <w:marRight w:val="0"/>
      <w:marTop w:val="0"/>
      <w:marBottom w:val="0"/>
      <w:divBdr>
        <w:top w:val="none" w:sz="0" w:space="0" w:color="auto"/>
        <w:left w:val="none" w:sz="0" w:space="0" w:color="auto"/>
        <w:bottom w:val="none" w:sz="0" w:space="0" w:color="auto"/>
        <w:right w:val="none" w:sz="0" w:space="0" w:color="auto"/>
      </w:divBdr>
    </w:div>
    <w:div w:id="1694108327">
      <w:bodyDiv w:val="1"/>
      <w:marLeft w:val="0"/>
      <w:marRight w:val="0"/>
      <w:marTop w:val="0"/>
      <w:marBottom w:val="0"/>
      <w:divBdr>
        <w:top w:val="none" w:sz="0" w:space="0" w:color="auto"/>
        <w:left w:val="none" w:sz="0" w:space="0" w:color="auto"/>
        <w:bottom w:val="none" w:sz="0" w:space="0" w:color="auto"/>
        <w:right w:val="none" w:sz="0" w:space="0" w:color="auto"/>
      </w:divBdr>
    </w:div>
    <w:div w:id="1705206437">
      <w:bodyDiv w:val="1"/>
      <w:marLeft w:val="0"/>
      <w:marRight w:val="0"/>
      <w:marTop w:val="0"/>
      <w:marBottom w:val="0"/>
      <w:divBdr>
        <w:top w:val="none" w:sz="0" w:space="0" w:color="auto"/>
        <w:left w:val="none" w:sz="0" w:space="0" w:color="auto"/>
        <w:bottom w:val="none" w:sz="0" w:space="0" w:color="auto"/>
        <w:right w:val="none" w:sz="0" w:space="0" w:color="auto"/>
      </w:divBdr>
    </w:div>
    <w:div w:id="1705400119">
      <w:bodyDiv w:val="1"/>
      <w:marLeft w:val="0"/>
      <w:marRight w:val="0"/>
      <w:marTop w:val="0"/>
      <w:marBottom w:val="0"/>
      <w:divBdr>
        <w:top w:val="none" w:sz="0" w:space="0" w:color="auto"/>
        <w:left w:val="none" w:sz="0" w:space="0" w:color="auto"/>
        <w:bottom w:val="none" w:sz="0" w:space="0" w:color="auto"/>
        <w:right w:val="none" w:sz="0" w:space="0" w:color="auto"/>
      </w:divBdr>
    </w:div>
    <w:div w:id="1710494470">
      <w:bodyDiv w:val="1"/>
      <w:marLeft w:val="0"/>
      <w:marRight w:val="0"/>
      <w:marTop w:val="0"/>
      <w:marBottom w:val="0"/>
      <w:divBdr>
        <w:top w:val="none" w:sz="0" w:space="0" w:color="auto"/>
        <w:left w:val="none" w:sz="0" w:space="0" w:color="auto"/>
        <w:bottom w:val="none" w:sz="0" w:space="0" w:color="auto"/>
        <w:right w:val="none" w:sz="0" w:space="0" w:color="auto"/>
      </w:divBdr>
    </w:div>
    <w:div w:id="1718158565">
      <w:bodyDiv w:val="1"/>
      <w:marLeft w:val="0"/>
      <w:marRight w:val="0"/>
      <w:marTop w:val="0"/>
      <w:marBottom w:val="0"/>
      <w:divBdr>
        <w:top w:val="none" w:sz="0" w:space="0" w:color="auto"/>
        <w:left w:val="none" w:sz="0" w:space="0" w:color="auto"/>
        <w:bottom w:val="none" w:sz="0" w:space="0" w:color="auto"/>
        <w:right w:val="none" w:sz="0" w:space="0" w:color="auto"/>
      </w:divBdr>
    </w:div>
    <w:div w:id="1724015345">
      <w:bodyDiv w:val="1"/>
      <w:marLeft w:val="0"/>
      <w:marRight w:val="0"/>
      <w:marTop w:val="0"/>
      <w:marBottom w:val="0"/>
      <w:divBdr>
        <w:top w:val="none" w:sz="0" w:space="0" w:color="auto"/>
        <w:left w:val="none" w:sz="0" w:space="0" w:color="auto"/>
        <w:bottom w:val="none" w:sz="0" w:space="0" w:color="auto"/>
        <w:right w:val="none" w:sz="0" w:space="0" w:color="auto"/>
      </w:divBdr>
    </w:div>
    <w:div w:id="1741708847">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765832656">
      <w:bodyDiv w:val="1"/>
      <w:marLeft w:val="0"/>
      <w:marRight w:val="0"/>
      <w:marTop w:val="0"/>
      <w:marBottom w:val="0"/>
      <w:divBdr>
        <w:top w:val="none" w:sz="0" w:space="0" w:color="auto"/>
        <w:left w:val="none" w:sz="0" w:space="0" w:color="auto"/>
        <w:bottom w:val="none" w:sz="0" w:space="0" w:color="auto"/>
        <w:right w:val="none" w:sz="0" w:space="0" w:color="auto"/>
      </w:divBdr>
    </w:div>
    <w:div w:id="1783645220">
      <w:bodyDiv w:val="1"/>
      <w:marLeft w:val="0"/>
      <w:marRight w:val="0"/>
      <w:marTop w:val="0"/>
      <w:marBottom w:val="0"/>
      <w:divBdr>
        <w:top w:val="none" w:sz="0" w:space="0" w:color="auto"/>
        <w:left w:val="none" w:sz="0" w:space="0" w:color="auto"/>
        <w:bottom w:val="none" w:sz="0" w:space="0" w:color="auto"/>
        <w:right w:val="none" w:sz="0" w:space="0" w:color="auto"/>
      </w:divBdr>
    </w:div>
    <w:div w:id="178371861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03578773">
      <w:bodyDiv w:val="1"/>
      <w:marLeft w:val="0"/>
      <w:marRight w:val="0"/>
      <w:marTop w:val="0"/>
      <w:marBottom w:val="0"/>
      <w:divBdr>
        <w:top w:val="none" w:sz="0" w:space="0" w:color="auto"/>
        <w:left w:val="none" w:sz="0" w:space="0" w:color="auto"/>
        <w:bottom w:val="none" w:sz="0" w:space="0" w:color="auto"/>
        <w:right w:val="none" w:sz="0" w:space="0" w:color="auto"/>
      </w:divBdr>
    </w:div>
    <w:div w:id="1805150381">
      <w:bodyDiv w:val="1"/>
      <w:marLeft w:val="0"/>
      <w:marRight w:val="0"/>
      <w:marTop w:val="0"/>
      <w:marBottom w:val="0"/>
      <w:divBdr>
        <w:top w:val="none" w:sz="0" w:space="0" w:color="auto"/>
        <w:left w:val="none" w:sz="0" w:space="0" w:color="auto"/>
        <w:bottom w:val="none" w:sz="0" w:space="0" w:color="auto"/>
        <w:right w:val="none" w:sz="0" w:space="0" w:color="auto"/>
      </w:divBdr>
    </w:div>
    <w:div w:id="1828669957">
      <w:bodyDiv w:val="1"/>
      <w:marLeft w:val="0"/>
      <w:marRight w:val="0"/>
      <w:marTop w:val="0"/>
      <w:marBottom w:val="0"/>
      <w:divBdr>
        <w:top w:val="none" w:sz="0" w:space="0" w:color="auto"/>
        <w:left w:val="none" w:sz="0" w:space="0" w:color="auto"/>
        <w:bottom w:val="none" w:sz="0" w:space="0" w:color="auto"/>
        <w:right w:val="none" w:sz="0" w:space="0" w:color="auto"/>
      </w:divBdr>
    </w:div>
    <w:div w:id="1849980241">
      <w:bodyDiv w:val="1"/>
      <w:marLeft w:val="0"/>
      <w:marRight w:val="0"/>
      <w:marTop w:val="0"/>
      <w:marBottom w:val="0"/>
      <w:divBdr>
        <w:top w:val="none" w:sz="0" w:space="0" w:color="auto"/>
        <w:left w:val="none" w:sz="0" w:space="0" w:color="auto"/>
        <w:bottom w:val="none" w:sz="0" w:space="0" w:color="auto"/>
        <w:right w:val="none" w:sz="0" w:space="0" w:color="auto"/>
      </w:divBdr>
    </w:div>
    <w:div w:id="1852180173">
      <w:bodyDiv w:val="1"/>
      <w:marLeft w:val="0"/>
      <w:marRight w:val="0"/>
      <w:marTop w:val="0"/>
      <w:marBottom w:val="0"/>
      <w:divBdr>
        <w:top w:val="none" w:sz="0" w:space="0" w:color="auto"/>
        <w:left w:val="none" w:sz="0" w:space="0" w:color="auto"/>
        <w:bottom w:val="none" w:sz="0" w:space="0" w:color="auto"/>
        <w:right w:val="none" w:sz="0" w:space="0" w:color="auto"/>
      </w:divBdr>
    </w:div>
    <w:div w:id="1882932678">
      <w:bodyDiv w:val="1"/>
      <w:marLeft w:val="0"/>
      <w:marRight w:val="0"/>
      <w:marTop w:val="0"/>
      <w:marBottom w:val="0"/>
      <w:divBdr>
        <w:top w:val="none" w:sz="0" w:space="0" w:color="auto"/>
        <w:left w:val="none" w:sz="0" w:space="0" w:color="auto"/>
        <w:bottom w:val="none" w:sz="0" w:space="0" w:color="auto"/>
        <w:right w:val="none" w:sz="0" w:space="0" w:color="auto"/>
      </w:divBdr>
    </w:div>
    <w:div w:id="1887637323">
      <w:bodyDiv w:val="1"/>
      <w:marLeft w:val="0"/>
      <w:marRight w:val="0"/>
      <w:marTop w:val="0"/>
      <w:marBottom w:val="0"/>
      <w:divBdr>
        <w:top w:val="none" w:sz="0" w:space="0" w:color="auto"/>
        <w:left w:val="none" w:sz="0" w:space="0" w:color="auto"/>
        <w:bottom w:val="none" w:sz="0" w:space="0" w:color="auto"/>
        <w:right w:val="none" w:sz="0" w:space="0" w:color="auto"/>
      </w:divBdr>
    </w:div>
    <w:div w:id="1897013597">
      <w:bodyDiv w:val="1"/>
      <w:marLeft w:val="0"/>
      <w:marRight w:val="0"/>
      <w:marTop w:val="0"/>
      <w:marBottom w:val="0"/>
      <w:divBdr>
        <w:top w:val="none" w:sz="0" w:space="0" w:color="auto"/>
        <w:left w:val="none" w:sz="0" w:space="0" w:color="auto"/>
        <w:bottom w:val="none" w:sz="0" w:space="0" w:color="auto"/>
        <w:right w:val="none" w:sz="0" w:space="0" w:color="auto"/>
      </w:divBdr>
    </w:div>
    <w:div w:id="1905602863">
      <w:bodyDiv w:val="1"/>
      <w:marLeft w:val="0"/>
      <w:marRight w:val="0"/>
      <w:marTop w:val="0"/>
      <w:marBottom w:val="0"/>
      <w:divBdr>
        <w:top w:val="none" w:sz="0" w:space="0" w:color="auto"/>
        <w:left w:val="none" w:sz="0" w:space="0" w:color="auto"/>
        <w:bottom w:val="none" w:sz="0" w:space="0" w:color="auto"/>
        <w:right w:val="none" w:sz="0" w:space="0" w:color="auto"/>
      </w:divBdr>
    </w:div>
    <w:div w:id="1915578755">
      <w:bodyDiv w:val="1"/>
      <w:marLeft w:val="0"/>
      <w:marRight w:val="0"/>
      <w:marTop w:val="0"/>
      <w:marBottom w:val="0"/>
      <w:divBdr>
        <w:top w:val="none" w:sz="0" w:space="0" w:color="auto"/>
        <w:left w:val="none" w:sz="0" w:space="0" w:color="auto"/>
        <w:bottom w:val="none" w:sz="0" w:space="0" w:color="auto"/>
        <w:right w:val="none" w:sz="0" w:space="0" w:color="auto"/>
      </w:divBdr>
    </w:div>
    <w:div w:id="1940409309">
      <w:bodyDiv w:val="1"/>
      <w:marLeft w:val="0"/>
      <w:marRight w:val="0"/>
      <w:marTop w:val="0"/>
      <w:marBottom w:val="0"/>
      <w:divBdr>
        <w:top w:val="none" w:sz="0" w:space="0" w:color="auto"/>
        <w:left w:val="none" w:sz="0" w:space="0" w:color="auto"/>
        <w:bottom w:val="none" w:sz="0" w:space="0" w:color="auto"/>
        <w:right w:val="none" w:sz="0" w:space="0" w:color="auto"/>
      </w:divBdr>
    </w:div>
    <w:div w:id="1940866423">
      <w:bodyDiv w:val="1"/>
      <w:marLeft w:val="0"/>
      <w:marRight w:val="0"/>
      <w:marTop w:val="0"/>
      <w:marBottom w:val="0"/>
      <w:divBdr>
        <w:top w:val="none" w:sz="0" w:space="0" w:color="auto"/>
        <w:left w:val="none" w:sz="0" w:space="0" w:color="auto"/>
        <w:bottom w:val="none" w:sz="0" w:space="0" w:color="auto"/>
        <w:right w:val="none" w:sz="0" w:space="0" w:color="auto"/>
      </w:divBdr>
    </w:div>
    <w:div w:id="1960914878">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97175701">
      <w:bodyDiv w:val="1"/>
      <w:marLeft w:val="0"/>
      <w:marRight w:val="0"/>
      <w:marTop w:val="0"/>
      <w:marBottom w:val="0"/>
      <w:divBdr>
        <w:top w:val="none" w:sz="0" w:space="0" w:color="auto"/>
        <w:left w:val="none" w:sz="0" w:space="0" w:color="auto"/>
        <w:bottom w:val="none" w:sz="0" w:space="0" w:color="auto"/>
        <w:right w:val="none" w:sz="0" w:space="0" w:color="auto"/>
      </w:divBdr>
    </w:div>
    <w:div w:id="2010794224">
      <w:bodyDiv w:val="1"/>
      <w:marLeft w:val="0"/>
      <w:marRight w:val="0"/>
      <w:marTop w:val="0"/>
      <w:marBottom w:val="0"/>
      <w:divBdr>
        <w:top w:val="none" w:sz="0" w:space="0" w:color="auto"/>
        <w:left w:val="none" w:sz="0" w:space="0" w:color="auto"/>
        <w:bottom w:val="none" w:sz="0" w:space="0" w:color="auto"/>
        <w:right w:val="none" w:sz="0" w:space="0" w:color="auto"/>
      </w:divBdr>
    </w:div>
    <w:div w:id="2011371754">
      <w:bodyDiv w:val="1"/>
      <w:marLeft w:val="0"/>
      <w:marRight w:val="0"/>
      <w:marTop w:val="0"/>
      <w:marBottom w:val="0"/>
      <w:divBdr>
        <w:top w:val="none" w:sz="0" w:space="0" w:color="auto"/>
        <w:left w:val="none" w:sz="0" w:space="0" w:color="auto"/>
        <w:bottom w:val="none" w:sz="0" w:space="0" w:color="auto"/>
        <w:right w:val="none" w:sz="0" w:space="0" w:color="auto"/>
      </w:divBdr>
    </w:div>
    <w:div w:id="2016684904">
      <w:bodyDiv w:val="1"/>
      <w:marLeft w:val="0"/>
      <w:marRight w:val="0"/>
      <w:marTop w:val="0"/>
      <w:marBottom w:val="0"/>
      <w:divBdr>
        <w:top w:val="none" w:sz="0" w:space="0" w:color="auto"/>
        <w:left w:val="none" w:sz="0" w:space="0" w:color="auto"/>
        <w:bottom w:val="none" w:sz="0" w:space="0" w:color="auto"/>
        <w:right w:val="none" w:sz="0" w:space="0" w:color="auto"/>
      </w:divBdr>
    </w:div>
    <w:div w:id="2028602034">
      <w:bodyDiv w:val="1"/>
      <w:marLeft w:val="0"/>
      <w:marRight w:val="0"/>
      <w:marTop w:val="0"/>
      <w:marBottom w:val="0"/>
      <w:divBdr>
        <w:top w:val="none" w:sz="0" w:space="0" w:color="auto"/>
        <w:left w:val="none" w:sz="0" w:space="0" w:color="auto"/>
        <w:bottom w:val="none" w:sz="0" w:space="0" w:color="auto"/>
        <w:right w:val="none" w:sz="0" w:space="0" w:color="auto"/>
      </w:divBdr>
    </w:div>
    <w:div w:id="2034531394">
      <w:bodyDiv w:val="1"/>
      <w:marLeft w:val="0"/>
      <w:marRight w:val="0"/>
      <w:marTop w:val="0"/>
      <w:marBottom w:val="0"/>
      <w:divBdr>
        <w:top w:val="none" w:sz="0" w:space="0" w:color="auto"/>
        <w:left w:val="none" w:sz="0" w:space="0" w:color="auto"/>
        <w:bottom w:val="none" w:sz="0" w:space="0" w:color="auto"/>
        <w:right w:val="none" w:sz="0" w:space="0" w:color="auto"/>
      </w:divBdr>
    </w:div>
    <w:div w:id="2042053576">
      <w:bodyDiv w:val="1"/>
      <w:marLeft w:val="0"/>
      <w:marRight w:val="0"/>
      <w:marTop w:val="0"/>
      <w:marBottom w:val="0"/>
      <w:divBdr>
        <w:top w:val="none" w:sz="0" w:space="0" w:color="auto"/>
        <w:left w:val="none" w:sz="0" w:space="0" w:color="auto"/>
        <w:bottom w:val="none" w:sz="0" w:space="0" w:color="auto"/>
        <w:right w:val="none" w:sz="0" w:space="0" w:color="auto"/>
      </w:divBdr>
    </w:div>
    <w:div w:id="2053066484">
      <w:bodyDiv w:val="1"/>
      <w:marLeft w:val="0"/>
      <w:marRight w:val="0"/>
      <w:marTop w:val="0"/>
      <w:marBottom w:val="0"/>
      <w:divBdr>
        <w:top w:val="none" w:sz="0" w:space="0" w:color="auto"/>
        <w:left w:val="none" w:sz="0" w:space="0" w:color="auto"/>
        <w:bottom w:val="none" w:sz="0" w:space="0" w:color="auto"/>
        <w:right w:val="none" w:sz="0" w:space="0" w:color="auto"/>
      </w:divBdr>
    </w:div>
    <w:div w:id="2094357249">
      <w:bodyDiv w:val="1"/>
      <w:marLeft w:val="0"/>
      <w:marRight w:val="0"/>
      <w:marTop w:val="0"/>
      <w:marBottom w:val="0"/>
      <w:divBdr>
        <w:top w:val="none" w:sz="0" w:space="0" w:color="auto"/>
        <w:left w:val="none" w:sz="0" w:space="0" w:color="auto"/>
        <w:bottom w:val="none" w:sz="0" w:space="0" w:color="auto"/>
        <w:right w:val="none" w:sz="0" w:space="0" w:color="auto"/>
      </w:divBdr>
    </w:div>
    <w:div w:id="2094737350">
      <w:bodyDiv w:val="1"/>
      <w:marLeft w:val="0"/>
      <w:marRight w:val="0"/>
      <w:marTop w:val="0"/>
      <w:marBottom w:val="0"/>
      <w:divBdr>
        <w:top w:val="none" w:sz="0" w:space="0" w:color="auto"/>
        <w:left w:val="none" w:sz="0" w:space="0" w:color="auto"/>
        <w:bottom w:val="none" w:sz="0" w:space="0" w:color="auto"/>
        <w:right w:val="none" w:sz="0" w:space="0" w:color="auto"/>
      </w:divBdr>
    </w:div>
    <w:div w:id="2108311993">
      <w:bodyDiv w:val="1"/>
      <w:marLeft w:val="0"/>
      <w:marRight w:val="0"/>
      <w:marTop w:val="0"/>
      <w:marBottom w:val="0"/>
      <w:divBdr>
        <w:top w:val="none" w:sz="0" w:space="0" w:color="auto"/>
        <w:left w:val="none" w:sz="0" w:space="0" w:color="auto"/>
        <w:bottom w:val="none" w:sz="0" w:space="0" w:color="auto"/>
        <w:right w:val="none" w:sz="0" w:space="0" w:color="auto"/>
      </w:divBdr>
    </w:div>
    <w:div w:id="2114813056">
      <w:bodyDiv w:val="1"/>
      <w:marLeft w:val="0"/>
      <w:marRight w:val="0"/>
      <w:marTop w:val="0"/>
      <w:marBottom w:val="0"/>
      <w:divBdr>
        <w:top w:val="none" w:sz="0" w:space="0" w:color="auto"/>
        <w:left w:val="none" w:sz="0" w:space="0" w:color="auto"/>
        <w:bottom w:val="none" w:sz="0" w:space="0" w:color="auto"/>
        <w:right w:val="none" w:sz="0" w:space="0" w:color="auto"/>
      </w:divBdr>
    </w:div>
    <w:div w:id="211609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Downloads\&#352;ablonaMP202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5B25AA44794CC1B5DD55FE39C0AA87"/>
        <w:category>
          <w:name w:val="Obecné"/>
          <w:gallery w:val="placeholder"/>
        </w:category>
        <w:types>
          <w:type w:val="bbPlcHdr"/>
        </w:types>
        <w:behaviors>
          <w:behavior w:val="content"/>
        </w:behaviors>
        <w:guid w:val="{D06AF614-1A99-459E-A199-4B4D03D43737}"/>
      </w:docPartPr>
      <w:docPartBody>
        <w:p w:rsidR="00B12DEC" w:rsidRDefault="00B12DEC">
          <w:pPr>
            <w:pStyle w:val="205B25AA44794CC1B5DD55FE39C0AA87"/>
          </w:pPr>
          <w:r w:rsidRPr="00DC335D">
            <w:rPr>
              <w:rStyle w:val="Zstupntext"/>
            </w:rPr>
            <w:t>[Autor]</w:t>
          </w:r>
        </w:p>
      </w:docPartBody>
    </w:docPart>
    <w:docPart>
      <w:docPartPr>
        <w:name w:val="46660FF18BC34060903D1AB44209F10D"/>
        <w:category>
          <w:name w:val="Obecné"/>
          <w:gallery w:val="placeholder"/>
        </w:category>
        <w:types>
          <w:type w:val="bbPlcHdr"/>
        </w:types>
        <w:behaviors>
          <w:behavior w:val="content"/>
        </w:behaviors>
        <w:guid w:val="{CC11EBCF-8934-4F48-AE2A-7EE39D519B50}"/>
      </w:docPartPr>
      <w:docPartBody>
        <w:p w:rsidR="00B12DEC" w:rsidRDefault="00B12DEC">
          <w:pPr>
            <w:pStyle w:val="46660FF18BC34060903D1AB44209F10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EC"/>
    <w:rsid w:val="0000319E"/>
    <w:rsid w:val="00236D40"/>
    <w:rsid w:val="003653F3"/>
    <w:rsid w:val="006A253B"/>
    <w:rsid w:val="009628C6"/>
    <w:rsid w:val="009B18D3"/>
    <w:rsid w:val="00B12DEC"/>
    <w:rsid w:val="00B30371"/>
    <w:rsid w:val="00ED03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05B25AA44794CC1B5DD55FE39C0AA87">
    <w:name w:val="205B25AA44794CC1B5DD55FE39C0AA87"/>
  </w:style>
  <w:style w:type="paragraph" w:customStyle="1" w:styleId="46660FF18BC34060903D1AB44209F10D">
    <w:name w:val="46660FF18BC34060903D1AB44209F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Gee18</b:Tag>
    <b:SourceType>InternetSite</b:SourceType>
    <b:Guid>{5A976043-B73F-40F9-B317-23AF94B254C6}</b:Guid>
    <b:Author>
      <b:Author>
        <b:Corporate>Geekboots</b:Corporate>
      </b:Author>
    </b:Author>
    <b:Title>Difference between GOOD code and BAD code</b:Title>
    <b:InternetSiteTitle>Geekboots - A Place for Programmer &amp; Tech Enthusiast</b:InternetSiteTitle>
    <b:Year>2018</b:Year>
    <b:Month>Únor</b:Month>
    <b:Day>5</b:Day>
    <b:YearAccessed>2023</b:YearAccessed>
    <b:MonthAccessed>Březen</b:MonthAccessed>
    <b:DayAccessed>18</b:DayAccessed>
    <b:URL>https://www.geekboots.com/story/difference-between-good-code-and-bad-code</b:URL>
    <b:RefOrder>3</b:RefOrder>
  </b:Source>
  <b:Source>
    <b:Tag>Ulr22</b:Tag>
    <b:SourceType>InternetSite</b:SourceType>
    <b:Guid>{E4E20415-40E4-44E0-AB93-5C933F7822C2}</b:Guid>
    <b:Author>
      <b:Author>
        <b:NameList>
          <b:Person>
            <b:Last>Svarrer</b:Last>
            <b:First>Ulrich</b:First>
          </b:Person>
        </b:NameList>
      </b:Author>
    </b:Author>
    <b:Title>Why Clean and Valid HTML Code is Important for SEO</b:Title>
    <b:InternetSiteTitle>Bonzer</b:InternetSiteTitle>
    <b:ProductionCompany>Bonzer ApS</b:ProductionCompany>
    <b:Year>2022</b:Year>
    <b:Month>Prosinec</b:Month>
    <b:Day>28</b:Day>
    <b:YearAccessed>2023</b:YearAccessed>
    <b:MonthAccessed>Březen</b:MonthAccessed>
    <b:DayAccessed>19</b:DayAccessed>
    <b:URL>https://bonzer.io/html-code-seo/</b:URL>
    <b:RefOrder>4</b:RefOrder>
  </b:Source>
  <b:Source>
    <b:Tag>Oli23</b:Tag>
    <b:SourceType>InternetSite</b:SourceType>
    <b:Guid>{6BF261CE-97AE-4D38-9C8B-749BFC29CFF0}</b:Guid>
    <b:Author>
      <b:Author>
        <b:NameList>
          <b:Person>
            <b:Last>James</b:Last>
            <b:First>Oliver</b:First>
          </b:Person>
        </b:NameList>
      </b:Author>
    </b:Author>
    <b:Title>Semantic HTML</b:Title>
    <b:InternetSiteTitle>Internet is Hard</b:InternetSiteTitle>
    <b:ProductionCompany>internetishard.com</b:ProductionCompany>
    <b:YearAccessed>2023</b:YearAccessed>
    <b:MonthAccessed>Březen</b:MonthAccessed>
    <b:DayAccessed>25</b:DayAccessed>
    <b:URL>https://internetingishard.netlify.app/html-and-css/semantic-html/index.html</b:URL>
    <b:RefOrder>5</b:RefOrder>
  </b:Source>
  <b:Source>
    <b:Tag>Vla22</b:Tag>
    <b:SourceType>InternetSite</b:SourceType>
    <b:Guid>{D8809E2E-BE4A-4A1A-B21C-C682ABA93C25}</b:Guid>
    <b:Author>
      <b:Author>
        <b:NameList>
          <b:Person>
            <b:Last>Pavlik</b:Last>
            <b:First>Vlado</b:First>
          </b:Person>
        </b:NameList>
      </b:Author>
    </b:Author>
    <b:Title>Semantic HTML: What It Is and How to Use It Correctly</b:Title>
    <b:InternetSiteTitle>Semrush Blog</b:InternetSiteTitle>
    <b:ProductionCompany>Semrush</b:ProductionCompany>
    <b:Year>2022</b:Year>
    <b:Month>Prosinec</b:Month>
    <b:Day>2</b:Day>
    <b:YearAccessed>2023</b:YearAccessed>
    <b:MonthAccessed>Březen</b:MonthAccessed>
    <b:DayAccessed>25</b:DayAccessed>
    <b:URL>https://www.semrush.com/blog/semantic-html5-guide/</b:URL>
    <b:RefOrder>6</b:RefOrder>
  </b:Source>
  <b:Source>
    <b:Tag>Bre17</b:Tag>
    <b:SourceType>InternetSite</b:SourceType>
    <b:Guid>{601C6221-B806-4FC3-AE3C-7514040BFC14}</b:Guid>
    <b:Author>
      <b:Author>
        <b:Corporate>Brevity Digital Design and Marketing</b:Corporate>
      </b:Author>
    </b:Author>
    <b:Title>SEMANTIC HTML FOR MEANINGFUL WEBPAGES</b:Title>
    <b:InternetSiteTitle>Brevity</b:InternetSiteTitle>
    <b:ProductionCompany>Brevity Digital Design and Marketing</b:ProductionCompany>
    <b:Year>2017</b:Year>
    <b:Month>Srpen</b:Month>
    <b:Day>11</b:Day>
    <b:YearAccessed>2023</b:YearAccessed>
    <b:MonthAccessed>Březen</b:MonthAccessed>
    <b:DayAccessed>25</b:DayAccessed>
    <b:URL>https://seekbrevity.com/semantic-markup-important-web-design/#main-navigation</b:URL>
    <b:RefOrder>7</b:RefOrder>
  </b:Source>
  <b:Source>
    <b:Tag>Ann22</b:Tag>
    <b:SourceType>InternetSite</b:SourceType>
    <b:Guid>{9CE518DC-7987-463C-93B9-1ECA32A0135D}</b:Guid>
    <b:Author>
      <b:Author>
        <b:NameList>
          <b:Person>
            <b:Last>Fitzgerald</b:Last>
            <b:First>Anna</b:First>
          </b:Person>
        </b:NameList>
      </b:Author>
    </b:Author>
    <b:Title>How to Use the Section Element in HTML</b:Title>
    <b:InternetSiteTitle>Hubspot</b:InternetSiteTitle>
    <b:ProductionCompany>HubSpot, Inc.</b:ProductionCompany>
    <b:Year>2022</b:Year>
    <b:Month>Listopad</b:Month>
    <b:Day>17</b:Day>
    <b:YearAccessed>2023</b:YearAccessed>
    <b:MonthAccessed>Březen</b:MonthAccessed>
    <b:DayAccessed>25</b:DayAccessed>
    <b:URL>https://blog.hubspot.com/website/section-in-html</b:URL>
    <b:RefOrder>8</b:RefOrder>
  </b:Source>
  <b:Source>
    <b:Tag>Pet23</b:Tag>
    <b:SourceType>InternetSite</b:SourceType>
    <b:Guid>{2641B0E6-4D44-4F5C-8740-EA0F8278607C}</b:Guid>
    <b:Author>
      <b:Author>
        <b:NameList>
          <b:Person>
            <b:Last>Kis-Herczegh</b:Last>
            <b:First>Petra</b:First>
          </b:Person>
        </b:NameList>
      </b:Author>
    </b:Author>
    <b:Title>How to Create an SEO- Friendly Website Navigation: Considerations, Navigation Types, and Pro Tips</b:Title>
    <b:InternetSiteTitle>Botify</b:InternetSiteTitle>
    <b:ProductionCompany>BOTIFY SAS</b:ProductionCompany>
    <b:YearAccessed>2023</b:YearAccessed>
    <b:MonthAccessed>Březen</b:MonthAccessed>
    <b:DayAccessed>26</b:DayAccessed>
    <b:URL>https://www.botify.com/blog/how-to-create-an-seo-friendly-website-navigation-considerations-navigation-types-and-pro-tips</b:URL>
    <b:RefOrder>23</b:RefOrder>
  </b:Source>
  <b:Source>
    <b:Tag>Car22</b:Tag>
    <b:SourceType>InternetSite</b:SourceType>
    <b:Guid>{EAD8BE53-3F3E-4E2B-9C28-BD34A3F11623}</b:Guid>
    <b:Author>
      <b:Author>
        <b:NameList>
          <b:Person>
            <b:Last>Silva</b:Last>
            <b:First>Carlos</b:First>
          </b:Person>
        </b:NameList>
      </b:Author>
    </b:Author>
    <b:Title>What Is an H1 Tag? Why It Matters &amp; Best Practices for SEO</b:Title>
    <b:InternetSiteTitle>Semrush Blog</b:InternetSiteTitle>
    <b:ProductionCompany>Semrush</b:ProductionCompany>
    <b:Year>2022</b:Year>
    <b:Month>Listopad</b:Month>
    <b:Day>17</b:Day>
    <b:YearAccessed>2023</b:YearAccessed>
    <b:MonthAccessed>Duben</b:MonthAccessed>
    <b:DayAccessed>17</b:DayAccessed>
    <b:URL>https://www.semrush.com/blog/h1-tag/</b:URL>
    <b:RefOrder>24</b:RefOrder>
  </b:Source>
  <b:Source>
    <b:Tag>CES22</b:Tag>
    <b:SourceType>InternetSite</b:SourceType>
    <b:Guid>{35921925-D99C-41B4-A0CF-FAE27A22C972}</b:Guid>
    <b:Author>
      <b:Author>
        <b:NameList>
          <b:Person>
            <b:Last>CESS</b:Last>
          </b:Person>
        </b:NameList>
      </b:Author>
    </b:Author>
    <b:Title>HTML Best Practices – How to Build a Better HTML-Based Website</b:Title>
    <b:InternetSiteTitle>freeCodeCamp</b:InternetSiteTitle>
    <b:ProductionCompany>Free Code Camp, Inc.</b:ProductionCompany>
    <b:Year>2022</b:Year>
    <b:Month>Leden</b:Month>
    <b:Day>3</b:Day>
    <b:YearAccessed>2022</b:YearAccessed>
    <b:MonthAccessed>Duben</b:MonthAccessed>
    <b:DayAccessed>17</b:DayAccessed>
    <b:URL>https://www.freecodecamp.org/news/html-best-practices/</b:URL>
    <b:RefOrder>12</b:RefOrder>
  </b:Source>
  <b:Source>
    <b:Tag>Joy23</b:Tag>
    <b:SourceType>InternetSite</b:SourceType>
    <b:Guid>{C3D0B8C6-C66E-4292-9FB0-4F5E526B417A}</b:Guid>
    <b:Author>
      <b:Author>
        <b:NameList>
          <b:Person>
            <b:Last>Bhattacharya</b:Last>
            <b:First>Joydeep</b:First>
          </b:Person>
        </b:NameList>
      </b:Author>
    </b:Author>
    <b:Title>HTML Lang Attribute: What Is It? Why Is It Important?</b:Title>
    <b:InternetSiteTitle>SEOptimer</b:InternetSiteTitle>
    <b:ProductionCompany>SEOptimer</b:ProductionCompany>
    <b:Month>Červenec</b:Month>
    <b:Day>12</b:Day>
    <b:YearAccessed>2023</b:YearAccessed>
    <b:MonthAccessed>Duben</b:MonthAccessed>
    <b:DayAccessed>17</b:DayAccessed>
    <b:URL>https://www.seoptimer.com/blog/html-lang-attribute/</b:URL>
    <b:RefOrder>9</b:RefOrder>
  </b:Source>
  <b:Source>
    <b:Tag>Moz22</b:Tag>
    <b:SourceType>InternetSite</b:SourceType>
    <b:Guid>{441DEF93-57D8-49B3-9B9E-50D952D8FA65}</b:Guid>
    <b:Title>HTML: HyperText Markup Language</b:Title>
    <b:Year>2022</b:Year>
    <b:Author>
      <b:Author>
        <b:Corporate>Mozilla Corporation</b:Corporate>
      </b:Author>
    </b:Author>
    <b:InternetSiteTitle>The MDN Web Docs</b:InternetSiteTitle>
    <b:Month>Sebtember</b:Month>
    <b:Day>13</b:Day>
    <b:YearAccessed>2022</b:YearAccessed>
    <b:MonthAccessed>Sebtember</b:MonthAccessed>
    <b:DayAccessed>30</b:DayAccessed>
    <b:URL>https://developer.mozilla.org/en-US/docs/Web/HTML</b:URL>
    <b:ProductionCompany>Mozilla Corporation</b:ProductionCompany>
    <b:RefOrder>1</b:RefOrder>
  </b:Source>
  <b:Source>
    <b:Tag>Moz221</b:Tag>
    <b:SourceType>InternetSite</b:SourceType>
    <b:Guid>{02D7FE24-CEF6-4457-8947-DA3E7B919A2A}</b:Guid>
    <b:Author>
      <b:Author>
        <b:Corporate>Mozilla Corporation</b:Corporate>
      </b:Author>
    </b:Author>
    <b:Title>CSS Basics</b:Title>
    <b:InternetSiteTitle>MDN Web Docs</b:InternetSiteTitle>
    <b:Year>2022</b:Year>
    <b:Month>September</b:Month>
    <b:Day>19</b:Day>
    <b:YearAccessed>2022</b:YearAccessed>
    <b:MonthAccessed>December</b:MonthAccessed>
    <b:DayAccessed>2</b:DayAccessed>
    <b:URL>https://developer.mozilla.org/en-US/docs/Learn/Getting_started_with_the_web/CSS_basics</b:URL>
    <b:ProductionCompany>Mozilla Corporation</b:ProductionCompany>
    <b:RefOrder>2</b:RefOrder>
  </b:Source>
  <b:Source>
    <b:Tag>Moz23</b:Tag>
    <b:SourceType>InternetSite</b:SourceType>
    <b:Guid>{339A11DA-1F7A-44B4-9901-E65FB98A57C5}</b:Guid>
    <b:Author>
      <b:Author>
        <b:NameList>
          <b:Person>
            <b:Last>Corporation</b:Last>
            <b:First>Mozilla</b:First>
          </b:Person>
        </b:NameList>
      </b:Author>
    </b:Author>
    <b:Title>&lt;figure&gt;: The Figure with Optional Caption element</b:Title>
    <b:InternetSiteTitle>MDN Web Docs</b:InternetSiteTitle>
    <b:ProductionCompany>Mozilla Corporation</b:ProductionCompany>
    <b:Year>2023</b:Year>
    <b:Month>Duben</b:Month>
    <b:Day>13</b:Day>
    <b:YearAccessed>2023</b:YearAccessed>
    <b:MonthAccessed>Duben</b:MonthAccessed>
    <b:DayAccessed>20</b:DayAccessed>
    <b:URL>https://developer.mozilla.org/en-US/docs/Web/HTML/Element/figcaption</b:URL>
    <b:RefOrder>13</b:RefOrder>
  </b:Source>
  <b:Source>
    <b:Tag>Sat18</b:Tag>
    <b:SourceType>InternetSite</b:SourceType>
    <b:Guid>{B695AB08-0C78-4D31-AC33-D8795657C62D}</b:Guid>
    <b:Author>
      <b:Author>
        <b:NameList>
          <b:Person>
            <b:Last>Kumar</b:Last>
            <b:First>Satyam</b:First>
          </b:Person>
        </b:NameList>
      </b:Author>
    </b:Author>
    <b:Title>HTML5 - When to use &lt;figure&gt;</b:Title>
    <b:InternetSiteTitle>Learning Journal</b:InternetSiteTitle>
    <b:ProductionCompany>Learning Journal™</b:ProductionCompany>
    <b:Year>2018</b:Year>
    <b:YearAccessed>2023</b:YearAccessed>
    <b:MonthAccessed>Duben</b:MonthAccessed>
    <b:DayAccessed>20</b:DayAccessed>
    <b:URL>https://www.learningjournal.guru/article/html5/html5-when-to-use-figure-tag/</b:URL>
    <b:RefOrder>14</b:RefOrder>
  </b:Source>
  <b:Source>
    <b:Tag>Joe22</b:Tag>
    <b:SourceType>InternetSite</b:SourceType>
    <b:Guid>{3B33B460-285E-4F8E-8A41-5FCACB4BD7C7}</b:Guid>
    <b:Author>
      <b:Author>
        <b:NameList>
          <b:Person>
            <b:Last>Olawanle</b:Last>
            <b:First>Joel</b:First>
          </b:Person>
        </b:NameList>
      </b:Author>
    </b:Author>
    <b:Title>What is Alt Text? Image Alt Text HTML Example</b:Title>
    <b:InternetSiteTitle>freeCodeCamp</b:InternetSiteTitle>
    <b:ProductionCompany>Free Code Camp, Inc.</b:ProductionCompany>
    <b:Year>2022</b:Year>
    <b:Month>Září</b:Month>
    <b:Day>16</b:Day>
    <b:YearAccessed>2022</b:YearAccessed>
    <b:MonthAccessed>Duben</b:MonthAccessed>
    <b:DayAccessed>20</b:DayAccessed>
    <b:URL>https://www.freecodecamp.org/news/what-is-alt-text-image-alt-text-html-example/</b:URL>
    <b:RefOrder>10</b:RefOrder>
  </b:Source>
  <b:Source>
    <b:Tag>SEO23</b:Tag>
    <b:SourceType>InternetSite</b:SourceType>
    <b:Guid>{6178683B-94C6-438D-A970-74D85F6AEF7A}</b:Guid>
    <b:Author>
      <b:Author>
        <b:Corporate>SEOMoz, Inc.</b:Corporate>
      </b:Author>
    </b:Author>
    <b:Title>Alt Text</b:Title>
    <b:InternetSiteTitle>MOZ</b:InternetSiteTitle>
    <b:ProductionCompany>SEOMoz, Inc.</b:ProductionCompany>
    <b:YearAccessed>2023</b:YearAccessed>
    <b:MonthAccessed>Duben</b:MonthAccessed>
    <b:DayAccessed>20</b:DayAccessed>
    <b:URL>https://moz.com/learn/seo/alt-text</b:URL>
    <b:RefOrder>11</b:RefOrder>
  </b:Source>
  <b:Source>
    <b:Tag>The23</b:Tag>
    <b:SourceType>InternetSite</b:SourceType>
    <b:Guid>{B6C9BDF1-8DF2-4317-A421-30D38249CC92}</b:Guid>
    <b:Author>
      <b:Author>
        <b:NameList>
          <b:Person>
            <b:Last>Santhirakumar</b:Last>
            <b:First>Thenusan</b:First>
          </b:Person>
        </b:NameList>
      </b:Author>
    </b:Author>
    <b:Title>Clean Code: Why Writing Clear, Readable Code Matters</b:Title>
    <b:InternetSiteTitle>Medium</b:InternetSiteTitle>
    <b:ProductionCompany>A Medium Corporation</b:ProductionCompany>
    <b:Year>2023</b:Year>
    <b:Month>Únor</b:Month>
    <b:Day>8</b:Day>
    <b:YearAccessed>2023</b:YearAccessed>
    <b:MonthAccessed>Duben</b:MonthAccessed>
    <b:DayAccessed>23</b:DayAccessed>
    <b:URL>https://enlear.academy/clean-code-why-writing-clear-readable-code-matters-33f96cdb1f32</b:URL>
    <b:RefOrder>16</b:RefOrder>
  </b:Source>
  <b:Source>
    <b:Tag>Har22</b:Tag>
    <b:SourceType>InternetSite</b:SourceType>
    <b:Guid>{886F5821-9255-48EE-BDD7-E85A577BE02C}</b:Guid>
    <b:Title>High-level advice and guidelines for writing sane, manageable, scalable CSS</b:Title>
    <b:InternetSiteTitle>CSS Guidelines</b:InternetSiteTitle>
    <b:Year>2022</b:Year>
    <b:Month>Září</b:Month>
    <b:Day>1</b:Day>
    <b:YearAccessed>2023</b:YearAccessed>
    <b:MonthAccessed>Duben</b:MonthAccessed>
    <b:DayAccessed>23</b:DayAccessed>
    <b:URL>https://cssguidelin.es/</b:URL>
    <b:Author>
      <b:Author>
        <b:NameList>
          <b:Person>
            <b:Last>Roberts</b:Last>
            <b:First>Harry</b:First>
          </b:Person>
        </b:NameList>
      </b:Author>
    </b:Author>
    <b:RefOrder>15</b:RefOrder>
  </b:Source>
  <b:Source>
    <b:Tag>Ath22</b:Tag>
    <b:SourceType>InternetSite</b:SourceType>
    <b:Guid>{3B19293D-5373-4A83-8AEA-575A82EB4CAB}</b:Guid>
    <b:Author>
      <b:Author>
        <b:NameList>
          <b:Person>
            <b:Last>Ozanich</b:Last>
            <b:First>Athena</b:First>
          </b:Person>
        </b:NameList>
      </b:Author>
    </b:Author>
    <b:Title>What is a Normalize CSS File &amp; How Do You Use It?</b:Title>
    <b:InternetSiteTitle>HubSpot</b:InternetSiteTitle>
    <b:ProductionCompany>HubSpot, Inc.</b:ProductionCompany>
    <b:Year>2022</b:Year>
    <b:Month>Srpen</b:Month>
    <b:Day>1</b:Day>
    <b:YearAccessed>2023</b:YearAccessed>
    <b:MonthAccessed>Duben</b:MonthAccessed>
    <b:DayAccessed>24</b:DayAccessed>
    <b:URL>https://blog.hubspot.com/website/normalize-css</b:URL>
    <b:RefOrder>19</b:RefOrder>
  </b:Source>
  <b:Source>
    <b:Tag>Ath221</b:Tag>
    <b:SourceType>InternetSite</b:SourceType>
    <b:Guid>{7CE63CEB-9652-4DFD-97B6-CDD5DB807EAE}</b:Guid>
    <b:Author>
      <b:Author>
        <b:NameList>
          <b:Person>
            <b:Last>Ozanich</b:Last>
            <b:First>Athena</b:First>
          </b:Person>
        </b:NameList>
      </b:Author>
    </b:Author>
    <b:Title>What is a CSS Reset File &amp; How Do You Use It?</b:Title>
    <b:InternetSiteTitle>HubSpot</b:InternetSiteTitle>
    <b:ProductionCompany>HubSpot, Inc.</b:ProductionCompany>
    <b:Year>2022</b:Year>
    <b:Month>Červenec</b:Month>
    <b:Day>28</b:Day>
    <b:YearAccessed>2023</b:YearAccessed>
    <b:MonthAccessed>Duben</b:MonthAccessed>
    <b:DayAccessed>24</b:DayAccessed>
    <b:URL>https://blog.hubspot.com/website/css-reset</b:URL>
    <b:RefOrder>20</b:RefOrder>
  </b:Source>
  <b:Source>
    <b:Tag>Ela19</b:Tag>
    <b:SourceType>InternetSite</b:SourceType>
    <b:Guid>{20262D18-7888-40B9-BEFC-6B440865288D}</b:Guid>
    <b:Author>
      <b:Author>
        <b:NameList>
          <b:Person>
            <b:Last>Shechter</b:Last>
            <b:First>Elad</b:First>
          </b:Person>
        </b:NameList>
      </b:Author>
    </b:Author>
    <b:Title>Normalize CSS or CSS Reset?!</b:Title>
    <b:InternetSiteTitle>Medium</b:InternetSiteTitle>
    <b:ProductionCompany>A Medium Corporation</b:ProductionCompany>
    <b:Year>2019</b:Year>
    <b:Month>Květen</b:Month>
    <b:Day>19</b:Day>
    <b:YearAccessed>2023</b:YearAccessed>
    <b:MonthAccessed>Duben</b:MonthAccessed>
    <b:DayAccessed>24</b:DayAccessed>
    <b:URL>https://elad.medium.com/normalize-css-or-css-reset-9d75175c5d1e</b:URL>
    <b:RefOrder>18</b:RefOrder>
  </b:Source>
  <b:Source>
    <b:Tag>Mar17</b:Tag>
    <b:SourceType>InternetSite</b:SourceType>
    <b:Guid>{989BF066-8D43-4D5B-9B29-E92B6C19D5CC}</b:Guid>
    <b:Author>
      <b:Author>
        <b:NameList>
          <b:Person>
            <b:Last>Michálek</b:Last>
            <b:First>Martin</b:First>
          </b:Person>
        </b:NameList>
      </b:Author>
    </b:Author>
    <b:Title>BEM: Pojmenovávací konvence pro třídy v CSS</b:Title>
    <b:InternetSiteTitle>Vzhůru Dolů</b:InternetSiteTitle>
    <b:Year>2017</b:Year>
    <b:Month>Červen</b:Month>
    <b:Day>5</b:Day>
    <b:YearAccessed>2023</b:YearAccessed>
    <b:MonthAccessed>Duben</b:MonthAccessed>
    <b:DayAccessed>25</b:DayAccessed>
    <b:URL>https://www.vzhurudolu.cz/prirucka/bem</b:URL>
    <b:RefOrder>17</b:RefOrder>
  </b:Source>
  <b:Source>
    <b:Tag>Fre20</b:Tag>
    <b:SourceType>InternetSite</b:SourceType>
    <b:Guid>{41954DDA-B789-4D0A-9F6A-76B20F211C6A}</b:Guid>
    <b:Author>
      <b:Author>
        <b:Corporate>Free Code Camp, Inc.</b:Corporate>
      </b:Author>
    </b:Author>
    <b:Title>CSS Unit Guide: CSS em, rem, vh, vw, and more, Explained</b:Title>
    <b:InternetSiteTitle>freeCodeCamp</b:InternetSiteTitle>
    <b:ProductionCompany>Free Code Camp, Inc.</b:ProductionCompany>
    <b:Year>2020</b:Year>
    <b:Month>Únor</b:Month>
    <b:Day>3</b:Day>
    <b:YearAccessed>2023</b:YearAccessed>
    <b:MonthAccessed>Květen</b:MonthAccessed>
    <b:DayAccessed>28</b:DayAccessed>
    <b:URL>https://www.freecodecamp.org/news/css-unit-guide/</b:URL>
    <b:RefOrder>21</b:RefOrder>
  </b:Source>
  <b:Source>
    <b:Tag>Dav20</b:Tag>
    <b:SourceType>InternetSite</b:SourceType>
    <b:Guid>{D836710C-8214-4C4C-9C69-CF494ABD9952}</b:Guid>
    <b:Author>
      <b:Author>
        <b:NameList>
          <b:Person>
            <b:Last>Redfern</b:Last>
            <b:First>Dave</b:First>
          </b:Person>
        </b:NameList>
      </b:Author>
    </b:Author>
    <b:Title>When to use which units in CSS</b:Title>
    <b:InternetSiteTitle>DaveRedfern</b:InternetSiteTitle>
    <b:Year>2020</b:Year>
    <b:Month>Červen</b:Month>
    <b:Day>7</b:Day>
    <b:YearAccessed>2023</b:YearAccessed>
    <b:MonthAccessed>Květen</b:MonthAccessed>
    <b:DayAccessed>28</b:DayAccessed>
    <b:URL>https://daveredfern.com/use-units-css/</b:URL>
    <b:RefOrder>22</b:RefOrder>
  </b:Source>
</b:Sources>
</file>

<file path=customXml/itemProps1.xml><?xml version="1.0" encoding="utf-8"?>
<ds:datastoreItem xmlns:ds="http://schemas.openxmlformats.org/officeDocument/2006/customXml" ds:itemID="{7995F87E-3110-4BD0-B811-0961698C8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 (1)</Template>
  <TotalTime>169</TotalTime>
  <Pages>25</Pages>
  <Words>4141</Words>
  <Characters>24433</Characters>
  <Application>Microsoft Office Word</Application>
  <DocSecurity>0</DocSecurity>
  <Lines>203</Lines>
  <Paragraphs>57</Paragraphs>
  <ScaleCrop>false</ScaleCrop>
  <HeadingPairs>
    <vt:vector size="2" baseType="variant">
      <vt:variant>
        <vt:lpstr>Název</vt:lpstr>
      </vt:variant>
      <vt:variant>
        <vt:i4>1</vt:i4>
      </vt:variant>
    </vt:vector>
  </HeadingPairs>
  <TitlesOfParts>
    <vt:vector size="1" baseType="lpstr">
      <vt:lpstr>Návrh a realizace webových stránek</vt:lpstr>
    </vt:vector>
  </TitlesOfParts>
  <Company/>
  <LinksUpToDate>false</LinksUpToDate>
  <CharactersWithSpaces>28517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realizace webových stránek</dc:title>
  <dc:subject/>
  <dc:creator>Dominik Lazna</dc:creator>
  <cp:keywords/>
  <dc:description/>
  <cp:lastModifiedBy>Dominik</cp:lastModifiedBy>
  <cp:revision>50</cp:revision>
  <cp:lastPrinted>2023-06-02T08:46:00Z</cp:lastPrinted>
  <dcterms:created xsi:type="dcterms:W3CDTF">2023-05-28T17:08:00Z</dcterms:created>
  <dcterms:modified xsi:type="dcterms:W3CDTF">2023-06-02T09:44:00Z</dcterms:modified>
</cp:coreProperties>
</file>